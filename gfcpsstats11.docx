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9B" w:rsidRDefault="006D679B">
      <w:pPr>
        <w:pStyle w:val="Heading1"/>
        <w:rPr>
          <w:lang w:val="fr-FR"/>
        </w:rPr>
      </w:pPr>
      <w:r>
        <w:fldChar w:fldCharType="begin"/>
      </w:r>
      <w:r>
        <w:rPr>
          <w:lang w:val="fr-FR"/>
        </w:rPr>
        <w:instrText xml:space="preserve"> TITLE  \* MERGEFORMAT </w:instrText>
      </w:r>
      <w:r>
        <w:fldChar w:fldCharType="separate"/>
      </w:r>
      <w:bookmarkStart w:id="0" w:name="_Ref4221013"/>
      <w:r w:rsidR="0072575E">
        <w:rPr>
          <w:lang w:val="fr-FR"/>
        </w:rPr>
        <w:t>Technical Note</w:t>
      </w:r>
      <w:bookmarkEnd w:id="0"/>
      <w:r>
        <w:fldChar w:fldCharType="end"/>
      </w:r>
    </w:p>
    <w:p w:rsidR="006D679B" w:rsidRDefault="006D679B">
      <w:pPr>
        <w:rPr>
          <w:lang w:val="fr-FR"/>
        </w:rPr>
      </w:pPr>
    </w:p>
    <w:p w:rsidR="006D679B" w:rsidRDefault="006D679B">
      <w:pPr>
        <w:pStyle w:val="Heading2"/>
        <w:rPr>
          <w:lang w:val="fr-FR"/>
        </w:rPr>
      </w:pPr>
      <w:r>
        <w:rPr>
          <w:lang w:val="fr-FR"/>
        </w:rPr>
        <w:fldChar w:fldCharType="begin"/>
      </w:r>
      <w:r>
        <w:rPr>
          <w:lang w:val="fr-FR"/>
        </w:rPr>
        <w:instrText xml:space="preserve"> SUBJECT  \* MERGEFORMAT </w:instrText>
      </w:r>
      <w:r>
        <w:rPr>
          <w:lang w:val="fr-FR"/>
        </w:rPr>
        <w:fldChar w:fldCharType="separate"/>
      </w:r>
      <w:r w:rsidR="0072575E">
        <w:rPr>
          <w:lang w:val="fr-FR"/>
        </w:rPr>
        <w:t>Managing Optimizer Statistics for PeopleSoft on Oracle</w:t>
      </w:r>
      <w:r>
        <w:rPr>
          <w:lang w:val="fr-FR"/>
        </w:rPr>
        <w:fldChar w:fldCharType="end"/>
      </w:r>
    </w:p>
    <w:p w:rsidR="006D679B" w:rsidRDefault="006D679B">
      <w:pPr>
        <w:pStyle w:val="SmallNormal"/>
      </w:pPr>
      <w:bookmarkStart w:id="1" w:name="_GoBack"/>
      <w:bookmarkEnd w:id="1"/>
      <w:r>
        <w:t xml:space="preserve">Prepared By </w:t>
      </w:r>
      <w:fldSimple w:instr=" AUTHOR  \* MERGEFORMAT ">
        <w:r w:rsidR="0072575E">
          <w:rPr>
            <w:noProof/>
          </w:rPr>
          <w:t>David Kurtz</w:t>
        </w:r>
      </w:fldSimple>
      <w:r>
        <w:t>, Go-Faster Consultancy</w:t>
      </w:r>
    </w:p>
    <w:p w:rsidR="006D679B" w:rsidRDefault="006D679B">
      <w:pPr>
        <w:pStyle w:val="SmallNormal"/>
        <w:rPr>
          <w:lang w:val="fr-FR"/>
        </w:rPr>
      </w:pPr>
      <w:r>
        <w:fldChar w:fldCharType="begin"/>
      </w:r>
      <w:r>
        <w:rPr>
          <w:lang w:val="fr-FR"/>
        </w:rPr>
        <w:instrText xml:space="preserve"> TITLE  \* MERGEFORMAT </w:instrText>
      </w:r>
      <w:r>
        <w:fldChar w:fldCharType="separate"/>
      </w:r>
      <w:r w:rsidR="0072575E">
        <w:rPr>
          <w:lang w:val="fr-FR"/>
        </w:rPr>
        <w:t>Technical</w:t>
      </w:r>
      <w:r w:rsidR="0072575E" w:rsidRPr="0072575E">
        <w:rPr>
          <w:lang w:val="en-AU"/>
        </w:rPr>
        <w:t xml:space="preserve"> Note</w:t>
      </w:r>
      <w:r>
        <w:fldChar w:fldCharType="end"/>
      </w:r>
    </w:p>
    <w:p w:rsidR="006D679B" w:rsidRDefault="000B60FD">
      <w:pPr>
        <w:pStyle w:val="SmallNormal"/>
        <w:rPr>
          <w:lang w:val="fr-FR"/>
        </w:rPr>
      </w:pPr>
      <w:hyperlink r:id="rId9" w:history="1">
        <w:r w:rsidR="00506F27" w:rsidRPr="003B600A">
          <w:rPr>
            <w:rStyle w:val="Hyperlink"/>
            <w:lang w:val="fr-FR"/>
          </w:rPr>
          <w:t>http://www.go-faster.co.uk/</w:t>
        </w:r>
        <w:r w:rsidR="00C44606">
          <w:rPr>
            <w:rStyle w:val="Hyperlink"/>
            <w:lang w:val="fr-FR"/>
          </w:rPr>
          <w:t>GFCPSSTATS11</w:t>
        </w:r>
        <w:r w:rsidR="00506F27" w:rsidRPr="003B600A">
          <w:rPr>
            <w:rStyle w:val="Hyperlink"/>
            <w:lang w:val="fr-FR"/>
          </w:rPr>
          <w:t>.manual.pdf</w:t>
        </w:r>
      </w:hyperlink>
      <w:r w:rsidR="00C12981">
        <w:rPr>
          <w:lang w:val="fr-FR"/>
        </w:rPr>
        <w:t xml:space="preserve"> </w:t>
      </w:r>
    </w:p>
    <w:p w:rsidR="006D679B" w:rsidRDefault="006D679B">
      <w:pPr>
        <w:pStyle w:val="SmallNormal"/>
      </w:pPr>
      <w:r>
        <w:fldChar w:fldCharType="begin"/>
      </w:r>
      <w:r>
        <w:instrText xml:space="preserve"> SAVEDATE  \@ "dddd d MMMM yyyy"  \* MERGEFORMAT </w:instrText>
      </w:r>
      <w:r>
        <w:fldChar w:fldCharType="separate"/>
      </w:r>
      <w:r w:rsidR="0072575E">
        <w:rPr>
          <w:noProof/>
        </w:rPr>
        <w:t>Monday 12 July 2021</w:t>
      </w:r>
      <w:r>
        <w:fldChar w:fldCharType="end"/>
      </w:r>
    </w:p>
    <w:p w:rsidR="006D679B" w:rsidRDefault="006D679B">
      <w:pPr>
        <w:pStyle w:val="SmallNormal"/>
      </w:pPr>
      <w:r>
        <w:t xml:space="preserve">(E-mail: </w:t>
      </w:r>
      <w:hyperlink r:id="rId10" w:history="1">
        <w:r>
          <w:rPr>
            <w:rStyle w:val="Hyperlink"/>
          </w:rPr>
          <w:t>david.kurtz@go-faster.co.uk</w:t>
        </w:r>
      </w:hyperlink>
      <w:r>
        <w:t>, telephone +44-7771-760660)</w:t>
      </w:r>
    </w:p>
    <w:p w:rsidR="006D679B" w:rsidRDefault="006D679B">
      <w:pPr>
        <w:pStyle w:val="SmallNormal"/>
      </w:pPr>
      <w:r>
        <w:t xml:space="preserve">File: </w:t>
      </w:r>
      <w:fldSimple w:instr=" FILENAME  \* MERGEFORMAT ">
        <w:r w:rsidR="0072575E">
          <w:rPr>
            <w:noProof/>
          </w:rPr>
          <w:t>gfcpsstats11.docx</w:t>
        </w:r>
      </w:fldSimple>
      <w:r>
        <w:t xml:space="preserve">, </w:t>
      </w:r>
      <w:r>
        <w:fldChar w:fldCharType="begin"/>
      </w:r>
      <w:r>
        <w:instrText xml:space="preserve"> SAVEDATE \@ "d MMMM yyyy" \* MERGEFORMAT </w:instrText>
      </w:r>
      <w:r>
        <w:fldChar w:fldCharType="separate"/>
      </w:r>
      <w:r w:rsidR="0072575E">
        <w:rPr>
          <w:noProof/>
        </w:rPr>
        <w:t>12 July 2021</w:t>
      </w:r>
      <w:r>
        <w:fldChar w:fldCharType="end"/>
      </w:r>
    </w:p>
    <w:p w:rsidR="006D679B" w:rsidRDefault="006D679B"/>
    <w:p w:rsidR="006D679B" w:rsidRDefault="006D679B">
      <w:pPr>
        <w:pStyle w:val="Heading3NoToc"/>
        <w:rPr>
          <w:lang w:val="en-GB"/>
        </w:rPr>
      </w:pPr>
      <w:r>
        <w:rPr>
          <w:lang w:val="en-GB"/>
        </w:rPr>
        <w:t>Contents</w:t>
      </w:r>
    </w:p>
    <w:p w:rsidR="0072575E" w:rsidRDefault="00671A65">
      <w:pPr>
        <w:pStyle w:val="TOC1"/>
        <w:tabs>
          <w:tab w:val="right" w:leader="dot" w:pos="7579"/>
        </w:tabs>
        <w:rPr>
          <w:rFonts w:asciiTheme="minorHAnsi" w:eastAsiaTheme="minorEastAsia" w:hAnsiTheme="minorHAnsi" w:cstheme="minorBidi"/>
          <w:color w:val="auto"/>
          <w:sz w:val="22"/>
          <w:szCs w:val="22"/>
          <w:lang w:eastAsia="en-GB"/>
        </w:rPr>
      </w:pPr>
      <w:r>
        <w:rPr>
          <w:b/>
        </w:rPr>
        <w:fldChar w:fldCharType="begin"/>
      </w:r>
      <w:r>
        <w:rPr>
          <w:b/>
        </w:rPr>
        <w:instrText xml:space="preserve"> TOC \h \z \t "Heading 3,1,Heading 4,2,Heading 5,3,Heading 6,4,samle code small,1,nomal,1" </w:instrText>
      </w:r>
      <w:r>
        <w:rPr>
          <w:b/>
        </w:rPr>
        <w:fldChar w:fldCharType="separate"/>
      </w:r>
      <w:hyperlink w:anchor="_Toc77002857" w:history="1">
        <w:r w:rsidR="0072575E" w:rsidRPr="00E24881">
          <w:rPr>
            <w:rStyle w:val="Hyperlink"/>
          </w:rPr>
          <w:t>Introduction</w:t>
        </w:r>
        <w:r w:rsidR="0072575E">
          <w:rPr>
            <w:webHidden/>
          </w:rPr>
          <w:tab/>
        </w:r>
        <w:r w:rsidR="0072575E">
          <w:rPr>
            <w:webHidden/>
          </w:rPr>
          <w:fldChar w:fldCharType="begin"/>
        </w:r>
        <w:r w:rsidR="0072575E">
          <w:rPr>
            <w:webHidden/>
          </w:rPr>
          <w:instrText xml:space="preserve"> PAGEREF _Toc77002857 \h </w:instrText>
        </w:r>
        <w:r w:rsidR="0072575E">
          <w:rPr>
            <w:webHidden/>
          </w:rPr>
        </w:r>
        <w:r w:rsidR="0072575E">
          <w:rPr>
            <w:webHidden/>
          </w:rPr>
          <w:fldChar w:fldCharType="separate"/>
        </w:r>
        <w:r w:rsidR="0072575E">
          <w:rPr>
            <w:webHidden/>
          </w:rPr>
          <w:t>3</w:t>
        </w:r>
        <w:r w:rsidR="0072575E">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58" w:history="1">
        <w:r w:rsidRPr="00E24881">
          <w:rPr>
            <w:rStyle w:val="Hyperlink"/>
          </w:rPr>
          <w:t>Maintenance Window</w:t>
        </w:r>
        <w:r>
          <w:rPr>
            <w:webHidden/>
          </w:rPr>
          <w:tab/>
        </w:r>
        <w:r>
          <w:rPr>
            <w:webHidden/>
          </w:rPr>
          <w:fldChar w:fldCharType="begin"/>
        </w:r>
        <w:r>
          <w:rPr>
            <w:webHidden/>
          </w:rPr>
          <w:instrText xml:space="preserve"> PAGEREF _Toc77002858 \h </w:instrText>
        </w:r>
        <w:r>
          <w:rPr>
            <w:webHidden/>
          </w:rPr>
        </w:r>
        <w:r>
          <w:rPr>
            <w:webHidden/>
          </w:rPr>
          <w:fldChar w:fldCharType="separate"/>
        </w:r>
        <w:r>
          <w:rPr>
            <w:webHidden/>
          </w:rPr>
          <w:t>3</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59" w:history="1">
        <w:r w:rsidRPr="00E24881">
          <w:rPr>
            <w:rStyle w:val="Hyperlink"/>
          </w:rPr>
          <w:t>Table Statistics Preferences</w:t>
        </w:r>
        <w:r>
          <w:rPr>
            <w:webHidden/>
          </w:rPr>
          <w:tab/>
        </w:r>
        <w:r>
          <w:rPr>
            <w:webHidden/>
          </w:rPr>
          <w:fldChar w:fldCharType="begin"/>
        </w:r>
        <w:r>
          <w:rPr>
            <w:webHidden/>
          </w:rPr>
          <w:instrText xml:space="preserve"> PAGEREF _Toc77002859 \h </w:instrText>
        </w:r>
        <w:r>
          <w:rPr>
            <w:webHidden/>
          </w:rPr>
        </w:r>
        <w:r>
          <w:rPr>
            <w:webHidden/>
          </w:rPr>
          <w:fldChar w:fldCharType="separate"/>
        </w:r>
        <w:r>
          <w:rPr>
            <w:webHidden/>
          </w:rPr>
          <w:t>3</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60" w:history="1">
        <w:r w:rsidRPr="00E24881">
          <w:rPr>
            <w:rStyle w:val="Hyperlink"/>
          </w:rPr>
          <w:t>Statistics on Temporary Working Storage Tables</w:t>
        </w:r>
        <w:r>
          <w:rPr>
            <w:webHidden/>
          </w:rPr>
          <w:tab/>
        </w:r>
        <w:r>
          <w:rPr>
            <w:webHidden/>
          </w:rPr>
          <w:fldChar w:fldCharType="begin"/>
        </w:r>
        <w:r>
          <w:rPr>
            <w:webHidden/>
          </w:rPr>
          <w:instrText xml:space="preserve"> PAGEREF _Toc77002860 \h </w:instrText>
        </w:r>
        <w:r>
          <w:rPr>
            <w:webHidden/>
          </w:rPr>
        </w:r>
        <w:r>
          <w:rPr>
            <w:webHidden/>
          </w:rPr>
          <w:fldChar w:fldCharType="separate"/>
        </w:r>
        <w:r>
          <w:rPr>
            <w:webHidden/>
          </w:rPr>
          <w:t>4</w:t>
        </w:r>
        <w:r>
          <w:rPr>
            <w:webHidden/>
          </w:rPr>
          <w:fldChar w:fldCharType="end"/>
        </w:r>
      </w:hyperlink>
    </w:p>
    <w:p w:rsidR="0072575E" w:rsidRDefault="0072575E">
      <w:pPr>
        <w:pStyle w:val="TOC1"/>
        <w:tabs>
          <w:tab w:val="right" w:leader="dot" w:pos="7579"/>
        </w:tabs>
        <w:rPr>
          <w:rFonts w:asciiTheme="minorHAnsi" w:eastAsiaTheme="minorEastAsia" w:hAnsiTheme="minorHAnsi" w:cstheme="minorBidi"/>
          <w:color w:val="auto"/>
          <w:sz w:val="22"/>
          <w:szCs w:val="22"/>
          <w:lang w:eastAsia="en-GB"/>
        </w:rPr>
      </w:pPr>
      <w:hyperlink w:anchor="_Toc77002861" w:history="1">
        <w:r w:rsidRPr="00E24881">
          <w:rPr>
            <w:rStyle w:val="Hyperlink"/>
          </w:rPr>
          <w:t>Managing Statistics on PeopleSoft on Oracle with GFCPSSTATS package</w:t>
        </w:r>
        <w:r>
          <w:rPr>
            <w:webHidden/>
          </w:rPr>
          <w:tab/>
        </w:r>
        <w:r>
          <w:rPr>
            <w:webHidden/>
          </w:rPr>
          <w:fldChar w:fldCharType="begin"/>
        </w:r>
        <w:r>
          <w:rPr>
            <w:webHidden/>
          </w:rPr>
          <w:instrText xml:space="preserve"> PAGEREF _Toc77002861 \h </w:instrText>
        </w:r>
        <w:r>
          <w:rPr>
            <w:webHidden/>
          </w:rPr>
        </w:r>
        <w:r>
          <w:rPr>
            <w:webHidden/>
          </w:rPr>
          <w:fldChar w:fldCharType="separate"/>
        </w:r>
        <w:r>
          <w:rPr>
            <w:webHidden/>
          </w:rPr>
          <w:t>5</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62" w:history="1">
        <w:r w:rsidRPr="00E24881">
          <w:rPr>
            <w:rStyle w:val="Hyperlink"/>
          </w:rPr>
          <w:t>Locking and Deleting Statistics on Working Storage Tables</w:t>
        </w:r>
        <w:r>
          <w:rPr>
            <w:webHidden/>
          </w:rPr>
          <w:tab/>
        </w:r>
        <w:r>
          <w:rPr>
            <w:webHidden/>
          </w:rPr>
          <w:fldChar w:fldCharType="begin"/>
        </w:r>
        <w:r>
          <w:rPr>
            <w:webHidden/>
          </w:rPr>
          <w:instrText xml:space="preserve"> PAGEREF _Toc77002862 \h </w:instrText>
        </w:r>
        <w:r>
          <w:rPr>
            <w:webHidden/>
          </w:rPr>
        </w:r>
        <w:r>
          <w:rPr>
            <w:webHidden/>
          </w:rPr>
          <w:fldChar w:fldCharType="separate"/>
        </w:r>
        <w:r>
          <w:rPr>
            <w:webHidden/>
          </w:rPr>
          <w:t>5</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63" w:history="1">
        <w:r w:rsidRPr="00E24881">
          <w:rPr>
            <w:rStyle w:val="Hyperlink"/>
          </w:rPr>
          <w:t>Oracle’s PSCBO_STATS package</w:t>
        </w:r>
        <w:r>
          <w:rPr>
            <w:webHidden/>
          </w:rPr>
          <w:tab/>
        </w:r>
        <w:r>
          <w:rPr>
            <w:webHidden/>
          </w:rPr>
          <w:fldChar w:fldCharType="begin"/>
        </w:r>
        <w:r>
          <w:rPr>
            <w:webHidden/>
          </w:rPr>
          <w:instrText xml:space="preserve"> PAGEREF _Toc77002863 \h </w:instrText>
        </w:r>
        <w:r>
          <w:rPr>
            <w:webHidden/>
          </w:rPr>
        </w:r>
        <w:r>
          <w:rPr>
            <w:webHidden/>
          </w:rPr>
          <w:fldChar w:fldCharType="separate"/>
        </w:r>
        <w:r>
          <w:rPr>
            <w:webHidden/>
          </w:rPr>
          <w:t>6</w:t>
        </w:r>
        <w:r>
          <w:rPr>
            <w:webHidden/>
          </w:rPr>
          <w:fldChar w:fldCharType="end"/>
        </w:r>
      </w:hyperlink>
    </w:p>
    <w:p w:rsidR="0072575E" w:rsidRDefault="0072575E">
      <w:pPr>
        <w:pStyle w:val="TOC1"/>
        <w:tabs>
          <w:tab w:val="right" w:leader="dot" w:pos="7579"/>
        </w:tabs>
        <w:rPr>
          <w:rFonts w:asciiTheme="minorHAnsi" w:eastAsiaTheme="minorEastAsia" w:hAnsiTheme="minorHAnsi" w:cstheme="minorBidi"/>
          <w:color w:val="auto"/>
          <w:sz w:val="22"/>
          <w:szCs w:val="22"/>
          <w:lang w:eastAsia="en-GB"/>
        </w:rPr>
      </w:pPr>
      <w:hyperlink w:anchor="_Toc77002864" w:history="1">
        <w:r w:rsidRPr="00E24881">
          <w:rPr>
            <w:rStyle w:val="Hyperlink"/>
          </w:rPr>
          <w:t>Implementation</w:t>
        </w:r>
        <w:r>
          <w:rPr>
            <w:webHidden/>
          </w:rPr>
          <w:tab/>
        </w:r>
        <w:r>
          <w:rPr>
            <w:webHidden/>
          </w:rPr>
          <w:fldChar w:fldCharType="begin"/>
        </w:r>
        <w:r>
          <w:rPr>
            <w:webHidden/>
          </w:rPr>
          <w:instrText xml:space="preserve"> PAGEREF _Toc77002864 \h </w:instrText>
        </w:r>
        <w:r>
          <w:rPr>
            <w:webHidden/>
          </w:rPr>
        </w:r>
        <w:r>
          <w:rPr>
            <w:webHidden/>
          </w:rPr>
          <w:fldChar w:fldCharType="separate"/>
        </w:r>
        <w:r>
          <w:rPr>
            <w:webHidden/>
          </w:rPr>
          <w:t>7</w:t>
        </w:r>
        <w:r>
          <w:rPr>
            <w:webHidden/>
          </w:rPr>
          <w:fldChar w:fldCharType="end"/>
        </w:r>
      </w:hyperlink>
    </w:p>
    <w:p w:rsidR="0072575E" w:rsidRDefault="0072575E">
      <w:pPr>
        <w:pStyle w:val="TOC1"/>
        <w:tabs>
          <w:tab w:val="right" w:leader="dot" w:pos="7579"/>
        </w:tabs>
        <w:rPr>
          <w:rFonts w:asciiTheme="minorHAnsi" w:eastAsiaTheme="minorEastAsia" w:hAnsiTheme="minorHAnsi" w:cstheme="minorBidi"/>
          <w:color w:val="auto"/>
          <w:sz w:val="22"/>
          <w:szCs w:val="22"/>
          <w:lang w:eastAsia="en-GB"/>
        </w:rPr>
      </w:pPr>
      <w:hyperlink w:anchor="_Toc77002865" w:history="1">
        <w:r w:rsidRPr="00E24881">
          <w:rPr>
            <w:rStyle w:val="Hyperlink"/>
          </w:rPr>
          <w:t>Meta-Data</w:t>
        </w:r>
        <w:r>
          <w:rPr>
            <w:webHidden/>
          </w:rPr>
          <w:tab/>
        </w:r>
        <w:r>
          <w:rPr>
            <w:webHidden/>
          </w:rPr>
          <w:fldChar w:fldCharType="begin"/>
        </w:r>
        <w:r>
          <w:rPr>
            <w:webHidden/>
          </w:rPr>
          <w:instrText xml:space="preserve"> PAGEREF _Toc77002865 \h </w:instrText>
        </w:r>
        <w:r>
          <w:rPr>
            <w:webHidden/>
          </w:rPr>
        </w:r>
        <w:r>
          <w:rPr>
            <w:webHidden/>
          </w:rPr>
          <w:fldChar w:fldCharType="separate"/>
        </w:r>
        <w:r>
          <w:rPr>
            <w:webHidden/>
          </w:rPr>
          <w:t>8</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66" w:history="1">
        <w:r w:rsidRPr="00E24881">
          <w:rPr>
            <w:rStyle w:val="Hyperlink"/>
          </w:rPr>
          <w:t>PS_GFC_STATS_OVRD</w:t>
        </w:r>
        <w:r>
          <w:rPr>
            <w:webHidden/>
          </w:rPr>
          <w:tab/>
        </w:r>
        <w:r>
          <w:rPr>
            <w:webHidden/>
          </w:rPr>
          <w:fldChar w:fldCharType="begin"/>
        </w:r>
        <w:r>
          <w:rPr>
            <w:webHidden/>
          </w:rPr>
          <w:instrText xml:space="preserve"> PAGEREF _Toc77002866 \h </w:instrText>
        </w:r>
        <w:r>
          <w:rPr>
            <w:webHidden/>
          </w:rPr>
        </w:r>
        <w:r>
          <w:rPr>
            <w:webHidden/>
          </w:rPr>
          <w:fldChar w:fldCharType="separate"/>
        </w:r>
        <w:r>
          <w:rPr>
            <w:webHidden/>
          </w:rPr>
          <w:t>8</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67" w:history="1">
        <w:r w:rsidRPr="00E24881">
          <w:rPr>
            <w:rStyle w:val="Hyperlink"/>
          </w:rPr>
          <w:t>Example Meta-Data</w:t>
        </w:r>
        <w:r>
          <w:rPr>
            <w:webHidden/>
          </w:rPr>
          <w:tab/>
        </w:r>
        <w:r>
          <w:rPr>
            <w:webHidden/>
          </w:rPr>
          <w:fldChar w:fldCharType="begin"/>
        </w:r>
        <w:r>
          <w:rPr>
            <w:webHidden/>
          </w:rPr>
          <w:instrText xml:space="preserve"> PAGEREF _Toc77002867 \h </w:instrText>
        </w:r>
        <w:r>
          <w:rPr>
            <w:webHidden/>
          </w:rPr>
        </w:r>
        <w:r>
          <w:rPr>
            <w:webHidden/>
          </w:rPr>
          <w:fldChar w:fldCharType="separate"/>
        </w:r>
        <w:r>
          <w:rPr>
            <w:webHidden/>
          </w:rPr>
          <w:t>10</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68" w:history="1">
        <w:r w:rsidRPr="00E24881">
          <w:rPr>
            <w:rStyle w:val="Hyperlink"/>
          </w:rPr>
          <w:t>Example Time &amp; Labor Meta-Data</w:t>
        </w:r>
        <w:r>
          <w:rPr>
            <w:webHidden/>
          </w:rPr>
          <w:tab/>
        </w:r>
        <w:r>
          <w:rPr>
            <w:webHidden/>
          </w:rPr>
          <w:fldChar w:fldCharType="begin"/>
        </w:r>
        <w:r>
          <w:rPr>
            <w:webHidden/>
          </w:rPr>
          <w:instrText xml:space="preserve"> PAGEREF _Toc77002868 \h </w:instrText>
        </w:r>
        <w:r>
          <w:rPr>
            <w:webHidden/>
          </w:rPr>
        </w:r>
        <w:r>
          <w:rPr>
            <w:webHidden/>
          </w:rPr>
          <w:fldChar w:fldCharType="separate"/>
        </w:r>
        <w:r>
          <w:rPr>
            <w:webHidden/>
          </w:rPr>
          <w:t>10</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69" w:history="1">
        <w:r w:rsidRPr="00E24881">
          <w:rPr>
            <w:rStyle w:val="Hyperlink"/>
          </w:rPr>
          <w:t>DDL Models</w:t>
        </w:r>
        <w:r>
          <w:rPr>
            <w:webHidden/>
          </w:rPr>
          <w:tab/>
        </w:r>
        <w:r>
          <w:rPr>
            <w:webHidden/>
          </w:rPr>
          <w:fldChar w:fldCharType="begin"/>
        </w:r>
        <w:r>
          <w:rPr>
            <w:webHidden/>
          </w:rPr>
          <w:instrText xml:space="preserve"> PAGEREF _Toc77002869 \h </w:instrText>
        </w:r>
        <w:r>
          <w:rPr>
            <w:webHidden/>
          </w:rPr>
        </w:r>
        <w:r>
          <w:rPr>
            <w:webHidden/>
          </w:rPr>
          <w:fldChar w:fldCharType="separate"/>
        </w:r>
        <w:r>
          <w:rPr>
            <w:webHidden/>
          </w:rPr>
          <w:t>12</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70" w:history="1">
        <w:r w:rsidRPr="00E24881">
          <w:rPr>
            <w:rStyle w:val="Hyperlink"/>
          </w:rPr>
          <w:t>Simple</w:t>
        </w:r>
        <w:r>
          <w:rPr>
            <w:webHidden/>
          </w:rPr>
          <w:tab/>
        </w:r>
        <w:r>
          <w:rPr>
            <w:webHidden/>
          </w:rPr>
          <w:fldChar w:fldCharType="begin"/>
        </w:r>
        <w:r>
          <w:rPr>
            <w:webHidden/>
          </w:rPr>
          <w:instrText xml:space="preserve"> PAGEREF _Toc77002870 \h </w:instrText>
        </w:r>
        <w:r>
          <w:rPr>
            <w:webHidden/>
          </w:rPr>
        </w:r>
        <w:r>
          <w:rPr>
            <w:webHidden/>
          </w:rPr>
          <w:fldChar w:fldCharType="separate"/>
        </w:r>
        <w:r>
          <w:rPr>
            <w:webHidden/>
          </w:rPr>
          <w:t>12</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71" w:history="1">
        <w:r w:rsidRPr="00E24881">
          <w:rPr>
            <w:rStyle w:val="Hyperlink"/>
          </w:rPr>
          <w:t>Full</w:t>
        </w:r>
        <w:r>
          <w:rPr>
            <w:webHidden/>
          </w:rPr>
          <w:tab/>
        </w:r>
        <w:r>
          <w:rPr>
            <w:webHidden/>
          </w:rPr>
          <w:fldChar w:fldCharType="begin"/>
        </w:r>
        <w:r>
          <w:rPr>
            <w:webHidden/>
          </w:rPr>
          <w:instrText xml:space="preserve"> PAGEREF _Toc77002871 \h </w:instrText>
        </w:r>
        <w:r>
          <w:rPr>
            <w:webHidden/>
          </w:rPr>
        </w:r>
        <w:r>
          <w:rPr>
            <w:webHidden/>
          </w:rPr>
          <w:fldChar w:fldCharType="separate"/>
        </w:r>
        <w:r>
          <w:rPr>
            <w:webHidden/>
          </w:rPr>
          <w:t>12</w:t>
        </w:r>
        <w:r>
          <w:rPr>
            <w:webHidden/>
          </w:rPr>
          <w:fldChar w:fldCharType="end"/>
        </w:r>
      </w:hyperlink>
    </w:p>
    <w:p w:rsidR="0072575E" w:rsidRDefault="0072575E">
      <w:pPr>
        <w:pStyle w:val="TOC1"/>
        <w:tabs>
          <w:tab w:val="right" w:leader="dot" w:pos="7579"/>
        </w:tabs>
        <w:rPr>
          <w:rFonts w:asciiTheme="minorHAnsi" w:eastAsiaTheme="minorEastAsia" w:hAnsiTheme="minorHAnsi" w:cstheme="minorBidi"/>
          <w:color w:val="auto"/>
          <w:sz w:val="22"/>
          <w:szCs w:val="22"/>
          <w:lang w:eastAsia="en-GB"/>
        </w:rPr>
      </w:pPr>
      <w:hyperlink w:anchor="_Toc77002872" w:history="1">
        <w:r w:rsidRPr="00E24881">
          <w:rPr>
            <w:rStyle w:val="Hyperlink"/>
          </w:rPr>
          <w:t>Packaged Procedure GFCPSSTATS11</w:t>
        </w:r>
        <w:r>
          <w:rPr>
            <w:webHidden/>
          </w:rPr>
          <w:tab/>
        </w:r>
        <w:r>
          <w:rPr>
            <w:webHidden/>
          </w:rPr>
          <w:fldChar w:fldCharType="begin"/>
        </w:r>
        <w:r>
          <w:rPr>
            <w:webHidden/>
          </w:rPr>
          <w:instrText xml:space="preserve"> PAGEREF _Toc77002872 \h </w:instrText>
        </w:r>
        <w:r>
          <w:rPr>
            <w:webHidden/>
          </w:rPr>
        </w:r>
        <w:r>
          <w:rPr>
            <w:webHidden/>
          </w:rPr>
          <w:fldChar w:fldCharType="separate"/>
        </w:r>
        <w:r>
          <w:rPr>
            <w:webHidden/>
          </w:rPr>
          <w:t>13</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73" w:history="1">
        <w:r w:rsidRPr="00E24881">
          <w:rPr>
            <w:rStyle w:val="Hyperlink"/>
          </w:rPr>
          <w:t>PS_STATS Procedure</w:t>
        </w:r>
        <w:r>
          <w:rPr>
            <w:webHidden/>
          </w:rPr>
          <w:tab/>
        </w:r>
        <w:r>
          <w:rPr>
            <w:webHidden/>
          </w:rPr>
          <w:fldChar w:fldCharType="begin"/>
        </w:r>
        <w:r>
          <w:rPr>
            <w:webHidden/>
          </w:rPr>
          <w:instrText xml:space="preserve"> PAGEREF _Toc77002873 \h </w:instrText>
        </w:r>
        <w:r>
          <w:rPr>
            <w:webHidden/>
          </w:rPr>
        </w:r>
        <w:r>
          <w:rPr>
            <w:webHidden/>
          </w:rPr>
          <w:fldChar w:fldCharType="separate"/>
        </w:r>
        <w:r>
          <w:rPr>
            <w:webHidden/>
          </w:rPr>
          <w:t>13</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74" w:history="1">
        <w:r w:rsidRPr="00E24881">
          <w:rPr>
            <w:rStyle w:val="Hyperlink"/>
          </w:rPr>
          <w:t>REFRESH_STATS Procedure</w:t>
        </w:r>
        <w:r>
          <w:rPr>
            <w:webHidden/>
          </w:rPr>
          <w:tab/>
        </w:r>
        <w:r>
          <w:rPr>
            <w:webHidden/>
          </w:rPr>
          <w:fldChar w:fldCharType="begin"/>
        </w:r>
        <w:r>
          <w:rPr>
            <w:webHidden/>
          </w:rPr>
          <w:instrText xml:space="preserve"> PAGEREF _Toc77002874 \h </w:instrText>
        </w:r>
        <w:r>
          <w:rPr>
            <w:webHidden/>
          </w:rPr>
        </w:r>
        <w:r>
          <w:rPr>
            <w:webHidden/>
          </w:rPr>
          <w:fldChar w:fldCharType="separate"/>
        </w:r>
        <w:r>
          <w:rPr>
            <w:webHidden/>
          </w:rPr>
          <w:t>14</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75" w:history="1">
        <w:r w:rsidRPr="00E24881">
          <w:rPr>
            <w:rStyle w:val="Hyperlink"/>
          </w:rPr>
          <w:t>SET_TABLE_PREFS Procedure</w:t>
        </w:r>
        <w:r>
          <w:rPr>
            <w:webHidden/>
          </w:rPr>
          <w:tab/>
        </w:r>
        <w:r>
          <w:rPr>
            <w:webHidden/>
          </w:rPr>
          <w:fldChar w:fldCharType="begin"/>
        </w:r>
        <w:r>
          <w:rPr>
            <w:webHidden/>
          </w:rPr>
          <w:instrText xml:space="preserve"> PAGEREF _Toc77002875 \h </w:instrText>
        </w:r>
        <w:r>
          <w:rPr>
            <w:webHidden/>
          </w:rPr>
        </w:r>
        <w:r>
          <w:rPr>
            <w:webHidden/>
          </w:rPr>
          <w:fldChar w:fldCharType="separate"/>
        </w:r>
        <w:r>
          <w:rPr>
            <w:webHidden/>
          </w:rPr>
          <w:t>14</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76" w:history="1">
        <w:r w:rsidRPr="00E24881">
          <w:rPr>
            <w:rStyle w:val="Hyperlink"/>
          </w:rPr>
          <w:t>SET_RECORD_PREFS Procedure</w:t>
        </w:r>
        <w:r>
          <w:rPr>
            <w:webHidden/>
          </w:rPr>
          <w:tab/>
        </w:r>
        <w:r>
          <w:rPr>
            <w:webHidden/>
          </w:rPr>
          <w:fldChar w:fldCharType="begin"/>
        </w:r>
        <w:r>
          <w:rPr>
            <w:webHidden/>
          </w:rPr>
          <w:instrText xml:space="preserve"> PAGEREF _Toc77002876 \h </w:instrText>
        </w:r>
        <w:r>
          <w:rPr>
            <w:webHidden/>
          </w:rPr>
        </w:r>
        <w:r>
          <w:rPr>
            <w:webHidden/>
          </w:rPr>
          <w:fldChar w:fldCharType="separate"/>
        </w:r>
        <w:r>
          <w:rPr>
            <w:webHidden/>
          </w:rPr>
          <w:t>15</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77" w:history="1">
        <w:r w:rsidRPr="00E24881">
          <w:rPr>
            <w:rStyle w:val="Hyperlink"/>
          </w:rPr>
          <w:t>GENERATE_METADATA Procedure</w:t>
        </w:r>
        <w:r>
          <w:rPr>
            <w:webHidden/>
          </w:rPr>
          <w:tab/>
        </w:r>
        <w:r>
          <w:rPr>
            <w:webHidden/>
          </w:rPr>
          <w:fldChar w:fldCharType="begin"/>
        </w:r>
        <w:r>
          <w:rPr>
            <w:webHidden/>
          </w:rPr>
          <w:instrText xml:space="preserve"> PAGEREF _Toc77002877 \h </w:instrText>
        </w:r>
        <w:r>
          <w:rPr>
            <w:webHidden/>
          </w:rPr>
        </w:r>
        <w:r>
          <w:rPr>
            <w:webHidden/>
          </w:rPr>
          <w:fldChar w:fldCharType="separate"/>
        </w:r>
        <w:r>
          <w:rPr>
            <w:webHidden/>
          </w:rPr>
          <w:t>15</w:t>
        </w:r>
        <w:r>
          <w:rPr>
            <w:webHidden/>
          </w:rPr>
          <w:fldChar w:fldCharType="end"/>
        </w:r>
      </w:hyperlink>
    </w:p>
    <w:p w:rsidR="0072575E" w:rsidRDefault="0072575E">
      <w:pPr>
        <w:pStyle w:val="TOC1"/>
        <w:tabs>
          <w:tab w:val="right" w:leader="dot" w:pos="7579"/>
        </w:tabs>
        <w:rPr>
          <w:rFonts w:asciiTheme="minorHAnsi" w:eastAsiaTheme="minorEastAsia" w:hAnsiTheme="minorHAnsi" w:cstheme="minorBidi"/>
          <w:color w:val="auto"/>
          <w:sz w:val="22"/>
          <w:szCs w:val="22"/>
          <w:lang w:eastAsia="en-GB"/>
        </w:rPr>
      </w:pPr>
      <w:hyperlink w:anchor="_Toc77002878" w:history="1">
        <w:r w:rsidRPr="00E24881">
          <w:rPr>
            <w:rStyle w:val="Hyperlink"/>
          </w:rPr>
          <w:t>Triggers</w:t>
        </w:r>
        <w:r>
          <w:rPr>
            <w:webHidden/>
          </w:rPr>
          <w:tab/>
        </w:r>
        <w:r>
          <w:rPr>
            <w:webHidden/>
          </w:rPr>
          <w:fldChar w:fldCharType="begin"/>
        </w:r>
        <w:r>
          <w:rPr>
            <w:webHidden/>
          </w:rPr>
          <w:instrText xml:space="preserve"> PAGEREF _Toc77002878 \h </w:instrText>
        </w:r>
        <w:r>
          <w:rPr>
            <w:webHidden/>
          </w:rPr>
        </w:r>
        <w:r>
          <w:rPr>
            <w:webHidden/>
          </w:rPr>
          <w:fldChar w:fldCharType="separate"/>
        </w:r>
        <w:r>
          <w:rPr>
            <w:webHidden/>
          </w:rPr>
          <w:t>16</w:t>
        </w:r>
        <w:r>
          <w:rPr>
            <w:webHidden/>
          </w:rPr>
          <w:fldChar w:fldCharType="end"/>
        </w:r>
      </w:hyperlink>
    </w:p>
    <w:p w:rsidR="0072575E" w:rsidRDefault="0072575E">
      <w:pPr>
        <w:pStyle w:val="TOC3"/>
        <w:tabs>
          <w:tab w:val="right" w:leader="dot" w:pos="7579"/>
        </w:tabs>
        <w:rPr>
          <w:rFonts w:asciiTheme="minorHAnsi" w:eastAsiaTheme="minorEastAsia" w:hAnsiTheme="minorHAnsi" w:cstheme="minorBidi"/>
          <w:color w:val="auto"/>
          <w:sz w:val="22"/>
          <w:szCs w:val="22"/>
          <w:lang w:eastAsia="en-GB"/>
        </w:rPr>
      </w:pPr>
      <w:hyperlink w:anchor="_Toc77002879" w:history="1">
        <w:r w:rsidRPr="00E24881">
          <w:rPr>
            <w:rStyle w:val="Hyperlink"/>
          </w:rPr>
          <w:t>Required Privileges</w:t>
        </w:r>
        <w:r>
          <w:rPr>
            <w:webHidden/>
          </w:rPr>
          <w:tab/>
        </w:r>
        <w:r>
          <w:rPr>
            <w:webHidden/>
          </w:rPr>
          <w:fldChar w:fldCharType="begin"/>
        </w:r>
        <w:r>
          <w:rPr>
            <w:webHidden/>
          </w:rPr>
          <w:instrText xml:space="preserve"> PAGEREF _Toc77002879 \h </w:instrText>
        </w:r>
        <w:r>
          <w:rPr>
            <w:webHidden/>
          </w:rPr>
        </w:r>
        <w:r>
          <w:rPr>
            <w:webHidden/>
          </w:rPr>
          <w:fldChar w:fldCharType="separate"/>
        </w:r>
        <w:r>
          <w:rPr>
            <w:webHidden/>
          </w:rPr>
          <w:t>16</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80" w:history="1">
        <w:r w:rsidRPr="00E24881">
          <w:rPr>
            <w:rStyle w:val="Hyperlink"/>
          </w:rPr>
          <w:t>GFC_STATS_OVRD_METADATA</w:t>
        </w:r>
        <w:r>
          <w:rPr>
            <w:webHidden/>
          </w:rPr>
          <w:tab/>
        </w:r>
        <w:r>
          <w:rPr>
            <w:webHidden/>
          </w:rPr>
          <w:fldChar w:fldCharType="begin"/>
        </w:r>
        <w:r>
          <w:rPr>
            <w:webHidden/>
          </w:rPr>
          <w:instrText xml:space="preserve"> PAGEREF _Toc77002880 \h </w:instrText>
        </w:r>
        <w:r>
          <w:rPr>
            <w:webHidden/>
          </w:rPr>
        </w:r>
        <w:r>
          <w:rPr>
            <w:webHidden/>
          </w:rPr>
          <w:fldChar w:fldCharType="separate"/>
        </w:r>
        <w:r>
          <w:rPr>
            <w:webHidden/>
          </w:rPr>
          <w:t>16</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81" w:history="1">
        <w:r w:rsidRPr="00E24881">
          <w:rPr>
            <w:rStyle w:val="Hyperlink"/>
          </w:rPr>
          <w:t>GFC_STATS_OVRD_CREATE_TABLE</w:t>
        </w:r>
        <w:r>
          <w:rPr>
            <w:webHidden/>
          </w:rPr>
          <w:tab/>
        </w:r>
        <w:r>
          <w:rPr>
            <w:webHidden/>
          </w:rPr>
          <w:fldChar w:fldCharType="begin"/>
        </w:r>
        <w:r>
          <w:rPr>
            <w:webHidden/>
          </w:rPr>
          <w:instrText xml:space="preserve"> PAGEREF _Toc77002881 \h </w:instrText>
        </w:r>
        <w:r>
          <w:rPr>
            <w:webHidden/>
          </w:rPr>
        </w:r>
        <w:r>
          <w:rPr>
            <w:webHidden/>
          </w:rPr>
          <w:fldChar w:fldCharType="separate"/>
        </w:r>
        <w:r>
          <w:rPr>
            <w:webHidden/>
          </w:rPr>
          <w:t>17</w:t>
        </w:r>
        <w:r>
          <w:rPr>
            <w:webHidden/>
          </w:rPr>
          <w:fldChar w:fldCharType="end"/>
        </w:r>
      </w:hyperlink>
    </w:p>
    <w:p w:rsidR="0072575E" w:rsidRDefault="0072575E">
      <w:pPr>
        <w:pStyle w:val="TOC2"/>
        <w:tabs>
          <w:tab w:val="right" w:leader="dot" w:pos="7579"/>
        </w:tabs>
        <w:rPr>
          <w:rFonts w:asciiTheme="minorHAnsi" w:eastAsiaTheme="minorEastAsia" w:hAnsiTheme="minorHAnsi" w:cstheme="minorBidi"/>
          <w:color w:val="auto"/>
          <w:sz w:val="22"/>
          <w:szCs w:val="22"/>
          <w:lang w:eastAsia="en-GB"/>
        </w:rPr>
      </w:pPr>
      <w:hyperlink w:anchor="_Toc77002882" w:history="1">
        <w:r w:rsidRPr="00E24881">
          <w:rPr>
            <w:rStyle w:val="Hyperlink"/>
          </w:rPr>
          <w:t>Delivered Files</w:t>
        </w:r>
        <w:r>
          <w:rPr>
            <w:webHidden/>
          </w:rPr>
          <w:tab/>
        </w:r>
        <w:r>
          <w:rPr>
            <w:webHidden/>
          </w:rPr>
          <w:fldChar w:fldCharType="begin"/>
        </w:r>
        <w:r>
          <w:rPr>
            <w:webHidden/>
          </w:rPr>
          <w:instrText xml:space="preserve"> PAGEREF _Toc77002882 \h </w:instrText>
        </w:r>
        <w:r>
          <w:rPr>
            <w:webHidden/>
          </w:rPr>
        </w:r>
        <w:r>
          <w:rPr>
            <w:webHidden/>
          </w:rPr>
          <w:fldChar w:fldCharType="separate"/>
        </w:r>
        <w:r>
          <w:rPr>
            <w:webHidden/>
          </w:rPr>
          <w:t>17</w:t>
        </w:r>
        <w:r>
          <w:rPr>
            <w:webHidden/>
          </w:rPr>
          <w:fldChar w:fldCharType="end"/>
        </w:r>
      </w:hyperlink>
    </w:p>
    <w:p w:rsidR="006D679B" w:rsidRDefault="00671A65">
      <w:pPr>
        <w:pStyle w:val="Heading3"/>
        <w:rPr>
          <w:noProof/>
        </w:rPr>
      </w:pPr>
      <w:r>
        <w:rPr>
          <w:rFonts w:ascii="Times New Roman" w:hAnsi="Times New Roman"/>
          <w:b w:val="0"/>
          <w:noProof/>
          <w:color w:val="000000"/>
          <w:sz w:val="20"/>
        </w:rPr>
        <w:fldChar w:fldCharType="end"/>
      </w:r>
      <w:r w:rsidR="006D679B">
        <w:rPr>
          <w:noProof/>
        </w:rPr>
        <w:br w:type="page"/>
      </w:r>
      <w:bookmarkStart w:id="2" w:name="_Toc77002857"/>
      <w:r w:rsidR="006D679B">
        <w:rPr>
          <w:noProof/>
        </w:rPr>
        <w:t>Introduction</w:t>
      </w:r>
      <w:bookmarkEnd w:id="2"/>
    </w:p>
    <w:p w:rsidR="00E22444" w:rsidRDefault="00D45C13" w:rsidP="00531960">
      <w:r>
        <w:t>This document sets out a general approach for managing the collection of cost-based optimizer statistics in a</w:t>
      </w:r>
      <w:r w:rsidR="00E22444">
        <w:t>n</w:t>
      </w:r>
      <w:r>
        <w:t xml:space="preserve"> Oracle database supporting a PeopleSoft system.</w:t>
      </w:r>
      <w:r w:rsidR="00E22444">
        <w:t xml:space="preserve">  The guiding principles are:</w:t>
      </w:r>
    </w:p>
    <w:p w:rsidR="00207C6D" w:rsidRDefault="00207C6D" w:rsidP="00E22444">
      <w:pPr>
        <w:pStyle w:val="ListParagraph"/>
        <w:numPr>
          <w:ilvl w:val="0"/>
          <w:numId w:val="17"/>
        </w:numPr>
      </w:pPr>
      <w:r>
        <w:t>Tell the optimizer the truth about your data.  If you don't you can’t expect it to make the right decisions.  Although there cases that even where you do, it still won't make the right decisions.</w:t>
      </w:r>
    </w:p>
    <w:p w:rsidR="00E22444" w:rsidRDefault="00E22444" w:rsidP="00E22444">
      <w:pPr>
        <w:pStyle w:val="ListParagraph"/>
        <w:numPr>
          <w:ilvl w:val="0"/>
          <w:numId w:val="17"/>
        </w:numPr>
      </w:pPr>
      <w:r>
        <w:t>Manage the database as you would any other Oracle database in your estate.  PeopleSoft</w:t>
      </w:r>
      <w:r w:rsidR="00207C6D">
        <w:t>.</w:t>
      </w:r>
    </w:p>
    <w:p w:rsidR="00207C6D" w:rsidRDefault="00207C6D" w:rsidP="00207C6D">
      <w:pPr>
        <w:pStyle w:val="ListParagraph"/>
        <w:numPr>
          <w:ilvl w:val="0"/>
          <w:numId w:val="17"/>
        </w:numPr>
      </w:pPr>
      <w:r>
        <w:t>Work with the standard database mechanisms and features to achieve this.</w:t>
      </w:r>
    </w:p>
    <w:p w:rsidR="0020122E" w:rsidRDefault="0020122E" w:rsidP="0020122E">
      <w:r>
        <w:t>Other references:</w:t>
      </w:r>
    </w:p>
    <w:p w:rsidR="0020122E" w:rsidRDefault="0020122E" w:rsidP="0020122E">
      <w:r>
        <w:t>See also the following presentation on the Go-Faster Consultancy website:</w:t>
      </w:r>
    </w:p>
    <w:p w:rsidR="0020122E" w:rsidRDefault="0020122E" w:rsidP="0084576C">
      <w:pPr>
        <w:pStyle w:val="ListParagraph"/>
        <w:numPr>
          <w:ilvl w:val="0"/>
          <w:numId w:val="17"/>
        </w:numPr>
      </w:pPr>
      <w:hyperlink r:id="rId11" w:history="1">
        <w:r>
          <w:rPr>
            <w:rStyle w:val="Hyperlink"/>
          </w:rPr>
          <w:t>Managing Cost-Based Optimizer Statistics for PeopleSoft</w:t>
        </w:r>
      </w:hyperlink>
    </w:p>
    <w:p w:rsidR="00DF2587" w:rsidRDefault="00DF2587" w:rsidP="00DF2587">
      <w:pPr>
        <w:pStyle w:val="Heading5"/>
      </w:pPr>
      <w:bookmarkStart w:id="3" w:name="_Toc77002858"/>
      <w:r>
        <w:t>Maintenance Window</w:t>
      </w:r>
      <w:bookmarkEnd w:id="3"/>
    </w:p>
    <w:p w:rsidR="00920A7B" w:rsidRDefault="000066A3" w:rsidP="00031F95">
      <w:r>
        <w:t xml:space="preserve">The standard Oracle maintenance window job should be used to </w:t>
      </w:r>
      <w:r w:rsidR="003556F3">
        <w:t xml:space="preserve">refresh </w:t>
      </w:r>
      <w:r>
        <w:t>stale statistics</w:t>
      </w:r>
      <w:r w:rsidR="007101CD">
        <w:t xml:space="preserve">.  </w:t>
      </w:r>
    </w:p>
    <w:p w:rsidR="00A85D18" w:rsidRDefault="007101CD" w:rsidP="00920A7B">
      <w:pPr>
        <w:pStyle w:val="ListParagraph"/>
        <w:numPr>
          <w:ilvl w:val="0"/>
          <w:numId w:val="17"/>
        </w:numPr>
      </w:pPr>
      <w:r>
        <w:t xml:space="preserve">By default the maintenance window runs from 10pm to </w:t>
      </w:r>
      <w:r w:rsidR="0095580C">
        <w:t>6</w:t>
      </w:r>
      <w:r>
        <w:t xml:space="preserve">am on weekdays, and throughout the weekends.  </w:t>
      </w:r>
      <w:r w:rsidR="0095580C">
        <w:t xml:space="preserve">This window is suitable for </w:t>
      </w:r>
      <w:r w:rsidR="00E275D2">
        <w:t>many systems;</w:t>
      </w:r>
      <w:r w:rsidR="0095580C">
        <w:t xml:space="preserve"> </w:t>
      </w:r>
      <w:r w:rsidR="00E275D2">
        <w:t xml:space="preserve">however, </w:t>
      </w:r>
      <w:r w:rsidR="0095580C">
        <w:t xml:space="preserve">it </w:t>
      </w:r>
      <w:r>
        <w:t xml:space="preserve">is perfectly valid to adjust </w:t>
      </w:r>
      <w:r w:rsidR="00E275D2">
        <w:t xml:space="preserve">it </w:t>
      </w:r>
      <w:r>
        <w:t xml:space="preserve">to match </w:t>
      </w:r>
      <w:r w:rsidR="0095580C">
        <w:t xml:space="preserve">times when a system is </w:t>
      </w:r>
      <w:r>
        <w:t>relatively quiet.</w:t>
      </w:r>
    </w:p>
    <w:p w:rsidR="00920A7B" w:rsidRDefault="003556F3" w:rsidP="00031F95">
      <w:pPr>
        <w:pStyle w:val="ListParagraph"/>
        <w:numPr>
          <w:ilvl w:val="0"/>
          <w:numId w:val="17"/>
        </w:numPr>
      </w:pPr>
      <w:r>
        <w:t>Occasionally, it may be advantageous to add other short maintenance windows to keep after tables whose statistics have become stale and it is affecting performance.</w:t>
      </w:r>
    </w:p>
    <w:p w:rsidR="003556F3" w:rsidRDefault="003556F3" w:rsidP="00031F95">
      <w:pPr>
        <w:pStyle w:val="ListParagraph"/>
        <w:numPr>
          <w:ilvl w:val="0"/>
          <w:numId w:val="17"/>
        </w:numPr>
      </w:pPr>
      <w:r>
        <w:t xml:space="preserve">It may also be necessary to create custom jobs </w:t>
      </w:r>
      <w:r w:rsidR="00BB4994">
        <w:t xml:space="preserve">to maintain statistics </w:t>
      </w:r>
      <w:r>
        <w:t xml:space="preserve">for specific tables.  For example, </w:t>
      </w:r>
      <w:r w:rsidR="00920A7B">
        <w:t xml:space="preserve">the maintenance windows may not be long enough to deal with any </w:t>
      </w:r>
      <w:r>
        <w:t>exceptionally large tables</w:t>
      </w:r>
      <w:r w:rsidR="00920A7B">
        <w:t xml:space="preserve">.  </w:t>
      </w:r>
      <w:r w:rsidR="00BB4994">
        <w:t>Statistics should be locked on any table that is not to be managed by the maintenance window processes, and then statistics should be collected with the FORCE=&gt;TRUE option to override the lock.</w:t>
      </w:r>
    </w:p>
    <w:p w:rsidR="00582242" w:rsidRDefault="00582242" w:rsidP="00582242">
      <w:r>
        <w:t xml:space="preserve">From 19c, on an engineered system, the </w:t>
      </w:r>
      <w:r w:rsidR="007415F9">
        <w:t xml:space="preserve">High-Frequency Automatic Statistics Collection </w:t>
      </w:r>
      <w:r>
        <w:t>job can also be configured.  This can be thought of as a continuous maintenance window, if enable</w:t>
      </w:r>
      <w:r w:rsidR="007415F9">
        <w:t>d</w:t>
      </w:r>
      <w:r>
        <w:t>, then by default it runs every 15 minutes, for a maximum of 60 minutes, and collects statistics on the stalest tables first.</w:t>
      </w:r>
    </w:p>
    <w:p w:rsidR="00DF2587" w:rsidRDefault="00DF2587" w:rsidP="00DF2587">
      <w:pPr>
        <w:pStyle w:val="Heading5"/>
      </w:pPr>
      <w:bookmarkStart w:id="4" w:name="_Toc77002859"/>
      <w:r>
        <w:t>Table Statistics Preferences</w:t>
      </w:r>
      <w:bookmarkEnd w:id="4"/>
    </w:p>
    <w:p w:rsidR="00A85D18" w:rsidRDefault="000B2AF4" w:rsidP="00031F95">
      <w:r>
        <w:t xml:space="preserve">In 11g, Oracle introduced the concept of </w:t>
      </w:r>
      <w:r w:rsidR="006B2D6E">
        <w:t xml:space="preserve">table </w:t>
      </w:r>
      <w:r>
        <w:t>statistics preferences to declaratively speci</w:t>
      </w:r>
      <w:r w:rsidR="00B74DB2">
        <w:t>fy</w:t>
      </w:r>
      <w:r w:rsidR="006B2D6E">
        <w:t xml:space="preserve"> </w:t>
      </w:r>
      <w:r>
        <w:t>how sta</w:t>
      </w:r>
      <w:r w:rsidR="00B74DB2">
        <w:t>tistics should be collected</w:t>
      </w:r>
      <w:r w:rsidR="00E16924">
        <w:t>, and they have expanded these in subsequent releases</w:t>
      </w:r>
      <w:r w:rsidR="00B74DB2">
        <w:t>.  There are global preferenc</w:t>
      </w:r>
      <w:r w:rsidR="00314CB5">
        <w:t>e</w:t>
      </w:r>
      <w:r w:rsidR="00B74DB2">
        <w:t>s that define d</w:t>
      </w:r>
      <w:r w:rsidR="00314CB5">
        <w:t xml:space="preserve">efault behaviours.   Oracle delivers certain values, but they can be changed.  Then preferences can also be specified on </w:t>
      </w:r>
      <w:r w:rsidR="00FA485E">
        <w:t xml:space="preserve">individual </w:t>
      </w:r>
      <w:r w:rsidR="00314CB5">
        <w:t xml:space="preserve">tables </w:t>
      </w:r>
      <w:r w:rsidR="00FA485E">
        <w:t>to describe how statistics are to be collected for that table.</w:t>
      </w:r>
      <w:r w:rsidR="004217C3">
        <w:t xml:space="preserve">  Preferences ensure that statistics are always collected cons</w:t>
      </w:r>
      <w:r w:rsidR="007415F9">
        <w:t>istently for a particular table</w:t>
      </w:r>
      <w:r w:rsidR="004217C3">
        <w:t>, whoever collects them</w:t>
      </w:r>
      <w:r w:rsidR="007415F9">
        <w:t>, and whenever</w:t>
      </w:r>
      <w:r w:rsidR="004217C3">
        <w:t xml:space="preserve"> they are collected.</w:t>
      </w:r>
    </w:p>
    <w:p w:rsidR="00C93D31" w:rsidRDefault="00C93D31" w:rsidP="00C50696">
      <w:r>
        <w:t xml:space="preserve">In any application, and PeopleSoft is no exception, the aim should be to </w:t>
      </w:r>
      <w:r w:rsidR="006B2D6E">
        <w:t>call the DBMS_STATS procedures with the minimum of parameters, to use the defaults wherever possible, and to use table statistics prefernces to override them where necessary.</w:t>
      </w:r>
    </w:p>
    <w:p w:rsidR="005F6D00" w:rsidRDefault="00D970F9" w:rsidP="005F6D00">
      <w:r>
        <w:t>Parameters can be specified in DBMS_STATS procedures to override the preferences.  However, f</w:t>
      </w:r>
      <w:r w:rsidR="00FA485E">
        <w:t>rom Oracle 19 there is a new preference PREFERE</w:t>
      </w:r>
      <w:r>
        <w:t>N</w:t>
      </w:r>
      <w:r w:rsidR="00FA485E">
        <w:t>CE_OVERRIDES_PARAMETER</w:t>
      </w:r>
      <w:r>
        <w:t xml:space="preserve">.  If enabled </w:t>
      </w:r>
      <w:r w:rsidR="004B1508">
        <w:t xml:space="preserve">DBMS_STATS </w:t>
      </w:r>
      <w:r>
        <w:t xml:space="preserve">parameters </w:t>
      </w:r>
      <w:r w:rsidR="004B1508">
        <w:t xml:space="preserve">are ignored.  </w:t>
      </w:r>
      <w:r w:rsidR="00EE419A">
        <w:t>If any parameters are specified in app</w:t>
      </w:r>
      <w:r w:rsidR="009625FB">
        <w:t>lication code they are simply ign</w:t>
      </w:r>
      <w:r w:rsidR="00EE419A">
        <w:t xml:space="preserve">ored at run time, and the table statistics preference is used instead.  </w:t>
      </w:r>
      <w:r w:rsidR="009625FB">
        <w:t>This allows the DBA to take back control over statistics collection from the developers.  Where the application specifies valid parameters, such as METHOD_OPT, DEGREE or GRANULARITY this should be migrated to table statistics preferences.</w:t>
      </w:r>
      <w:r w:rsidR="005F6D00">
        <w:t xml:space="preserve">  This preference is not enabled by default, but I strongly recommend setting it globally.  </w:t>
      </w:r>
    </w:p>
    <w:p w:rsidR="00EE419A" w:rsidRDefault="00EE419A" w:rsidP="00C50696"/>
    <w:p w:rsidR="00025800" w:rsidRDefault="00152784" w:rsidP="00152784">
      <w:r>
        <w:t xml:space="preserve">A </w:t>
      </w:r>
      <w:r w:rsidR="00025800">
        <w:t xml:space="preserve">common problem that I see </w:t>
      </w:r>
      <w:r w:rsidR="00B30000">
        <w:t xml:space="preserve">with statistics collection </w:t>
      </w:r>
      <w:r>
        <w:t xml:space="preserve">is </w:t>
      </w:r>
      <w:r w:rsidR="00B30000">
        <w:t xml:space="preserve">collecting them at </w:t>
      </w:r>
      <w:r>
        <w:t xml:space="preserve">with a </w:t>
      </w:r>
      <w:r w:rsidR="00025800">
        <w:t xml:space="preserve">non-default sample size is specified in application code.  </w:t>
      </w:r>
      <w:r w:rsidR="00713219">
        <w:t xml:space="preserve">This will cause DBMS_STATS to cease using the </w:t>
      </w:r>
      <w:r>
        <w:t xml:space="preserve">new </w:t>
      </w:r>
      <w:r w:rsidR="00713219">
        <w:t>hash based number-of-distinct-values algortithm</w:t>
      </w:r>
      <w:r w:rsidR="00C50696">
        <w:t>, introduced in 11g</w:t>
      </w:r>
      <w:r w:rsidR="00713219">
        <w:t>.  I</w:t>
      </w:r>
      <w:r>
        <w:t>nstead, i</w:t>
      </w:r>
      <w:r w:rsidR="00713219">
        <w:t xml:space="preserve">t will revert to the legacy behaviour </w:t>
      </w:r>
      <w:r w:rsidR="00C50696">
        <w:t>of sorting the data which takes a lot longer and uses more memory.  From 12c</w:t>
      </w:r>
      <w:r w:rsidR="00763773">
        <w:t xml:space="preserve">, non-default sample size </w:t>
      </w:r>
      <w:r w:rsidR="00C50696">
        <w:t xml:space="preserve">will </w:t>
      </w:r>
      <w:r>
        <w:t xml:space="preserve">also </w:t>
      </w:r>
      <w:r w:rsidR="00C50696">
        <w:t xml:space="preserve">prevent </w:t>
      </w:r>
      <w:r w:rsidR="00763773">
        <w:t xml:space="preserve">generation </w:t>
      </w:r>
      <w:r w:rsidR="00C50696">
        <w:t>hybrid histograms</w:t>
      </w:r>
      <w:r w:rsidR="00763773">
        <w:t>, and Oracle will revert to heigh</w:t>
      </w:r>
      <w:r w:rsidR="00060B44">
        <w:t>t</w:t>
      </w:r>
      <w:r w:rsidR="00763773">
        <w:t>-balanced histograms for columns with more than distinct values than the number of buckets.</w:t>
      </w:r>
    </w:p>
    <w:p w:rsidR="00B122A6" w:rsidRDefault="00B122A6" w:rsidP="00152784">
      <w:r>
        <w:t>Very simply, from 11g sample size should never be specified.  From 19c, PREFERENCE_OVERRIDES_PARAMETER</w:t>
      </w:r>
      <w:r w:rsidR="00F44DF4">
        <w:t xml:space="preserve"> should be specified.  It will solve this problem if you already have it, and if not, prevent it from occurring.</w:t>
      </w:r>
    </w:p>
    <w:p w:rsidR="00763773" w:rsidRDefault="00060B44" w:rsidP="00D76C77">
      <w:pPr>
        <w:pStyle w:val="Heading5"/>
      </w:pPr>
      <w:bookmarkStart w:id="5" w:name="_Toc77002860"/>
      <w:r>
        <w:t>Statistics on Temporary Working Storage Tables</w:t>
      </w:r>
      <w:bookmarkEnd w:id="5"/>
    </w:p>
    <w:p w:rsidR="00081674" w:rsidRDefault="00060B44" w:rsidP="00031F95">
      <w:r>
        <w:t xml:space="preserve">PeopleSoft </w:t>
      </w:r>
      <w:r w:rsidR="00D76C77">
        <w:t>processes often write data to temporary working storage tables and then use that data later in the same process.</w:t>
      </w:r>
      <w:r w:rsidR="0082119F">
        <w:t xml:space="preserve">  If the statistics on that table are not correct, it is quite likely to result poor performance when the optimizer makes an incorrect decision</w:t>
      </w:r>
      <w:r w:rsidR="000C7452">
        <w:t>.</w:t>
      </w:r>
    </w:p>
    <w:p w:rsidR="006F77C6" w:rsidRDefault="000C7452" w:rsidP="00031F95">
      <w:r>
        <w:t xml:space="preserve">Some </w:t>
      </w:r>
      <w:r w:rsidR="00081674">
        <w:t xml:space="preserve">delivered processes collect statistics themselves </w:t>
      </w:r>
      <w:r>
        <w:t xml:space="preserve">after populating a working storage table.  </w:t>
      </w:r>
      <w:r w:rsidR="00D3656E">
        <w:t xml:space="preserve">Over the years, PeopleSoft has added this behaviour to more processes.  In Application Engine the %UpdateStats macro is used.  It calls the command specified in the DDLMODEL for the current platform.  </w:t>
      </w:r>
    </w:p>
    <w:p w:rsidR="00574CC3" w:rsidRDefault="006F77C6" w:rsidP="00031F95">
      <w:r>
        <w:t>Application Engine processes generally truncate the data in non-shared instances of temporary records at the start of the process.  Truncate does not affect statistics</w:t>
      </w:r>
      <w:r w:rsidR="007A1109">
        <w:t>.  T</w:t>
      </w:r>
      <w:r>
        <w:t xml:space="preserve">he data is </w:t>
      </w:r>
      <w:r w:rsidR="00F42828">
        <w:t xml:space="preserve">usually left behind in the table </w:t>
      </w:r>
      <w:r>
        <w:t>after the process has finished.</w:t>
      </w:r>
      <w:r w:rsidR="007A1109">
        <w:t xml:space="preserve">  If the process does not collect statistics, then the maintenance window process will collect statistics and the next time the process runs it will repopulate the table and the optimizer will have work out how to query new data with </w:t>
      </w:r>
      <w:r w:rsidR="00574CC3">
        <w:t xml:space="preserve">new bind variable and literal values and old statistics.  </w:t>
      </w:r>
    </w:p>
    <w:p w:rsidR="00D76C77" w:rsidRDefault="00574CC3" w:rsidP="00031F95">
      <w:r>
        <w:t xml:space="preserve">Therefore, we don't want the maintenance windows processes to gather statsitics on working storage tables.  </w:t>
      </w:r>
      <w:r w:rsidR="00E855BA">
        <w:t xml:space="preserve">Statistics on </w:t>
      </w:r>
      <w:r>
        <w:t>PeopleSoft temporary records, and certain re</w:t>
      </w:r>
      <w:r w:rsidR="00E855BA">
        <w:t>gular table records should be locked and deleted.  Locked to omit them from the maintenance jobs, and deleted so that no statistics are present unless gathered by the process that populates them.  If statistics are not present, Oralce will use Optimizer Dynamic Sampling to determine the execution plan.</w:t>
      </w:r>
    </w:p>
    <w:p w:rsidR="0059506E" w:rsidRDefault="0059506E">
      <w:pPr>
        <w:spacing w:after="0" w:line="240" w:lineRule="auto"/>
        <w:rPr>
          <w:rFonts w:ascii="Arial Narrow" w:hAnsi="Arial Narrow"/>
          <w:b/>
          <w:color w:val="0000FF"/>
          <w:sz w:val="28"/>
        </w:rPr>
      </w:pPr>
      <w:r>
        <w:br w:type="page"/>
      </w:r>
    </w:p>
    <w:p w:rsidR="00950993" w:rsidRDefault="00A15E5D" w:rsidP="00A15E5D">
      <w:pPr>
        <w:pStyle w:val="Heading3"/>
      </w:pPr>
      <w:bookmarkStart w:id="6" w:name="_Toc77002861"/>
      <w:r>
        <w:t xml:space="preserve">Managing </w:t>
      </w:r>
      <w:r w:rsidR="00950993">
        <w:t xml:space="preserve">Statistics </w:t>
      </w:r>
      <w:r w:rsidR="00FA0CA7">
        <w:t>o</w:t>
      </w:r>
      <w:r w:rsidR="00950993">
        <w:t xml:space="preserve">n </w:t>
      </w:r>
      <w:r w:rsidR="00BB6419">
        <w:t xml:space="preserve">PeopleSoft on </w:t>
      </w:r>
      <w:r w:rsidR="00950993">
        <w:t>Oracle</w:t>
      </w:r>
      <w:r>
        <w:t xml:space="preserve"> with GFCPSSTATS package</w:t>
      </w:r>
      <w:bookmarkEnd w:id="6"/>
    </w:p>
    <w:p w:rsidR="00A145AB" w:rsidRDefault="00A145AB" w:rsidP="00F44DF4">
      <w:pPr>
        <w:pStyle w:val="Heading5"/>
      </w:pPr>
      <w:bookmarkStart w:id="7" w:name="_Toc77002862"/>
      <w:r>
        <w:t>Locking and Deleting Statistics on Working Storage Tables</w:t>
      </w:r>
      <w:bookmarkEnd w:id="7"/>
    </w:p>
    <w:p w:rsidR="00FA0CA7" w:rsidRDefault="00FA0CA7" w:rsidP="00531960">
      <w:r>
        <w:t xml:space="preserve">When it comes to applying this principle in PeopleSoft, we have a few challenges to overcome, but </w:t>
      </w:r>
      <w:r w:rsidR="0031352E">
        <w:t xml:space="preserve">nothing that </w:t>
      </w:r>
      <w:r>
        <w:t>is impossible.</w:t>
      </w:r>
    </w:p>
    <w:p w:rsidR="00FA0CA7" w:rsidRDefault="00FA0CA7" w:rsidP="00531960">
      <w:r>
        <w:t>When using PeopleSoft’s Application Designer to migrate it is typical to rebuild a table in order to add or change a column. Any related objects will be lost.  Application Designer will rebuild the indexes</w:t>
      </w:r>
      <w:r w:rsidR="002A3268">
        <w:t xml:space="preserve">. However, </w:t>
      </w:r>
      <w:r>
        <w:t>auditing triggers will be lost. The same is true for table statistics preferences</w:t>
      </w:r>
      <w:r w:rsidR="002A3268">
        <w:t xml:space="preserve"> that are lost when a table is dropped</w:t>
      </w:r>
      <w:r>
        <w:t xml:space="preserve">.  So we need </w:t>
      </w:r>
      <w:r w:rsidR="002A3268">
        <w:t xml:space="preserve">to hold the preferences as meta-data in a table. Then we can </w:t>
      </w:r>
      <w:r>
        <w:t xml:space="preserve">apply </w:t>
      </w:r>
      <w:r w:rsidR="002A3268">
        <w:t>the preferences to the tables as they are created using a DDL trigger.</w:t>
      </w:r>
    </w:p>
    <w:p w:rsidR="002A3268" w:rsidRDefault="002A3268" w:rsidP="00531960">
      <w:r>
        <w:t>PeopleSoft temporary</w:t>
      </w:r>
      <w:r w:rsidR="00FB446F">
        <w:t xml:space="preserve"> records can correspond to many </w:t>
      </w:r>
      <w:r>
        <w:t>table</w:t>
      </w:r>
      <w:r w:rsidR="001119EB">
        <w:t>s that are used as non-shared temporary working storage tables</w:t>
      </w:r>
      <w:r>
        <w:t xml:space="preserve">.  The same table preferences will need to be applied to all the temporary table instances. So the meta-data </w:t>
      </w:r>
      <w:r w:rsidR="00FB446F">
        <w:t>need</w:t>
      </w:r>
      <w:r w:rsidR="008D3A8E">
        <w:t>s</w:t>
      </w:r>
      <w:r w:rsidR="00FB446F">
        <w:t xml:space="preserve"> to be held for each record.</w:t>
      </w:r>
    </w:p>
    <w:p w:rsidR="0094461F" w:rsidRPr="0094461F" w:rsidRDefault="00FA0CA7" w:rsidP="0094461F">
      <w:pPr>
        <w:rPr>
          <w:color w:val="0000FF"/>
          <w:u w:val="single"/>
        </w:rPr>
      </w:pPr>
      <w:r>
        <w:t xml:space="preserve">The </w:t>
      </w:r>
      <w:r w:rsidRPr="001119EB">
        <w:rPr>
          <w:i/>
        </w:rPr>
        <w:t>%UpdateStats</w:t>
      </w:r>
      <w:r>
        <w:t xml:space="preserve"> macro is used to collect statistics during Application Engine programs. Th</w:t>
      </w:r>
      <w:r w:rsidR="002A3268">
        <w:t>i</w:t>
      </w:r>
      <w:r>
        <w:t xml:space="preserve">s uses the DDL model to call </w:t>
      </w:r>
      <w:r w:rsidR="00FB446F">
        <w:t xml:space="preserve">the </w:t>
      </w:r>
      <w:r w:rsidRPr="002A3268">
        <w:rPr>
          <w:i/>
        </w:rPr>
        <w:t>dbms_stats</w:t>
      </w:r>
      <w:r w:rsidR="00FB446F" w:rsidRPr="00FB446F">
        <w:t xml:space="preserve"> PL/SQL procedure</w:t>
      </w:r>
      <w:r>
        <w:t xml:space="preserve">. </w:t>
      </w:r>
      <w:r w:rsidR="002A3268">
        <w:t xml:space="preserve">The </w:t>
      </w:r>
      <w:r w:rsidR="001F0207">
        <w:t>simplest</w:t>
      </w:r>
      <w:r w:rsidR="002A3268">
        <w:t xml:space="preserve"> approach would be to change the delivered DDL </w:t>
      </w:r>
      <w:r w:rsidR="00FB446F">
        <w:t xml:space="preserve">model </w:t>
      </w:r>
      <w:r w:rsidR="002A3268">
        <w:t xml:space="preserve">to remove the </w:t>
      </w:r>
      <w:r w:rsidR="002A3268" w:rsidRPr="002A3268">
        <w:rPr>
          <w:i/>
        </w:rPr>
        <w:t>sample_size</w:t>
      </w:r>
      <w:r w:rsidR="002A3268">
        <w:t xml:space="preserve"> and </w:t>
      </w:r>
      <w:r w:rsidR="002A3268" w:rsidRPr="002A3268">
        <w:rPr>
          <w:i/>
        </w:rPr>
        <w:t>method_opt</w:t>
      </w:r>
      <w:r w:rsidR="002A3268">
        <w:t xml:space="preserve"> parameters but to specify </w:t>
      </w:r>
      <w:r w:rsidR="002A3268" w:rsidRPr="002A3268">
        <w:rPr>
          <w:i/>
        </w:rPr>
        <w:t>force=&gt;TRUE</w:t>
      </w:r>
      <w:r w:rsidR="002A3268">
        <w:t xml:space="preserve">. </w:t>
      </w:r>
      <w:r w:rsidR="001F0207">
        <w:t xml:space="preserve">This can be implemented with the script </w:t>
      </w:r>
      <w:hyperlink r:id="rId12" w:history="1">
        <w:r w:rsidR="0094461F" w:rsidRPr="00D70B32">
          <w:rPr>
            <w:rStyle w:val="Hyperlink"/>
          </w:rPr>
          <w:t>ddlora-gfcstats11</w:t>
        </w:r>
        <w:r w:rsidR="0094461F">
          <w:rPr>
            <w:rStyle w:val="Hyperlink"/>
          </w:rPr>
          <w:t>-simple</w:t>
        </w:r>
        <w:r w:rsidR="0094461F" w:rsidRPr="00D70B32">
          <w:rPr>
            <w:rStyle w:val="Hyperlink"/>
          </w:rPr>
          <w:t>.sql</w:t>
        </w:r>
      </w:hyperlink>
      <w:r w:rsidR="0094461F">
        <w:t xml:space="preserve">. </w:t>
      </w:r>
      <w:r w:rsidR="009C50E8">
        <w:t xml:space="preserve">This may be the preferred option unless you need to supress statistics collection </w:t>
      </w:r>
      <w:r w:rsidR="00226F38">
        <w:t xml:space="preserve">on particular tables </w:t>
      </w:r>
      <w:r w:rsidR="009C50E8">
        <w:t>(e.g.</w:t>
      </w:r>
      <w:r w:rsidR="00226F38">
        <w:t xml:space="preserve">some of the temporary working storage records used in </w:t>
      </w:r>
      <w:r w:rsidR="009C50E8">
        <w:t>Time &amp; Labour proce</w:t>
      </w:r>
      <w:r w:rsidR="00226F38">
        <w:t>ssing).</w:t>
      </w:r>
    </w:p>
    <w:p w:rsidR="001F0207" w:rsidRPr="001F0207" w:rsidRDefault="001F0207" w:rsidP="001F0207">
      <w:pPr>
        <w:pStyle w:val="samplecode"/>
        <w:spacing w:line="0" w:lineRule="atLeast"/>
        <w:rPr>
          <w:sz w:val="10"/>
        </w:rPr>
      </w:pPr>
      <w:r w:rsidRPr="001F0207">
        <w:rPr>
          <w:sz w:val="10"/>
        </w:rPr>
        <w:t>REM ddlora-gfcpsstats11-simple.sql</w:t>
      </w:r>
    </w:p>
    <w:p w:rsidR="001F0207" w:rsidRPr="001F0207" w:rsidRDefault="001F0207" w:rsidP="001F0207">
      <w:pPr>
        <w:pStyle w:val="samplecode"/>
        <w:spacing w:line="0" w:lineRule="atLeast"/>
        <w:rPr>
          <w:sz w:val="10"/>
        </w:rPr>
      </w:pPr>
      <w:r w:rsidRPr="001F0207">
        <w:rPr>
          <w:sz w:val="10"/>
        </w:rPr>
        <w:t>spool ddlora-gfcpsstats11-simple</w:t>
      </w:r>
    </w:p>
    <w:p w:rsidR="001F0207" w:rsidRPr="001F0207" w:rsidRDefault="001F0207" w:rsidP="001F0207">
      <w:pPr>
        <w:pStyle w:val="samplecode"/>
        <w:spacing w:line="0" w:lineRule="atLeast"/>
        <w:rPr>
          <w:sz w:val="10"/>
        </w:rPr>
      </w:pPr>
    </w:p>
    <w:p w:rsidR="001F0207" w:rsidRPr="001F0207" w:rsidRDefault="001F0207" w:rsidP="001F0207">
      <w:pPr>
        <w:pStyle w:val="samplecode"/>
        <w:spacing w:line="0" w:lineRule="atLeast"/>
        <w:rPr>
          <w:sz w:val="10"/>
        </w:rPr>
      </w:pPr>
      <w:r w:rsidRPr="001F0207">
        <w:rPr>
          <w:sz w:val="10"/>
        </w:rPr>
        <w:t xml:space="preserve">UPDATE PSDDLMODEL </w:t>
      </w:r>
    </w:p>
    <w:p w:rsidR="001F0207" w:rsidRPr="001F0207" w:rsidRDefault="001F0207" w:rsidP="001F0207">
      <w:pPr>
        <w:pStyle w:val="samplecode"/>
        <w:spacing w:line="0" w:lineRule="atLeast"/>
        <w:rPr>
          <w:sz w:val="10"/>
        </w:rPr>
      </w:pPr>
      <w:r w:rsidRPr="001F0207">
        <w:rPr>
          <w:sz w:val="10"/>
        </w:rPr>
        <w:t xml:space="preserve">SET    MODEL_STATEMENT = 'DBMS_STATS.GATHER_TABLE_STATS (ownname=&gt;[DBNAME], tabname=&gt;[TBNAME], force=&gt;TRUE);' </w:t>
      </w:r>
    </w:p>
    <w:p w:rsidR="001F0207" w:rsidRPr="001F0207" w:rsidRDefault="001F0207" w:rsidP="001F0207">
      <w:pPr>
        <w:pStyle w:val="samplecode"/>
        <w:spacing w:line="0" w:lineRule="atLeast"/>
        <w:rPr>
          <w:sz w:val="10"/>
        </w:rPr>
      </w:pPr>
      <w:r w:rsidRPr="001F0207">
        <w:rPr>
          <w:sz w:val="10"/>
        </w:rPr>
        <w:t xml:space="preserve">WHERE  PLATFORMID=2 </w:t>
      </w:r>
    </w:p>
    <w:p w:rsidR="001F0207" w:rsidRPr="001F0207" w:rsidRDefault="001F0207" w:rsidP="001F0207">
      <w:pPr>
        <w:pStyle w:val="samplecode"/>
        <w:spacing w:line="0" w:lineRule="atLeast"/>
        <w:rPr>
          <w:sz w:val="10"/>
        </w:rPr>
      </w:pPr>
      <w:r w:rsidRPr="001F0207">
        <w:rPr>
          <w:sz w:val="10"/>
        </w:rPr>
        <w:t xml:space="preserve">AND    STATEMENT_TYPE IN (4,5) </w:t>
      </w:r>
    </w:p>
    <w:p w:rsidR="001F0207" w:rsidRPr="001F0207" w:rsidRDefault="001F0207" w:rsidP="001F0207">
      <w:pPr>
        <w:pStyle w:val="samplecode"/>
        <w:spacing w:line="0" w:lineRule="atLeast"/>
        <w:rPr>
          <w:sz w:val="10"/>
        </w:rPr>
      </w:pPr>
      <w:r w:rsidRPr="001F0207">
        <w:rPr>
          <w:sz w:val="10"/>
        </w:rPr>
        <w:t>;</w:t>
      </w:r>
    </w:p>
    <w:p w:rsidR="001F0207" w:rsidRPr="001F0207" w:rsidRDefault="001F0207" w:rsidP="001F0207">
      <w:pPr>
        <w:pStyle w:val="samplecode"/>
        <w:spacing w:line="0" w:lineRule="atLeast"/>
        <w:rPr>
          <w:sz w:val="10"/>
        </w:rPr>
      </w:pPr>
    </w:p>
    <w:p w:rsidR="001F0207" w:rsidRDefault="001F0207" w:rsidP="001F0207">
      <w:pPr>
        <w:pStyle w:val="samplecode"/>
        <w:spacing w:line="0" w:lineRule="atLeast"/>
      </w:pPr>
      <w:r w:rsidRPr="001F0207">
        <w:rPr>
          <w:sz w:val="10"/>
        </w:rPr>
        <w:t>spool off</w:t>
      </w:r>
    </w:p>
    <w:p w:rsidR="00226F38" w:rsidRDefault="00226F38" w:rsidP="00531960">
      <w:r>
        <w:t xml:space="preserve">If you do need this level of control then the DDL model should be changed to call </w:t>
      </w:r>
      <w:r w:rsidR="0096615C">
        <w:t xml:space="preserve">the </w:t>
      </w:r>
      <w:r w:rsidR="0096615C" w:rsidRPr="0096615C">
        <w:rPr>
          <w:i/>
        </w:rPr>
        <w:t>gfcpsstats11</w:t>
      </w:r>
      <w:r w:rsidR="0096615C">
        <w:t xml:space="preserve"> package.</w:t>
      </w:r>
    </w:p>
    <w:p w:rsidR="007C6818" w:rsidRPr="007C6818" w:rsidRDefault="007C6818" w:rsidP="007C6818">
      <w:pPr>
        <w:pStyle w:val="samplecode"/>
        <w:rPr>
          <w:sz w:val="12"/>
        </w:rPr>
      </w:pPr>
      <w:r w:rsidRPr="007C6818">
        <w:rPr>
          <w:sz w:val="12"/>
        </w:rPr>
        <w:t>REM ddlora-gfcpsstats11.sql</w:t>
      </w:r>
    </w:p>
    <w:p w:rsidR="007C6818" w:rsidRPr="007C6818" w:rsidRDefault="007C6818" w:rsidP="007C6818">
      <w:pPr>
        <w:pStyle w:val="samplecode"/>
        <w:rPr>
          <w:sz w:val="12"/>
        </w:rPr>
      </w:pPr>
      <w:r w:rsidRPr="007C6818">
        <w:rPr>
          <w:sz w:val="12"/>
        </w:rPr>
        <w:t>spool ddlora-gfcpsstats11</w:t>
      </w:r>
    </w:p>
    <w:p w:rsidR="007C6818" w:rsidRPr="007C6818" w:rsidRDefault="007C6818" w:rsidP="007C6818">
      <w:pPr>
        <w:pStyle w:val="samplecode"/>
        <w:rPr>
          <w:sz w:val="12"/>
        </w:rPr>
      </w:pPr>
    </w:p>
    <w:p w:rsidR="007C6818" w:rsidRPr="007C6818" w:rsidRDefault="007C6818" w:rsidP="007C6818">
      <w:pPr>
        <w:pStyle w:val="samplecode"/>
        <w:rPr>
          <w:sz w:val="12"/>
        </w:rPr>
      </w:pPr>
      <w:r w:rsidRPr="007C6818">
        <w:rPr>
          <w:sz w:val="12"/>
        </w:rPr>
        <w:t>UPDATE PSDDLMODEL</w:t>
      </w:r>
    </w:p>
    <w:p w:rsidR="007C6818" w:rsidRPr="007C6818" w:rsidRDefault="007C6818" w:rsidP="007C6818">
      <w:pPr>
        <w:pStyle w:val="samplecode"/>
        <w:rPr>
          <w:sz w:val="12"/>
        </w:rPr>
      </w:pPr>
      <w:r w:rsidRPr="007C6818">
        <w:rPr>
          <w:sz w:val="12"/>
        </w:rPr>
        <w:t>SET    MODEL_STATEMENT = 'gfcpsstats11.ps_stats(p_ownname=&gt;[DBNAME],p_tabname=&gt;[TBNAME]);'</w:t>
      </w:r>
    </w:p>
    <w:p w:rsidR="007C6818" w:rsidRPr="007C6818" w:rsidRDefault="007C6818" w:rsidP="007C6818">
      <w:pPr>
        <w:pStyle w:val="samplecode"/>
        <w:rPr>
          <w:sz w:val="12"/>
        </w:rPr>
      </w:pPr>
      <w:r w:rsidRPr="007C6818">
        <w:rPr>
          <w:sz w:val="12"/>
        </w:rPr>
        <w:t>WHERE  PLATFORMID=2</w:t>
      </w:r>
    </w:p>
    <w:p w:rsidR="007C6818" w:rsidRPr="007C6818" w:rsidRDefault="007C6818" w:rsidP="007C6818">
      <w:pPr>
        <w:pStyle w:val="samplecode"/>
        <w:rPr>
          <w:sz w:val="12"/>
        </w:rPr>
      </w:pPr>
      <w:r w:rsidRPr="007C6818">
        <w:rPr>
          <w:sz w:val="12"/>
        </w:rPr>
        <w:t>AND    STATEMENT_TYPE IN (4,5)</w:t>
      </w:r>
    </w:p>
    <w:p w:rsidR="007C6818" w:rsidRPr="007C6818" w:rsidRDefault="007C6818" w:rsidP="007C6818">
      <w:pPr>
        <w:pStyle w:val="samplecode"/>
        <w:rPr>
          <w:sz w:val="12"/>
        </w:rPr>
      </w:pPr>
      <w:r w:rsidRPr="007C6818">
        <w:rPr>
          <w:sz w:val="12"/>
        </w:rPr>
        <w:t>;</w:t>
      </w:r>
    </w:p>
    <w:p w:rsidR="007C6818" w:rsidRPr="007C6818" w:rsidRDefault="007C6818" w:rsidP="007C6818">
      <w:pPr>
        <w:pStyle w:val="samplecode"/>
        <w:rPr>
          <w:sz w:val="12"/>
        </w:rPr>
      </w:pPr>
    </w:p>
    <w:p w:rsidR="00226F38" w:rsidRPr="007C6818" w:rsidRDefault="007C6818" w:rsidP="007C6818">
      <w:pPr>
        <w:pStyle w:val="samplecode"/>
        <w:rPr>
          <w:sz w:val="12"/>
        </w:rPr>
      </w:pPr>
      <w:r w:rsidRPr="007C6818">
        <w:rPr>
          <w:sz w:val="12"/>
        </w:rPr>
        <w:t>spool off</w:t>
      </w:r>
    </w:p>
    <w:p w:rsidR="00FA0CA7" w:rsidRDefault="002A3268" w:rsidP="0096615C">
      <w:pPr>
        <w:keepNext/>
        <w:keepLines/>
      </w:pPr>
      <w:r>
        <w:t xml:space="preserve">I </w:t>
      </w:r>
      <w:r w:rsidR="0031352E">
        <w:t xml:space="preserve">have </w:t>
      </w:r>
      <w:r>
        <w:t>retain</w:t>
      </w:r>
      <w:r w:rsidR="0031352E">
        <w:t>ed</w:t>
      </w:r>
      <w:r>
        <w:t xml:space="preserve"> the functionality developed in the </w:t>
      </w:r>
      <w:r w:rsidR="00FB446F">
        <w:t xml:space="preserve">original </w:t>
      </w:r>
      <w:r w:rsidRPr="00FB446F">
        <w:rPr>
          <w:i/>
        </w:rPr>
        <w:t>wrapper</w:t>
      </w:r>
      <w:r>
        <w:t xml:space="preserve"> package to optionally suppress collection of statistics, or only to collect statistics when they are stale.</w:t>
      </w:r>
    </w:p>
    <w:p w:rsidR="0031352E" w:rsidRDefault="0031352E" w:rsidP="0096615C">
      <w:pPr>
        <w:keepNext/>
        <w:keepLines/>
      </w:pPr>
      <w:r>
        <w:t>In the case of COBOL programs, the %UpdateStats macro is put into stored statements.  These can be changed to call the same PL/SQL package as the DDL models.</w:t>
      </w:r>
      <w:r w:rsidR="0096615C">
        <w:t xml:space="preserve">  However, since PT8.55, PeopleSoft </w:t>
      </w:r>
      <w:r w:rsidR="004E01FF">
        <w:t>COBOL</w:t>
      </w:r>
      <w:r w:rsidR="0096615C">
        <w:t xml:space="preserve"> no longer uses this approach</w:t>
      </w:r>
      <w:r w:rsidR="004E01FF">
        <w:t xml:space="preserve">, but </w:t>
      </w:r>
      <w:r w:rsidR="0096615C">
        <w:t>uses the DDL models.</w:t>
      </w:r>
    </w:p>
    <w:p w:rsidR="00CD5B71" w:rsidRPr="00531960" w:rsidRDefault="002F3F9F" w:rsidP="00CD5B71">
      <w:r>
        <w:t xml:space="preserve">I </w:t>
      </w:r>
      <w:r w:rsidR="00CD5B71">
        <w:t xml:space="preserve">generally </w:t>
      </w:r>
      <w:r>
        <w:t xml:space="preserve">recommend increasing the setting of the Oracle initialisation parameter OPTIMIZER_DYNAMIC_SAMPLING from the default of 2 to 4.  </w:t>
      </w:r>
      <w:r w:rsidR="00CD5B71">
        <w:t>However, I have experienced some problems with nVision where there can be hundreds of predicates.  In that specific case I would revert to the default level of 2.</w:t>
      </w:r>
    </w:p>
    <w:p w:rsidR="00FA0CA7" w:rsidRDefault="00FA0CA7" w:rsidP="00FA0CA7">
      <w:r>
        <w:t xml:space="preserve">I have created a new packaged procedure GFCPSSTATS11, it is based on the wrapper </w:t>
      </w:r>
      <w:r w:rsidR="004B0005">
        <w:t>package that I produced for 10g and has evolved with subsequent versions of the database.</w:t>
      </w:r>
    </w:p>
    <w:p w:rsidR="003353D0" w:rsidRDefault="0031352E" w:rsidP="00461BE7">
      <w:pPr>
        <w:pStyle w:val="Heading5"/>
      </w:pPr>
      <w:r>
        <w:br w:type="page"/>
      </w:r>
      <w:bookmarkStart w:id="8" w:name="_Toc77002863"/>
      <w:r w:rsidR="003353D0">
        <w:t>Oracle’s PSCBO_STATS package</w:t>
      </w:r>
      <w:bookmarkEnd w:id="8"/>
    </w:p>
    <w:p w:rsidR="003353D0" w:rsidRDefault="003353D0" w:rsidP="003353D0">
      <w:r>
        <w:t xml:space="preserve">I can’t discuss collecting statistics for PeopleSoft without discussing Oracle’s CBO_STATS package.  Oracle published document </w:t>
      </w:r>
      <w:hyperlink r:id="rId13" w:history="1">
        <w:r w:rsidRPr="00AB67E9">
          <w:rPr>
            <w:rStyle w:val="Hyperlink"/>
          </w:rPr>
          <w:t>1322888.1</w:t>
        </w:r>
      </w:hyperlink>
      <w:r>
        <w:t xml:space="preserve"> “</w:t>
      </w:r>
      <w:r w:rsidRPr="0080402B">
        <w:rPr>
          <w:i/>
        </w:rPr>
        <w:t>pscbo_stats - Improving Statistics in Oracle RDBMS for PeopleSoft Enterprise</w:t>
      </w:r>
      <w:r>
        <w:t xml:space="preserve">”. It takes a similar approach to the package I proposed in the second edition of PeopleSoft for the Oracle DBA.  A PL/SQL package is used to collect statistics.  A number of tables control whether and how statistics are collected on each record.  The package is also intended to be used to collect schema-wide statistics. </w:t>
      </w:r>
    </w:p>
    <w:p w:rsidR="003353D0" w:rsidRDefault="003353D0" w:rsidP="003353D0">
      <w:r>
        <w:t xml:space="preserve">The PSCBO_STATS package is a valiant attempt to solve a genuine problem, and it has continued to evolve since </w:t>
      </w:r>
      <w:r w:rsidR="00AD0E49">
        <w:t xml:space="preserve">its initial release.  However, </w:t>
      </w:r>
      <w:r>
        <w:t>I have a number of objections to it.</w:t>
      </w:r>
    </w:p>
    <w:p w:rsidR="003353D0" w:rsidRDefault="003353D0" w:rsidP="003353D0">
      <w:pPr>
        <w:numPr>
          <w:ilvl w:val="0"/>
          <w:numId w:val="15"/>
        </w:numPr>
      </w:pPr>
      <w:r>
        <w:t>It is fundamentally a 10g solution. It does not use 11g table preferences.</w:t>
      </w:r>
    </w:p>
    <w:p w:rsidR="003353D0" w:rsidRDefault="003353D0" w:rsidP="003353D0">
      <w:pPr>
        <w:numPr>
          <w:ilvl w:val="0"/>
          <w:numId w:val="15"/>
        </w:numPr>
      </w:pPr>
      <w:r>
        <w:t xml:space="preserve">It does use the Oracle automatic sample size in 11g if histograms are not to be collected.  Otherwise, it defaults to the previous behaviour of either using 100% sample size for when </w:t>
      </w:r>
      <w:r w:rsidR="007F58EB">
        <w:t xml:space="preserve">called by %UpdateStats with the </w:t>
      </w:r>
      <w:r>
        <w:t xml:space="preserve">‘high’ sample size, or a variety of fixed sampe sizes based on internal rules and the number of rows in the table. </w:t>
      </w:r>
    </w:p>
    <w:p w:rsidR="003353D0" w:rsidRDefault="003353D0" w:rsidP="003353D0">
      <w:pPr>
        <w:numPr>
          <w:ilvl w:val="1"/>
          <w:numId w:val="15"/>
        </w:numPr>
      </w:pPr>
      <w:r>
        <w:t>In 11g, automatic sample size produces better values</w:t>
      </w:r>
      <w:r w:rsidR="00E43249">
        <w:t>, more quickly</w:t>
      </w:r>
      <w:r>
        <w:t>, and if necessary a specific sample size can be set with a table preference.</w:t>
      </w:r>
    </w:p>
    <w:p w:rsidR="00E43249" w:rsidRDefault="00E43249" w:rsidP="003353D0">
      <w:pPr>
        <w:numPr>
          <w:ilvl w:val="1"/>
          <w:numId w:val="15"/>
        </w:numPr>
      </w:pPr>
      <w:r>
        <w:t>I</w:t>
      </w:r>
      <w:r w:rsidR="004E01FF">
        <w:t>n 12c, automatic sample size must be used to get Top-N histograms.</w:t>
      </w:r>
    </w:p>
    <w:p w:rsidR="003353D0" w:rsidRDefault="007F58EB" w:rsidP="007F58EB">
      <w:pPr>
        <w:numPr>
          <w:ilvl w:val="0"/>
          <w:numId w:val="15"/>
        </w:numPr>
      </w:pPr>
      <w:r w:rsidRPr="007F58EB">
        <w:t xml:space="preserve">The package contains a </w:t>
      </w:r>
      <w:r w:rsidR="003353D0">
        <w:t>procedure that collects statistics on all objects in the schema</w:t>
      </w:r>
      <w:r>
        <w:t xml:space="preserve"> that</w:t>
      </w:r>
      <w:r w:rsidR="003353D0">
        <w:t xml:space="preserve"> also refreshes statistics that are not stale but which have not been refreshed for a period of time determined by the size of the table.  </w:t>
      </w:r>
    </w:p>
    <w:p w:rsidR="003353D0" w:rsidRDefault="003353D0" w:rsidP="003353D0">
      <w:pPr>
        <w:numPr>
          <w:ilvl w:val="1"/>
          <w:numId w:val="15"/>
        </w:numPr>
      </w:pPr>
      <w:r>
        <w:t>In 11g, this can be handled by setting a table specific stale threshold. A low threshold might be appropriate for larger tables.</w:t>
      </w:r>
    </w:p>
    <w:p w:rsidR="003353D0" w:rsidRDefault="003353D0" w:rsidP="003353D0">
      <w:pPr>
        <w:numPr>
          <w:ilvl w:val="0"/>
          <w:numId w:val="15"/>
        </w:numPr>
      </w:pPr>
      <w:r>
        <w:t>When it collects histograms it always sets the maximum bucket size of 254. This may not always be desirable for height balanced histograms.</w:t>
      </w:r>
    </w:p>
    <w:p w:rsidR="003353D0" w:rsidRDefault="003353D0" w:rsidP="003353D0">
      <w:pPr>
        <w:numPr>
          <w:ilvl w:val="1"/>
          <w:numId w:val="15"/>
        </w:numPr>
      </w:pPr>
      <w:r>
        <w:t>In 11g, the collection of histograms can be controlled via the METHOD_OPT table preference.</w:t>
      </w:r>
    </w:p>
    <w:p w:rsidR="003353D0" w:rsidRDefault="003353D0" w:rsidP="003353D0">
      <w:pPr>
        <w:numPr>
          <w:ilvl w:val="0"/>
          <w:numId w:val="15"/>
        </w:numPr>
      </w:pPr>
      <w:r>
        <w:t>There is no support for collecting aggregated or incremental statistics on partitioned objects.</w:t>
      </w:r>
    </w:p>
    <w:p w:rsidR="003353D0" w:rsidRDefault="003353D0" w:rsidP="003353D0">
      <w:pPr>
        <w:numPr>
          <w:ilvl w:val="1"/>
          <w:numId w:val="15"/>
        </w:numPr>
      </w:pPr>
      <w:r>
        <w:t>In 11g, table preferences for granularity and incremental statistics can be set.</w:t>
      </w:r>
    </w:p>
    <w:p w:rsidR="000C47F7" w:rsidRDefault="003353D0" w:rsidP="000C47F7">
      <w:r>
        <w:t xml:space="preserve">I think that the 11g table preferences offer </w:t>
      </w:r>
      <w:r w:rsidR="007F58EB">
        <w:t xml:space="preserve">better and finer control over the </w:t>
      </w:r>
      <w:r>
        <w:t>collection of stat</w:t>
      </w:r>
      <w:r w:rsidR="0031352E">
        <w:t>i</w:t>
      </w:r>
      <w:r>
        <w:t>stics.</w:t>
      </w:r>
    </w:p>
    <w:p w:rsidR="00BA1525" w:rsidRDefault="00FB446F" w:rsidP="000C47F7">
      <w:pPr>
        <w:pStyle w:val="Heading1"/>
      </w:pPr>
      <w:r>
        <w:br w:type="page"/>
      </w:r>
      <w:r w:rsidR="00BA1525">
        <w:t xml:space="preserve">Appendix </w:t>
      </w:r>
    </w:p>
    <w:p w:rsidR="004F0431" w:rsidRDefault="004F0431" w:rsidP="006E362F">
      <w:pPr>
        <w:pStyle w:val="Heading3"/>
        <w:keepNext w:val="0"/>
        <w:keepLines w:val="0"/>
      </w:pPr>
      <w:bookmarkStart w:id="9" w:name="_Toc77002864"/>
      <w:r>
        <w:t>Implementation</w:t>
      </w:r>
      <w:bookmarkEnd w:id="9"/>
    </w:p>
    <w:p w:rsidR="002D4A66" w:rsidRPr="002D4A66" w:rsidRDefault="002D4A66" w:rsidP="002D4A66">
      <w:r>
        <w:t xml:space="preserve">All of the scripts are available on Github at </w:t>
      </w:r>
      <w:hyperlink r:id="rId14" w:history="1">
        <w:r w:rsidRPr="00F047A3">
          <w:rPr>
            <w:rStyle w:val="Hyperlink"/>
          </w:rPr>
          <w:t>https://github.com/davidkurtz/gfcpsstats</w:t>
        </w:r>
      </w:hyperlink>
      <w:r>
        <w:t xml:space="preserve"> </w:t>
      </w:r>
    </w:p>
    <w:p w:rsidR="00377233" w:rsidRDefault="00377233" w:rsidP="002D4A66">
      <w:pPr>
        <w:pStyle w:val="ListParagraph"/>
        <w:numPr>
          <w:ilvl w:val="0"/>
          <w:numId w:val="16"/>
        </w:numPr>
      </w:pPr>
      <w:r>
        <w:t xml:space="preserve">Using script </w:t>
      </w:r>
      <w:hyperlink r:id="rId15" w:history="1">
        <w:r w:rsidRPr="002D4A66">
          <w:rPr>
            <w:rStyle w:val="Hyperlink"/>
          </w:rPr>
          <w:t>gfcpsstats11.sql</w:t>
        </w:r>
      </w:hyperlink>
      <w:r>
        <w:t>.</w:t>
      </w:r>
    </w:p>
    <w:p w:rsidR="004F0431" w:rsidRDefault="004F0431" w:rsidP="00377233">
      <w:pPr>
        <w:pStyle w:val="ListParagraph"/>
        <w:numPr>
          <w:ilvl w:val="1"/>
          <w:numId w:val="16"/>
        </w:numPr>
      </w:pPr>
      <w:r>
        <w:t>Create metadata table PS_GFC_STATS_OVRD</w:t>
      </w:r>
      <w:r w:rsidR="003B0C8E">
        <w:rPr>
          <w:rStyle w:val="FootnoteReference"/>
        </w:rPr>
        <w:footnoteReference w:id="1"/>
      </w:r>
      <w:r w:rsidR="00E37792">
        <w:t>, and index,</w:t>
      </w:r>
      <w:r w:rsidR="002D4A66">
        <w:t xml:space="preserve"> </w:t>
      </w:r>
    </w:p>
    <w:p w:rsidR="00130CF1" w:rsidRDefault="00130CF1" w:rsidP="00377233">
      <w:pPr>
        <w:pStyle w:val="ListParagraph"/>
        <w:numPr>
          <w:ilvl w:val="2"/>
          <w:numId w:val="16"/>
        </w:numPr>
      </w:pPr>
      <w:r>
        <w:t xml:space="preserve">You may also choose to create a record in PeopleSoft Application Designer to </w:t>
      </w:r>
      <w:r w:rsidR="00E37792">
        <w:t>correspond to this table.</w:t>
      </w:r>
    </w:p>
    <w:p w:rsidR="00E06C12" w:rsidRDefault="00E06C12" w:rsidP="00377233">
      <w:pPr>
        <w:pStyle w:val="ListParagraph"/>
        <w:numPr>
          <w:ilvl w:val="1"/>
          <w:numId w:val="16"/>
        </w:numPr>
      </w:pPr>
      <w:r>
        <w:t xml:space="preserve">Create PL/SQL packaged procedure </w:t>
      </w:r>
      <w:r w:rsidRPr="00130CF1">
        <w:t>GFC</w:t>
      </w:r>
      <w:r w:rsidR="00EC61E6">
        <w:t>PSSTATS11.</w:t>
      </w:r>
    </w:p>
    <w:p w:rsidR="00377233" w:rsidRDefault="00377233" w:rsidP="00377233">
      <w:pPr>
        <w:pStyle w:val="ListParagraph"/>
        <w:numPr>
          <w:ilvl w:val="1"/>
          <w:numId w:val="16"/>
        </w:numPr>
      </w:pPr>
      <w:r>
        <w:t xml:space="preserve">Create trigger </w:t>
      </w:r>
      <w:r w:rsidRPr="00377233">
        <w:t>GFC_STATS_OVRD_METADATA</w:t>
      </w:r>
      <w:r>
        <w:t xml:space="preserve"> </w:t>
      </w:r>
    </w:p>
    <w:p w:rsidR="00EC61E6" w:rsidRDefault="00EC61E6" w:rsidP="00EC61E6">
      <w:pPr>
        <w:pStyle w:val="ListParagraph"/>
        <w:numPr>
          <w:ilvl w:val="1"/>
          <w:numId w:val="16"/>
        </w:numPr>
      </w:pPr>
      <w:r>
        <w:t xml:space="preserve">Create trigger </w:t>
      </w:r>
      <w:r w:rsidRPr="00EC61E6">
        <w:t>GFC_LOCKTEMPRECSTATS</w:t>
      </w:r>
      <w:r>
        <w:t>.</w:t>
      </w:r>
    </w:p>
    <w:p w:rsidR="00D73DA5" w:rsidRDefault="00E37792" w:rsidP="00130CF1">
      <w:pPr>
        <w:pStyle w:val="ListParagraph"/>
        <w:numPr>
          <w:ilvl w:val="0"/>
          <w:numId w:val="16"/>
        </w:numPr>
      </w:pPr>
      <w:r>
        <w:t xml:space="preserve">Update PeopleSoft DDL models 4 and 5 for Oracle to </w:t>
      </w:r>
      <w:r w:rsidR="00D73DA5">
        <w:t>either one of the two following options</w:t>
      </w:r>
    </w:p>
    <w:p w:rsidR="00D73DA5" w:rsidRDefault="00D73DA5" w:rsidP="00D73DA5">
      <w:pPr>
        <w:pStyle w:val="ListParagraph"/>
        <w:numPr>
          <w:ilvl w:val="1"/>
          <w:numId w:val="16"/>
        </w:numPr>
      </w:pPr>
      <w:r>
        <w:t xml:space="preserve">Simply call </w:t>
      </w:r>
      <w:r w:rsidRPr="00D73DA5">
        <w:rPr>
          <w:i/>
        </w:rPr>
        <w:t>dbms_stats.gather_table_</w:t>
      </w:r>
      <w:r>
        <w:rPr>
          <w:i/>
        </w:rPr>
        <w:t>stat</w:t>
      </w:r>
      <w:r w:rsidR="009B4FD2">
        <w:rPr>
          <w:i/>
        </w:rPr>
        <w:t>s(</w:t>
      </w:r>
      <w:r w:rsidRPr="00D73DA5">
        <w:rPr>
          <w:i/>
        </w:rPr>
        <w:t>)</w:t>
      </w:r>
      <w:r>
        <w:t xml:space="preserve"> </w:t>
      </w:r>
      <w:r w:rsidR="009B4FD2">
        <w:t xml:space="preserve">procedure </w:t>
      </w:r>
      <w:r>
        <w:t>with minimal parameters</w:t>
      </w:r>
      <w:r w:rsidR="009B4FD2">
        <w:t xml:space="preserve">.  </w:t>
      </w:r>
    </w:p>
    <w:p w:rsidR="00D73DA5" w:rsidRPr="00AB4C38" w:rsidRDefault="00D73DA5" w:rsidP="00D73DA5">
      <w:pPr>
        <w:pStyle w:val="ListParagraph"/>
        <w:numPr>
          <w:ilvl w:val="2"/>
          <w:numId w:val="16"/>
        </w:numPr>
        <w:rPr>
          <w:rStyle w:val="Hyperlink"/>
          <w:color w:val="000000"/>
          <w:u w:val="none"/>
        </w:rPr>
      </w:pPr>
      <w:r>
        <w:t xml:space="preserve">Run SQL script </w:t>
      </w:r>
      <w:hyperlink r:id="rId16" w:history="1">
        <w:r w:rsidRPr="00D70B32">
          <w:rPr>
            <w:rStyle w:val="Hyperlink"/>
          </w:rPr>
          <w:t>ddlora-gfcstats11</w:t>
        </w:r>
        <w:r w:rsidR="00385922">
          <w:rPr>
            <w:rStyle w:val="Hyperlink"/>
          </w:rPr>
          <w:t>-simple</w:t>
        </w:r>
        <w:r w:rsidRPr="00D70B32">
          <w:rPr>
            <w:rStyle w:val="Hyperlink"/>
          </w:rPr>
          <w:t>.sql</w:t>
        </w:r>
      </w:hyperlink>
    </w:p>
    <w:p w:rsidR="00AB4C38" w:rsidRPr="00AB4C38" w:rsidRDefault="00AB4C38" w:rsidP="00AB4C38">
      <w:pPr>
        <w:pStyle w:val="samplecode"/>
      </w:pPr>
      <w:r w:rsidRPr="00AB4C38">
        <w:t>REM ddlora-gfcpsstats11-simple.sql</w:t>
      </w:r>
    </w:p>
    <w:p w:rsidR="00AB4C38" w:rsidRPr="00AB4C38" w:rsidRDefault="00AB4C38" w:rsidP="00AB4C38">
      <w:pPr>
        <w:pStyle w:val="samplecode"/>
      </w:pPr>
      <w:r w:rsidRPr="00AB4C38">
        <w:t>REM (c) Go-Faster Consultancy 2008-21</w:t>
      </w:r>
    </w:p>
    <w:p w:rsidR="00AB4C38" w:rsidRPr="00AB4C38" w:rsidRDefault="00AB4C38" w:rsidP="00AB4C38">
      <w:pPr>
        <w:pStyle w:val="samplecode"/>
      </w:pPr>
      <w:r w:rsidRPr="00AB4C38">
        <w:t>spool ddlora-gfcpsstats11-simple</w:t>
      </w:r>
    </w:p>
    <w:p w:rsidR="00AB4C38" w:rsidRPr="00AB4C38" w:rsidRDefault="00AB4C38" w:rsidP="00AB4C38">
      <w:pPr>
        <w:pStyle w:val="samplecode"/>
      </w:pPr>
    </w:p>
    <w:p w:rsidR="00AB4C38" w:rsidRPr="00AB4C38" w:rsidRDefault="00AB4C38" w:rsidP="00AB4C38">
      <w:pPr>
        <w:pStyle w:val="samplecode"/>
      </w:pPr>
      <w:r w:rsidRPr="00AB4C38">
        <w:t xml:space="preserve">UPDATE PSDDLMODEL </w:t>
      </w:r>
    </w:p>
    <w:p w:rsidR="00AB4C38" w:rsidRPr="00AB4C38" w:rsidRDefault="00AB4C38" w:rsidP="00AB4C38">
      <w:pPr>
        <w:pStyle w:val="samplecode"/>
      </w:pPr>
      <w:r w:rsidRPr="00AB4C38">
        <w:t xml:space="preserve">SET    MODEL_STATEMENT = 'DBMS_STATS.GATHER_TABLE_STATS (ownname=&gt;[DBNAME], tabname=&gt;[TBNAME], force=&gt;TRUE);' </w:t>
      </w:r>
    </w:p>
    <w:p w:rsidR="00AB4C38" w:rsidRPr="00AB4C38" w:rsidRDefault="00AB4C38" w:rsidP="00AB4C38">
      <w:pPr>
        <w:pStyle w:val="samplecode"/>
      </w:pPr>
      <w:r w:rsidRPr="00AB4C38">
        <w:t xml:space="preserve">WHERE  PLATFORMID=2 </w:t>
      </w:r>
    </w:p>
    <w:p w:rsidR="00AB4C38" w:rsidRPr="00AB4C38" w:rsidRDefault="00AB4C38" w:rsidP="00AB4C38">
      <w:pPr>
        <w:pStyle w:val="samplecode"/>
      </w:pPr>
      <w:r w:rsidRPr="00AB4C38">
        <w:t xml:space="preserve">AND    STATEMENT_TYPE IN (4,5) </w:t>
      </w:r>
    </w:p>
    <w:p w:rsidR="00AB4C38" w:rsidRPr="00AB4C38" w:rsidRDefault="00AB4C38" w:rsidP="00AB4C38">
      <w:pPr>
        <w:pStyle w:val="samplecode"/>
      </w:pPr>
      <w:r w:rsidRPr="00AB4C38">
        <w:t>;</w:t>
      </w:r>
    </w:p>
    <w:p w:rsidR="00AB4C38" w:rsidRPr="00AB4C38" w:rsidRDefault="00AB4C38" w:rsidP="00AB4C38">
      <w:pPr>
        <w:pStyle w:val="samplecode"/>
      </w:pPr>
    </w:p>
    <w:p w:rsidR="00AB4C38" w:rsidRPr="00AB4C38" w:rsidRDefault="00AB4C38" w:rsidP="00AB4C38">
      <w:pPr>
        <w:pStyle w:val="samplecode"/>
      </w:pPr>
      <w:r w:rsidRPr="00AB4C38">
        <w:t>spool off</w:t>
      </w:r>
    </w:p>
    <w:p w:rsidR="00A9344F" w:rsidRDefault="00D73DA5" w:rsidP="00D73DA5">
      <w:pPr>
        <w:pStyle w:val="ListParagraph"/>
        <w:numPr>
          <w:ilvl w:val="1"/>
          <w:numId w:val="16"/>
        </w:numPr>
      </w:pPr>
      <w:r>
        <w:t>Or, if it is necessary to control whether stats are collected per record,</w:t>
      </w:r>
      <w:r w:rsidR="00E37792">
        <w:t xml:space="preserve">call the new package instead of </w:t>
      </w:r>
      <w:r w:rsidRPr="00D73DA5">
        <w:rPr>
          <w:i/>
        </w:rPr>
        <w:t>dbms_stats.gather_table_stats</w:t>
      </w:r>
      <w:r w:rsidR="00EE247D">
        <w:t xml:space="preserve"> using </w:t>
      </w:r>
    </w:p>
    <w:p w:rsidR="00E37792" w:rsidRDefault="00A9344F" w:rsidP="00D73DA5">
      <w:pPr>
        <w:pStyle w:val="ListParagraph"/>
        <w:numPr>
          <w:ilvl w:val="2"/>
          <w:numId w:val="16"/>
        </w:numPr>
      </w:pPr>
      <w:r>
        <w:t xml:space="preserve">Either </w:t>
      </w:r>
      <w:r w:rsidR="00EE247D">
        <w:t xml:space="preserve">data mover script </w:t>
      </w:r>
      <w:hyperlink r:id="rId17" w:history="1">
        <w:r w:rsidRPr="00A9344F">
          <w:rPr>
            <w:rStyle w:val="Hyperlink"/>
          </w:rPr>
          <w:t>ddlora-gfcpsstats11.dms</w:t>
        </w:r>
      </w:hyperlink>
    </w:p>
    <w:p w:rsidR="00A9344F" w:rsidRPr="00AB4C38" w:rsidRDefault="00A9344F" w:rsidP="00D73DA5">
      <w:pPr>
        <w:pStyle w:val="ListParagraph"/>
        <w:numPr>
          <w:ilvl w:val="2"/>
          <w:numId w:val="16"/>
        </w:numPr>
        <w:rPr>
          <w:rStyle w:val="Hyperlink"/>
          <w:color w:val="000000"/>
          <w:u w:val="none"/>
        </w:rPr>
      </w:pPr>
      <w:r>
        <w:t xml:space="preserve">Or SQL script </w:t>
      </w:r>
      <w:hyperlink r:id="rId18" w:history="1">
        <w:r w:rsidR="001E3AA2" w:rsidRPr="00D70B32">
          <w:rPr>
            <w:rStyle w:val="Hyperlink"/>
          </w:rPr>
          <w:t>ddlora-gfcstats11.sql</w:t>
        </w:r>
      </w:hyperlink>
    </w:p>
    <w:p w:rsidR="00AB4C38" w:rsidRDefault="00AB4C38" w:rsidP="00AB4C38">
      <w:pPr>
        <w:pStyle w:val="samplecode"/>
      </w:pPr>
      <w:r>
        <w:t>REM ddlora-gfcpsstats11.sql</w:t>
      </w:r>
    </w:p>
    <w:p w:rsidR="00AB4C38" w:rsidRDefault="00AB4C38" w:rsidP="00AB4C38">
      <w:pPr>
        <w:pStyle w:val="samplecode"/>
      </w:pPr>
      <w:r>
        <w:t>REM (c) Go-Faster Consultancy 2008-21</w:t>
      </w:r>
    </w:p>
    <w:p w:rsidR="00AB4C38" w:rsidRDefault="00AB4C38" w:rsidP="00AB4C38">
      <w:pPr>
        <w:pStyle w:val="samplecode"/>
      </w:pPr>
      <w:r>
        <w:t>spool ddlora-gfcpsstats11</w:t>
      </w:r>
    </w:p>
    <w:p w:rsidR="00AB4C38" w:rsidRDefault="00AB4C38" w:rsidP="00AB4C38">
      <w:pPr>
        <w:pStyle w:val="samplecode"/>
      </w:pPr>
    </w:p>
    <w:p w:rsidR="00AB4C38" w:rsidRDefault="00AB4C38" w:rsidP="00AB4C38">
      <w:pPr>
        <w:pStyle w:val="samplecode"/>
      </w:pPr>
      <w:r>
        <w:t>UPDATE PSDDLMODEL</w:t>
      </w:r>
    </w:p>
    <w:p w:rsidR="00AB4C38" w:rsidRDefault="00AB4C38" w:rsidP="00AB4C38">
      <w:pPr>
        <w:pStyle w:val="samplecode"/>
      </w:pPr>
      <w:r>
        <w:t>SET    MODEL_STATEMENT = 'gfcpsstats11.ps_stats(p_ownname=&gt;[DBNAME],p_tabname=&gt;[TBNAME]);'</w:t>
      </w:r>
    </w:p>
    <w:p w:rsidR="00AB4C38" w:rsidRDefault="00AB4C38" w:rsidP="00AB4C38">
      <w:pPr>
        <w:pStyle w:val="samplecode"/>
      </w:pPr>
      <w:r>
        <w:t>WHERE  PLATFORMID=2</w:t>
      </w:r>
    </w:p>
    <w:p w:rsidR="00AB4C38" w:rsidRDefault="00AB4C38" w:rsidP="00AB4C38">
      <w:pPr>
        <w:pStyle w:val="samplecode"/>
      </w:pPr>
      <w:r>
        <w:t>AND    STATEMENT_TYPE IN (4,5)</w:t>
      </w:r>
    </w:p>
    <w:p w:rsidR="00AB4C38" w:rsidRDefault="00AB4C38" w:rsidP="00AB4C38">
      <w:pPr>
        <w:pStyle w:val="samplecode"/>
      </w:pPr>
      <w:r>
        <w:t>;</w:t>
      </w:r>
    </w:p>
    <w:p w:rsidR="00AB4C38" w:rsidRDefault="00AB4C38" w:rsidP="00AB4C38">
      <w:pPr>
        <w:pStyle w:val="samplecode"/>
      </w:pPr>
    </w:p>
    <w:p w:rsidR="00AB4C38" w:rsidRDefault="00AB4C38" w:rsidP="00AB4C38">
      <w:pPr>
        <w:pStyle w:val="samplecode"/>
      </w:pPr>
      <w:r>
        <w:t>spool off</w:t>
      </w:r>
    </w:p>
    <w:p w:rsidR="00891A1F" w:rsidRDefault="00891A1F" w:rsidP="00891A1F">
      <w:r>
        <w:t xml:space="preserve">Now, other scripts to lock statistics from </w:t>
      </w:r>
      <w:hyperlink r:id="rId19" w:history="1">
        <w:r w:rsidRPr="00F047A3">
          <w:rPr>
            <w:rStyle w:val="Hyperlink"/>
          </w:rPr>
          <w:t>https://github.com/davidkurtz/psscripts</w:t>
        </w:r>
      </w:hyperlink>
      <w:r>
        <w:t xml:space="preserve"> can be implemented</w:t>
      </w:r>
    </w:p>
    <w:p w:rsidR="00891A1F" w:rsidRDefault="00891A1F" w:rsidP="00891A1F">
      <w:pPr>
        <w:pStyle w:val="ListParagraph"/>
        <w:numPr>
          <w:ilvl w:val="0"/>
          <w:numId w:val="16"/>
        </w:numPr>
      </w:pPr>
      <w:r>
        <w:t xml:space="preserve">Run </w:t>
      </w:r>
      <w:hyperlink r:id="rId20" w:history="1">
        <w:r w:rsidRPr="00262633">
          <w:rPr>
            <w:rStyle w:val="Hyperlink"/>
          </w:rPr>
          <w:t>locktemprecstats.sql</w:t>
        </w:r>
      </w:hyperlink>
      <w:r>
        <w:t xml:space="preserve"> to lock and delete statistics on all PeopleSoft temporary records</w:t>
      </w:r>
      <w:r w:rsidR="00262633">
        <w:t>.</w:t>
      </w:r>
    </w:p>
    <w:p w:rsidR="00740102" w:rsidRPr="006E45CB" w:rsidRDefault="003B4BD7" w:rsidP="006E45CB">
      <w:pPr>
        <w:pStyle w:val="ListParagraph"/>
        <w:numPr>
          <w:ilvl w:val="0"/>
          <w:numId w:val="16"/>
        </w:numPr>
      </w:pPr>
      <w:r>
        <w:t xml:space="preserve">This step is optional: </w:t>
      </w:r>
      <w:r w:rsidR="00E02FB3">
        <w:t xml:space="preserve">Run </w:t>
      </w:r>
      <w:hyperlink r:id="rId21" w:history="1">
        <w:r w:rsidR="00E02FB3" w:rsidRPr="00E02FB3">
          <w:rPr>
            <w:rStyle w:val="Hyperlink"/>
          </w:rPr>
          <w:t>deltempstats.sql</w:t>
        </w:r>
      </w:hyperlink>
      <w:r w:rsidR="00E02FB3">
        <w:t xml:space="preserve"> to create a trigger on table </w:t>
      </w:r>
      <w:r w:rsidR="00E02FB3" w:rsidRPr="00E02FB3">
        <w:t>PS_AETEMPTBLMGR</w:t>
      </w:r>
      <w:r w:rsidR="00E02FB3">
        <w:t xml:space="preserve"> to lock and delete statistics on a temporary table as it is allocated to an Application Engine program.</w:t>
      </w:r>
      <w:r w:rsidR="00740102">
        <w:br w:type="page"/>
      </w:r>
    </w:p>
    <w:p w:rsidR="003D6F30" w:rsidRDefault="003D6F30" w:rsidP="006E362F">
      <w:pPr>
        <w:pStyle w:val="Heading3"/>
        <w:keepNext w:val="0"/>
        <w:keepLines w:val="0"/>
      </w:pPr>
      <w:bookmarkStart w:id="10" w:name="_Toc77002865"/>
      <w:r>
        <w:t>Meta-Data</w:t>
      </w:r>
      <w:bookmarkEnd w:id="10"/>
    </w:p>
    <w:p w:rsidR="0081499F" w:rsidRDefault="005511EC" w:rsidP="00107DD0">
      <w:pPr>
        <w:pStyle w:val="Heading4"/>
      </w:pPr>
      <w:bookmarkStart w:id="11" w:name="_Toc77002866"/>
      <w:r>
        <w:t>PS_GFC_STATS_OVRD</w:t>
      </w:r>
      <w:bookmarkEnd w:id="11"/>
    </w:p>
    <w:p w:rsidR="0081499F" w:rsidRDefault="0081499F" w:rsidP="006E362F">
      <w:r>
        <w:t xml:space="preserve">This table </w:t>
      </w:r>
      <w:r w:rsidR="00FB446F">
        <w:t xml:space="preserve">contains the meta-data that will be used to create the table preferences. It is keyed on record name.  </w:t>
      </w:r>
      <w:r w:rsidR="001119EB">
        <w:t>A</w:t>
      </w:r>
      <w:r w:rsidR="00FB446F">
        <w:t xml:space="preserve"> record will only have table preferences created if a row exists in this table.</w:t>
      </w:r>
    </w:p>
    <w:p w:rsidR="002A2BEA" w:rsidRDefault="00107DD0" w:rsidP="006E362F">
      <w:r>
        <w:t xml:space="preserve">This table also controls whether </w:t>
      </w:r>
    </w:p>
    <w:p w:rsidR="00107DD0" w:rsidRDefault="00107DD0" w:rsidP="002A2BEA">
      <w:pPr>
        <w:pStyle w:val="ListParagraph"/>
        <w:numPr>
          <w:ilvl w:val="0"/>
          <w:numId w:val="15"/>
        </w:numPr>
      </w:pPr>
      <w:r>
        <w:t>the PS_STATS program in the GFCPSSTATS11 procedure will refresh statistics on a table.</w:t>
      </w:r>
    </w:p>
    <w:p w:rsidR="002A2BEA" w:rsidRDefault="002A2BEA" w:rsidP="002A2BEA">
      <w:pPr>
        <w:pStyle w:val="ListParagraph"/>
        <w:numPr>
          <w:ilvl w:val="0"/>
          <w:numId w:val="15"/>
        </w:numPr>
      </w:pPr>
      <w:r>
        <w:t>the statistics on the table(s) corresponding to the record are locked</w:t>
      </w:r>
    </w:p>
    <w:p w:rsidR="001119EB" w:rsidRPr="00676A4A" w:rsidRDefault="001119EB" w:rsidP="006E362F">
      <w:r>
        <w:t xml:space="preserve">The table is structured </w:t>
      </w:r>
      <w:r w:rsidR="0031352E">
        <w:t xml:space="preserve">in line with PeopleTools so </w:t>
      </w:r>
      <w:r>
        <w:t xml:space="preserve">that it could </w:t>
      </w:r>
      <w:r w:rsidR="0031352E">
        <w:t xml:space="preserve">also </w:t>
      </w:r>
      <w:r>
        <w:t>be created by defining a record in Application Designer and creating it like any other table in a PeopleSoft system.</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2194"/>
        <w:gridCol w:w="1828"/>
        <w:gridCol w:w="3783"/>
      </w:tblGrid>
      <w:tr w:rsidR="00FB446F" w:rsidTr="00107DD0">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Column</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Datatype</w:t>
            </w:r>
          </w:p>
        </w:tc>
        <w:tc>
          <w:tcPr>
            <w:tcW w:w="0" w:type="auto"/>
            <w:tcBorders>
              <w:bottom w:val="single" w:sz="12" w:space="0" w:color="000000"/>
            </w:tcBorders>
            <w:shd w:val="clear" w:color="auto" w:fill="auto"/>
          </w:tcPr>
          <w:p w:rsidR="00FB446F" w:rsidRPr="007F3EE7" w:rsidRDefault="00FB446F" w:rsidP="006E362F">
            <w:pPr>
              <w:rPr>
                <w:b/>
                <w:bCs/>
              </w:rPr>
            </w:pPr>
            <w:r w:rsidRPr="007F3EE7">
              <w:rPr>
                <w:b/>
                <w:bCs/>
              </w:rPr>
              <w:t>Description</w:t>
            </w:r>
          </w:p>
        </w:tc>
      </w:tr>
      <w:tr w:rsidR="00FB446F" w:rsidTr="00107DD0">
        <w:trPr>
          <w:trHeight w:val="41"/>
        </w:trPr>
        <w:tc>
          <w:tcPr>
            <w:tcW w:w="0" w:type="auto"/>
            <w:shd w:val="clear" w:color="auto" w:fill="auto"/>
          </w:tcPr>
          <w:p w:rsidR="00FB446F" w:rsidRDefault="00FB446F" w:rsidP="006E362F">
            <w:r>
              <w:t>RECNAME*</w:t>
            </w:r>
          </w:p>
        </w:tc>
        <w:tc>
          <w:tcPr>
            <w:tcW w:w="0" w:type="auto"/>
            <w:shd w:val="clear" w:color="auto" w:fill="auto"/>
          </w:tcPr>
          <w:p w:rsidR="00FB446F" w:rsidRDefault="00FB446F" w:rsidP="006E362F">
            <w:r>
              <w:t>VARCHAR2(15)</w:t>
            </w:r>
          </w:p>
        </w:tc>
        <w:tc>
          <w:tcPr>
            <w:tcW w:w="0" w:type="auto"/>
            <w:shd w:val="clear" w:color="auto" w:fill="auto"/>
          </w:tcPr>
          <w:p w:rsidR="00FB446F" w:rsidRDefault="00FB446F" w:rsidP="006E362F">
            <w:r>
              <w:t>PeopleSoft Record Name</w:t>
            </w:r>
          </w:p>
        </w:tc>
      </w:tr>
      <w:tr w:rsidR="00FB446F" w:rsidTr="00107DD0">
        <w:tc>
          <w:tcPr>
            <w:tcW w:w="0" w:type="auto"/>
            <w:shd w:val="clear" w:color="auto" w:fill="auto"/>
          </w:tcPr>
          <w:p w:rsidR="00FB446F" w:rsidRDefault="00FB446F" w:rsidP="006E362F">
            <w:r>
              <w:t>GATHERS_STATS</w:t>
            </w:r>
          </w:p>
        </w:tc>
        <w:tc>
          <w:tcPr>
            <w:tcW w:w="0" w:type="auto"/>
            <w:shd w:val="clear" w:color="auto" w:fill="auto"/>
          </w:tcPr>
          <w:p w:rsidR="00FB446F" w:rsidRDefault="00FB446F" w:rsidP="006E362F">
            <w:r>
              <w:t>VARCHAR2(1)</w:t>
            </w:r>
          </w:p>
        </w:tc>
        <w:tc>
          <w:tcPr>
            <w:tcW w:w="0" w:type="auto"/>
            <w:shd w:val="clear" w:color="auto" w:fill="auto"/>
          </w:tcPr>
          <w:p w:rsidR="00CE6B7D" w:rsidRDefault="00CE6B7D" w:rsidP="006E362F">
            <w:r>
              <w:t xml:space="preserve">This parameter controls the behaviour of the PS_STATS procedure </w:t>
            </w:r>
            <w:r w:rsidR="00107DD0">
              <w:t xml:space="preserve">(see page </w:t>
            </w:r>
            <w:r w:rsidR="00107DD0">
              <w:fldChar w:fldCharType="begin"/>
            </w:r>
            <w:r w:rsidR="00107DD0">
              <w:instrText xml:space="preserve"> PAGEREF _Ref336636485 \h </w:instrText>
            </w:r>
            <w:r w:rsidR="00107DD0">
              <w:fldChar w:fldCharType="separate"/>
            </w:r>
            <w:r w:rsidR="0072575E">
              <w:rPr>
                <w:noProof/>
              </w:rPr>
              <w:t>13</w:t>
            </w:r>
            <w:r w:rsidR="00107DD0">
              <w:fldChar w:fldCharType="end"/>
            </w:r>
            <w:r w:rsidR="00107DD0">
              <w:t xml:space="preserve">) </w:t>
            </w:r>
            <w:r>
              <w:t xml:space="preserve">that is designed to be called from the DDL models that are invoked by the </w:t>
            </w:r>
            <w:r w:rsidRPr="00CE6B7D">
              <w:rPr>
                <w:i/>
              </w:rPr>
              <w:t>%UpdateStats</w:t>
            </w:r>
            <w:r>
              <w:t xml:space="preserve"> macro</w:t>
            </w:r>
          </w:p>
          <w:p w:rsidR="00FB446F" w:rsidRDefault="00FB446F" w:rsidP="006E362F">
            <w:r>
              <w:t>G=Gather statistics. This is effectively the same behaviour as the default DDL model.</w:t>
            </w:r>
          </w:p>
          <w:p w:rsidR="00FB446F" w:rsidRDefault="00FB446F" w:rsidP="006E362F">
            <w:r>
              <w:t xml:space="preserve">R=Refresh statistics.  The </w:t>
            </w:r>
            <w:r w:rsidRPr="00FB446F">
              <w:rPr>
                <w:i/>
              </w:rPr>
              <w:t>ps_stats</w:t>
            </w:r>
            <w:r>
              <w:t xml:space="preserve"> package will only gather statistics if they are marked as stale on the database.</w:t>
            </w:r>
          </w:p>
          <w:p w:rsidR="00FB446F" w:rsidRDefault="00FB446F" w:rsidP="006E362F">
            <w:r>
              <w:t>N=Don’t Gather statistics</w:t>
            </w:r>
          </w:p>
        </w:tc>
      </w:tr>
      <w:tr w:rsidR="00FB446F" w:rsidTr="00107DD0">
        <w:tc>
          <w:tcPr>
            <w:tcW w:w="0" w:type="auto"/>
            <w:shd w:val="clear" w:color="auto" w:fill="auto"/>
          </w:tcPr>
          <w:p w:rsidR="00FB446F" w:rsidRDefault="00FB446F" w:rsidP="006E362F">
            <w:r>
              <w:t>ESTIMATE_PERCENT</w:t>
            </w:r>
          </w:p>
        </w:tc>
        <w:tc>
          <w:tcPr>
            <w:tcW w:w="0" w:type="auto"/>
            <w:shd w:val="clear" w:color="auto" w:fill="auto"/>
          </w:tcPr>
          <w:p w:rsidR="00FB446F" w:rsidRDefault="00FB446F" w:rsidP="006E362F">
            <w:r>
              <w:t>VARCHAR2(30)</w:t>
            </w:r>
          </w:p>
        </w:tc>
        <w:tc>
          <w:tcPr>
            <w:tcW w:w="0" w:type="auto"/>
            <w:shd w:val="clear" w:color="auto" w:fill="auto"/>
          </w:tcPr>
          <w:p w:rsidR="001119EB" w:rsidRDefault="00CE6B7D" w:rsidP="00950993">
            <w:r>
              <w:t>V</w:t>
            </w:r>
            <w:r w:rsidR="00107DD0">
              <w:t xml:space="preserve">alue passed to </w:t>
            </w:r>
            <w:r>
              <w:t>ESTIMATE_PERCENT table preference.</w:t>
            </w:r>
            <w:r w:rsidR="00FB446F">
              <w:t xml:space="preserve"> </w:t>
            </w:r>
          </w:p>
          <w:p w:rsidR="001119EB" w:rsidRDefault="001119EB" w:rsidP="00CE6B7D">
            <w:r>
              <w:t xml:space="preserve">If blank, </w:t>
            </w:r>
            <w:r w:rsidR="00CE6B7D">
              <w:t xml:space="preserve">any existing table override </w:t>
            </w:r>
            <w:r>
              <w:t xml:space="preserve">will be </w:t>
            </w:r>
            <w:r w:rsidR="00CE6B7D">
              <w:t xml:space="preserve">removed and </w:t>
            </w:r>
            <w:r>
              <w:t xml:space="preserve">Oracle will </w:t>
            </w:r>
            <w:r w:rsidR="00CE6B7D">
              <w:t xml:space="preserve">revert to </w:t>
            </w:r>
            <w:r>
              <w:t xml:space="preserve">default </w:t>
            </w:r>
            <w:r w:rsidR="00CE6B7D">
              <w:t>behaviour</w:t>
            </w:r>
            <w:r>
              <w:t>.</w:t>
            </w:r>
          </w:p>
        </w:tc>
      </w:tr>
      <w:tr w:rsidR="00FB446F" w:rsidTr="00107DD0">
        <w:tc>
          <w:tcPr>
            <w:tcW w:w="0" w:type="auto"/>
            <w:shd w:val="clear" w:color="auto" w:fill="auto"/>
          </w:tcPr>
          <w:p w:rsidR="00FB446F" w:rsidRDefault="00FB446F" w:rsidP="00107DD0">
            <w:pPr>
              <w:keepNext/>
              <w:keepLines/>
            </w:pPr>
            <w:r>
              <w:t>BLOCK_SAMPLE</w:t>
            </w:r>
          </w:p>
        </w:tc>
        <w:tc>
          <w:tcPr>
            <w:tcW w:w="0" w:type="auto"/>
            <w:shd w:val="clear" w:color="auto" w:fill="auto"/>
          </w:tcPr>
          <w:p w:rsidR="00FB446F" w:rsidRDefault="00FB446F" w:rsidP="00107DD0">
            <w:pPr>
              <w:keepNext/>
              <w:keepLines/>
            </w:pPr>
            <w:r>
              <w:t>VARCHAR2(1)</w:t>
            </w:r>
          </w:p>
        </w:tc>
        <w:tc>
          <w:tcPr>
            <w:tcW w:w="0" w:type="auto"/>
            <w:shd w:val="clear" w:color="auto" w:fill="auto"/>
          </w:tcPr>
          <w:p w:rsidR="00107DD0" w:rsidRDefault="00107DD0" w:rsidP="00107DD0">
            <w:pPr>
              <w:keepNext/>
              <w:keepLines/>
            </w:pPr>
            <w:r>
              <w:t>This does not correspond to a table preference.  This value is passed to dbms_stats.gather_table_stats when it called by PS_STATS program.</w:t>
            </w:r>
          </w:p>
          <w:p w:rsidR="00107DD0" w:rsidRDefault="00107DD0" w:rsidP="00107DD0">
            <w:pPr>
              <w:keepNext/>
              <w:keepLines/>
            </w:pPr>
            <w:r>
              <w:t>Y=TRUE</w:t>
            </w:r>
          </w:p>
          <w:p w:rsidR="00FB446F" w:rsidRDefault="00107DD0" w:rsidP="00107DD0">
            <w:pPr>
              <w:keepNext/>
              <w:keepLines/>
            </w:pPr>
            <w:r>
              <w:t>N=FALSE</w:t>
            </w:r>
          </w:p>
        </w:tc>
      </w:tr>
      <w:tr w:rsidR="00FB446F" w:rsidTr="00107DD0">
        <w:tc>
          <w:tcPr>
            <w:tcW w:w="0" w:type="auto"/>
            <w:shd w:val="clear" w:color="auto" w:fill="auto"/>
          </w:tcPr>
          <w:p w:rsidR="00FB446F" w:rsidRDefault="00FB446F" w:rsidP="006E362F">
            <w:r>
              <w:t>METHOD_OPT</w:t>
            </w:r>
          </w:p>
        </w:tc>
        <w:tc>
          <w:tcPr>
            <w:tcW w:w="0" w:type="auto"/>
            <w:shd w:val="clear" w:color="auto" w:fill="auto"/>
          </w:tcPr>
          <w:p w:rsidR="00FB446F" w:rsidRDefault="00FB446F" w:rsidP="006E362F">
            <w:r>
              <w:t>VARCHAR2(1000)</w:t>
            </w:r>
          </w:p>
        </w:tc>
        <w:tc>
          <w:tcPr>
            <w:tcW w:w="0" w:type="auto"/>
            <w:shd w:val="clear" w:color="auto" w:fill="auto"/>
          </w:tcPr>
          <w:p w:rsidR="00FB446F" w:rsidRDefault="00107DD0" w:rsidP="006E362F">
            <w:r>
              <w:t>Value passed to METHOD_OPT table preference.</w:t>
            </w:r>
          </w:p>
          <w:p w:rsidR="00CE6B7D" w:rsidRDefault="00CE6B7D" w:rsidP="006E362F">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GRANULARITY</w:t>
            </w:r>
          </w:p>
        </w:tc>
        <w:tc>
          <w:tcPr>
            <w:tcW w:w="0" w:type="auto"/>
            <w:shd w:val="clear" w:color="auto" w:fill="auto"/>
          </w:tcPr>
          <w:p w:rsidR="00FB446F" w:rsidRDefault="00FB446F" w:rsidP="006E362F">
            <w:r>
              <w:t>VARCHAR2(30)</w:t>
            </w:r>
          </w:p>
        </w:tc>
        <w:tc>
          <w:tcPr>
            <w:tcW w:w="0" w:type="auto"/>
            <w:shd w:val="clear" w:color="auto" w:fill="auto"/>
          </w:tcPr>
          <w:p w:rsidR="00107DD0" w:rsidRDefault="00107DD0" w:rsidP="00107DD0">
            <w:r>
              <w:t>Value passed to GRANULARITY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INCREMENTAL</w:t>
            </w:r>
          </w:p>
        </w:tc>
        <w:tc>
          <w:tcPr>
            <w:tcW w:w="0" w:type="auto"/>
            <w:shd w:val="clear" w:color="auto" w:fill="auto"/>
          </w:tcPr>
          <w:p w:rsidR="00FB446F" w:rsidRDefault="00FB446F" w:rsidP="006E362F">
            <w:r>
              <w:t>VARCHAR2(5)</w:t>
            </w:r>
          </w:p>
        </w:tc>
        <w:tc>
          <w:tcPr>
            <w:tcW w:w="0" w:type="auto"/>
            <w:shd w:val="clear" w:color="auto" w:fill="auto"/>
          </w:tcPr>
          <w:p w:rsidR="00107DD0" w:rsidRDefault="00107DD0" w:rsidP="00107DD0">
            <w:r>
              <w:t>Value passed to INCREMENTAL table preference.</w:t>
            </w:r>
          </w:p>
          <w:p w:rsidR="00FB446F" w:rsidRDefault="00107DD0" w:rsidP="00107DD0">
            <w:r>
              <w:t>If blank, any existing table override will be removed and Oracle will revert to default behaviour.</w:t>
            </w:r>
          </w:p>
        </w:tc>
      </w:tr>
      <w:tr w:rsidR="00FB446F" w:rsidTr="00107DD0">
        <w:tc>
          <w:tcPr>
            <w:tcW w:w="0" w:type="auto"/>
            <w:shd w:val="clear" w:color="auto" w:fill="auto"/>
          </w:tcPr>
          <w:p w:rsidR="00FB446F" w:rsidRDefault="00FB446F" w:rsidP="006E362F">
            <w:r>
              <w:t>STALE_PERCENT</w:t>
            </w:r>
          </w:p>
        </w:tc>
        <w:tc>
          <w:tcPr>
            <w:tcW w:w="0" w:type="auto"/>
            <w:shd w:val="clear" w:color="auto" w:fill="auto"/>
          </w:tcPr>
          <w:p w:rsidR="00FB446F" w:rsidRDefault="00FB446F" w:rsidP="006E362F">
            <w:r>
              <w:t>NUMBER</w:t>
            </w:r>
          </w:p>
        </w:tc>
        <w:tc>
          <w:tcPr>
            <w:tcW w:w="0" w:type="auto"/>
            <w:shd w:val="clear" w:color="auto" w:fill="auto"/>
          </w:tcPr>
          <w:p w:rsidR="00107DD0" w:rsidRDefault="00107DD0" w:rsidP="00107DD0">
            <w:r>
              <w:t>Value passed to STALE_PERCENT table preference.</w:t>
            </w:r>
          </w:p>
          <w:p w:rsidR="00FB446F" w:rsidRDefault="00107DD0" w:rsidP="00107DD0">
            <w:r>
              <w:t>If blank, any existing table override will be removed and Oracle will revert to default behaviour.</w:t>
            </w:r>
          </w:p>
        </w:tc>
      </w:tr>
      <w:tr w:rsidR="007C5395" w:rsidTr="00107DD0">
        <w:tc>
          <w:tcPr>
            <w:tcW w:w="0" w:type="auto"/>
            <w:shd w:val="clear" w:color="auto" w:fill="auto"/>
          </w:tcPr>
          <w:p w:rsidR="007C5395" w:rsidRDefault="007C5395" w:rsidP="006E362F">
            <w:r>
              <w:t>PREF_OVER_PARAM</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107DD0">
            <w:r>
              <w:t>Value passed to PREFERENCE_OVERRIDES_PARAM preferences.</w:t>
            </w:r>
          </w:p>
          <w:p w:rsidR="007C5395" w:rsidRDefault="007C5395" w:rsidP="00107DD0">
            <w:r>
              <w:t>If blank, any existing table override will be removed and Oracle will revert to default behaviour.</w:t>
            </w:r>
          </w:p>
          <w:p w:rsidR="007C5395" w:rsidRDefault="007C5395" w:rsidP="00107DD0">
            <w:r>
              <w:t>New in Oracle 12.2.  Will not be set in lower versions.</w:t>
            </w:r>
          </w:p>
        </w:tc>
      </w:tr>
      <w:tr w:rsidR="007C5395" w:rsidTr="00107DD0">
        <w:tc>
          <w:tcPr>
            <w:tcW w:w="0" w:type="auto"/>
            <w:shd w:val="clear" w:color="auto" w:fill="auto"/>
          </w:tcPr>
          <w:p w:rsidR="007C5395" w:rsidRDefault="007C5395" w:rsidP="006E362F">
            <w:r>
              <w:t>LOCK_STATS</w:t>
            </w:r>
          </w:p>
        </w:tc>
        <w:tc>
          <w:tcPr>
            <w:tcW w:w="0" w:type="auto"/>
            <w:shd w:val="clear" w:color="auto" w:fill="auto"/>
          </w:tcPr>
          <w:p w:rsidR="007C5395" w:rsidRDefault="007C5395" w:rsidP="006E362F">
            <w:r>
              <w:t>VARCHAR2(1)</w:t>
            </w:r>
          </w:p>
        </w:tc>
        <w:tc>
          <w:tcPr>
            <w:tcW w:w="0" w:type="auto"/>
            <w:shd w:val="clear" w:color="auto" w:fill="auto"/>
          </w:tcPr>
          <w:p w:rsidR="007C5395" w:rsidRDefault="007C5395" w:rsidP="007C5395">
            <w:pPr>
              <w:keepNext/>
              <w:keepLines/>
            </w:pPr>
            <w:r>
              <w:t xml:space="preserve">Controls whether statistics on table to be locked.  </w:t>
            </w:r>
          </w:p>
          <w:p w:rsidR="007C5395" w:rsidRDefault="007C5395" w:rsidP="007C5395">
            <w:pPr>
              <w:keepNext/>
              <w:keepLines/>
            </w:pPr>
            <w:r>
              <w:t>By default type 0 record</w:t>
            </w:r>
            <w:r w:rsidR="00FF5ED0">
              <w:t>s</w:t>
            </w:r>
            <w:r>
              <w:t xml:space="preserve"> are unlocked, type 7 records are locked.</w:t>
            </w:r>
          </w:p>
          <w:p w:rsidR="007C5395" w:rsidRDefault="007C5395" w:rsidP="007C5395">
            <w:pPr>
              <w:keepNext/>
              <w:keepLines/>
            </w:pPr>
            <w:r>
              <w:t>Y=Locked</w:t>
            </w:r>
          </w:p>
          <w:p w:rsidR="007C5395" w:rsidRDefault="007C5395" w:rsidP="007C5395">
            <w:r>
              <w:t>N=Unlock</w:t>
            </w:r>
          </w:p>
        </w:tc>
      </w:tr>
    </w:tbl>
    <w:p w:rsidR="00F310FC" w:rsidRDefault="006865CB" w:rsidP="00CE23D3">
      <w:pPr>
        <w:pStyle w:val="Heading4"/>
      </w:pPr>
      <w:r>
        <w:br w:type="page"/>
      </w:r>
      <w:bookmarkStart w:id="12" w:name="_Ref253985594"/>
      <w:bookmarkStart w:id="13" w:name="_Ref253985597"/>
      <w:bookmarkStart w:id="14" w:name="_Toc77002867"/>
      <w:r w:rsidR="00F310FC">
        <w:t>Example Meta-Data</w:t>
      </w:r>
      <w:bookmarkEnd w:id="12"/>
      <w:bookmarkEnd w:id="13"/>
      <w:bookmarkEnd w:id="14"/>
    </w:p>
    <w:p w:rsidR="00225AD6" w:rsidRDefault="00FC5D6D" w:rsidP="00FC5D6D">
      <w:pPr>
        <w:pStyle w:val="Heading5"/>
      </w:pPr>
      <w:bookmarkStart w:id="15" w:name="_Toc77002868"/>
      <w:r w:rsidRPr="00FC5D6D">
        <w:t xml:space="preserve">Example </w:t>
      </w:r>
      <w:r w:rsidR="00C44606">
        <w:t>Time &amp; Labor</w:t>
      </w:r>
      <w:r w:rsidRPr="00FC5D6D">
        <w:t xml:space="preserve"> Meta-Data</w:t>
      </w:r>
      <w:bookmarkEnd w:id="15"/>
    </w:p>
    <w:p w:rsidR="0031352E" w:rsidRPr="0031352E" w:rsidRDefault="0031352E" w:rsidP="0031352E">
      <w:r>
        <w:t xml:space="preserve">This the meta-data I defined for a Time &amp; Labor system where excessive amounts of time were spent collecting statistics during TL_TIMEADMIN, the main T&amp;L calculation process.  We first tried to suppress statistics collection in all </w:t>
      </w:r>
      <w:r w:rsidR="001539C3">
        <w:t xml:space="preserve">Application Engine processes and use only Optimizer Dymanic Sampling. We found that we still needs statistics, though not histograms, on certain tables. </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786"/>
        <w:gridCol w:w="1177"/>
        <w:gridCol w:w="1703"/>
      </w:tblGrid>
      <w:tr w:rsidR="008A642D" w:rsidRPr="008E542F" w:rsidTr="008E542F">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RECNAME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GATHER_STATS</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Pr>
          <w:p w:rsidR="008A642D" w:rsidRPr="008E542F" w:rsidRDefault="008A642D" w:rsidP="00107DD0">
            <w:pPr>
              <w:rPr>
                <w:b/>
                <w:bCs/>
                <w:sz w:val="12"/>
                <w:szCs w:val="12"/>
              </w:rPr>
            </w:pPr>
            <w:r w:rsidRPr="008E542F">
              <w:rPr>
                <w:b/>
                <w:bCs/>
                <w:sz w:val="12"/>
                <w:szCs w:val="12"/>
              </w:rPr>
              <w:t>METHOD_OPT</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TL_IPT1</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TL_MTHCD</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TL_PMTCH1_TMP</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TL_PMTCH2_TMP</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8A642D">
            <w:pPr>
              <w:rPr>
                <w:b/>
                <w:bCs/>
                <w:sz w:val="12"/>
                <w:szCs w:val="12"/>
              </w:rPr>
            </w:pPr>
            <w:r w:rsidRPr="008E542F">
              <w:rPr>
                <w:b/>
                <w:bCs/>
                <w:sz w:val="12"/>
                <w:szCs w:val="12"/>
              </w:rPr>
              <w:t>TL_PMTCH_TMP2</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TL_PROF_WRK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TL_RESEQ2_WRK</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TL_RESEQ5_WRK</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TL_WRK01_RCD</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Default="008A642D">
            <w:r w:rsidRPr="008E542F">
              <w:rPr>
                <w:sz w:val="12"/>
                <w:szCs w:val="12"/>
              </w:rPr>
              <w:t>G</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WRK_SCHRS_TAO</w:t>
            </w:r>
          </w:p>
        </w:tc>
        <w:tc>
          <w:tcPr>
            <w:tcW w:w="0" w:type="auto"/>
            <w:shd w:val="clear" w:color="auto" w:fill="D2EAF1"/>
          </w:tcPr>
          <w:p w:rsidR="008A642D" w:rsidRDefault="008A642D">
            <w:r w:rsidRPr="008E542F">
              <w:rPr>
                <w:sz w:val="12"/>
                <w:szCs w:val="12"/>
              </w:rPr>
              <w:t>G</w:t>
            </w:r>
          </w:p>
        </w:tc>
        <w:tc>
          <w:tcPr>
            <w:tcW w:w="0" w:type="auto"/>
            <w:shd w:val="clear" w:color="auto" w:fill="D2EAF1"/>
          </w:tcPr>
          <w:p w:rsidR="008A642D" w:rsidRPr="008E542F" w:rsidRDefault="008A642D" w:rsidP="00107DD0">
            <w:pPr>
              <w:rPr>
                <w:sz w:val="12"/>
                <w:szCs w:val="12"/>
              </w:rPr>
            </w:pPr>
            <w:r w:rsidRPr="008E542F">
              <w:rPr>
                <w:sz w:val="12"/>
                <w:szCs w:val="12"/>
              </w:rPr>
              <w:t>FOR ALL COLUMNS SIZE 1</w:t>
            </w: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TL_FRCS_PYBL_TM</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TL_ST_PCHTIME</w:t>
            </w:r>
          </w:p>
        </w:tc>
        <w:tc>
          <w:tcPr>
            <w:tcW w:w="0" w:type="auto"/>
            <w:shd w:val="clear" w:color="auto" w:fill="D2EAF1"/>
          </w:tcPr>
          <w:p w:rsidR="008A642D" w:rsidRPr="008E542F" w:rsidRDefault="008A642D" w:rsidP="00107DD0">
            <w:pPr>
              <w:rPr>
                <w:sz w:val="12"/>
                <w:szCs w:val="12"/>
              </w:rPr>
            </w:pPr>
            <w:r w:rsidRPr="008E542F">
              <w:rPr>
                <w:sz w:val="12"/>
                <w:szCs w:val="12"/>
              </w:rPr>
              <w:t>R</w:t>
            </w:r>
          </w:p>
        </w:tc>
        <w:tc>
          <w:tcPr>
            <w:tcW w:w="0" w:type="auto"/>
            <w:shd w:val="clear" w:color="auto" w:fill="D2EAF1"/>
          </w:tcPr>
          <w:p w:rsidR="008A642D" w:rsidRPr="008E542F" w:rsidRDefault="008A642D" w:rsidP="00107DD0">
            <w:pPr>
              <w:rPr>
                <w:sz w:val="12"/>
                <w:szCs w:val="12"/>
              </w:rPr>
            </w:pPr>
          </w:p>
        </w:tc>
      </w:tr>
      <w:tr w:rsidR="008A642D" w:rsidTr="008E542F">
        <w:tc>
          <w:tcPr>
            <w:tcW w:w="0" w:type="auto"/>
            <w:tcBorders>
              <w:top w:val="single" w:sz="8" w:space="0" w:color="FFFFFF"/>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TL_VALID_TR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r w:rsidRPr="008E542F">
              <w:rPr>
                <w:sz w:val="12"/>
                <w:szCs w:val="12"/>
              </w:rPr>
              <w:t>R</w:t>
            </w:r>
          </w:p>
        </w:tc>
        <w:tc>
          <w:tcPr>
            <w:tcW w:w="0" w:type="auto"/>
            <w:tcBorders>
              <w:top w:val="single" w:sz="8" w:space="0" w:color="FFFFFF"/>
              <w:left w:val="single" w:sz="8" w:space="0" w:color="FFFFFF"/>
              <w:bottom w:val="single" w:sz="8" w:space="0" w:color="FFFFFF"/>
              <w:right w:val="single" w:sz="8" w:space="0" w:color="FFFFFF"/>
            </w:tcBorders>
            <w:shd w:val="clear" w:color="auto" w:fill="A5D5E2"/>
          </w:tcPr>
          <w:p w:rsidR="008A642D" w:rsidRPr="008E542F" w:rsidRDefault="008A642D" w:rsidP="00107DD0">
            <w:pPr>
              <w:rPr>
                <w:sz w:val="12"/>
                <w:szCs w:val="12"/>
              </w:rPr>
            </w:pPr>
          </w:p>
        </w:tc>
      </w:tr>
      <w:tr w:rsidR="008A642D" w:rsidTr="008E542F">
        <w:tc>
          <w:tcPr>
            <w:tcW w:w="0" w:type="auto"/>
            <w:tcBorders>
              <w:left w:val="single" w:sz="8" w:space="0" w:color="FFFFFF"/>
              <w:right w:val="single" w:sz="24" w:space="0" w:color="FFFFFF"/>
            </w:tcBorders>
            <w:shd w:val="clear" w:color="auto" w:fill="4BACC6"/>
          </w:tcPr>
          <w:p w:rsidR="008A642D" w:rsidRPr="008E542F" w:rsidRDefault="008A642D" w:rsidP="00107DD0">
            <w:pPr>
              <w:rPr>
                <w:b/>
                <w:bCs/>
                <w:sz w:val="12"/>
                <w:szCs w:val="12"/>
              </w:rPr>
            </w:pPr>
            <w:r w:rsidRPr="008E542F">
              <w:rPr>
                <w:b/>
                <w:bCs/>
                <w:sz w:val="12"/>
                <w:szCs w:val="12"/>
              </w:rPr>
              <w:t>All other temporary records in TL_TIMEADMIN</w:t>
            </w:r>
          </w:p>
        </w:tc>
        <w:tc>
          <w:tcPr>
            <w:tcW w:w="0" w:type="auto"/>
            <w:shd w:val="clear" w:color="auto" w:fill="D2EAF1"/>
          </w:tcPr>
          <w:p w:rsidR="008A642D" w:rsidRPr="008E542F" w:rsidRDefault="008A642D" w:rsidP="00107DD0">
            <w:pPr>
              <w:rPr>
                <w:sz w:val="12"/>
                <w:szCs w:val="12"/>
              </w:rPr>
            </w:pPr>
            <w:r w:rsidRPr="008E542F">
              <w:rPr>
                <w:sz w:val="12"/>
                <w:szCs w:val="12"/>
              </w:rPr>
              <w:t>N</w:t>
            </w:r>
          </w:p>
        </w:tc>
        <w:tc>
          <w:tcPr>
            <w:tcW w:w="0" w:type="auto"/>
            <w:shd w:val="clear" w:color="auto" w:fill="D2EAF1"/>
          </w:tcPr>
          <w:p w:rsidR="008A642D" w:rsidRPr="008E542F" w:rsidRDefault="008A642D" w:rsidP="00107DD0">
            <w:pPr>
              <w:rPr>
                <w:sz w:val="12"/>
                <w:szCs w:val="12"/>
              </w:rPr>
            </w:pPr>
          </w:p>
        </w:tc>
      </w:tr>
    </w:tbl>
    <w:p w:rsidR="00107DD0" w:rsidRDefault="001539C3" w:rsidP="004679E6">
      <w:pPr>
        <w:keepNext/>
        <w:keepLines/>
      </w:pPr>
      <w:r>
        <w:t xml:space="preserve">This data can be loaded into the meta-data table with the script </w:t>
      </w:r>
      <w:r w:rsidRPr="001539C3">
        <w:rPr>
          <w:i/>
        </w:rPr>
        <w:t>gfcpsstats11_metadata.sq</w:t>
      </w:r>
      <w:r>
        <w:rPr>
          <w:i/>
        </w:rPr>
        <w:t>l</w:t>
      </w:r>
      <w:r>
        <w:t>.</w:t>
      </w:r>
    </w:p>
    <w:p w:rsidR="004679E6" w:rsidRPr="004679E6" w:rsidRDefault="004679E6" w:rsidP="004679E6">
      <w:pPr>
        <w:pStyle w:val="samplecode"/>
        <w:keepNext/>
        <w:rPr>
          <w:sz w:val="10"/>
        </w:rPr>
      </w:pPr>
      <w:r w:rsidRPr="004679E6">
        <w:rPr>
          <w:sz w:val="10"/>
        </w:rPr>
        <w:t>REM gfcpsstats11_metadata.sql</w:t>
      </w:r>
    </w:p>
    <w:p w:rsidR="004679E6" w:rsidRPr="004679E6" w:rsidRDefault="004679E6" w:rsidP="004679E6">
      <w:pPr>
        <w:pStyle w:val="samplecode"/>
        <w:keepNext/>
        <w:rPr>
          <w:sz w:val="10"/>
        </w:rPr>
      </w:pPr>
      <w:r w:rsidRPr="004679E6">
        <w:rPr>
          <w:sz w:val="10"/>
        </w:rPr>
        <w:t>REM (c) Go-Faster Consultancy 2008-2012</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 xml:space="preserve">--this script containts sample meta data table designed to minimize stats collection in TL </w:t>
      </w:r>
    </w:p>
    <w:p w:rsidR="004679E6" w:rsidRPr="004679E6" w:rsidRDefault="004679E6" w:rsidP="004679E6">
      <w:pPr>
        <w:pStyle w:val="samplecode"/>
        <w:keepNext/>
        <w:rPr>
          <w:sz w:val="10"/>
        </w:rPr>
      </w:pPr>
      <w:r w:rsidRPr="004679E6">
        <w:rPr>
          <w:sz w:val="10"/>
        </w:rPr>
        <w:t xml:space="preserve">--processing these tables need statistics, but not histograms.  Optimizer Dynamic Sample </w:t>
      </w:r>
    </w:p>
    <w:p w:rsidR="004679E6" w:rsidRPr="004679E6" w:rsidRDefault="004679E6" w:rsidP="004679E6">
      <w:pPr>
        <w:pStyle w:val="samplecode"/>
        <w:keepNext/>
        <w:rPr>
          <w:sz w:val="10"/>
        </w:rPr>
      </w:pPr>
      <w:r w:rsidRPr="004679E6">
        <w:rPr>
          <w:sz w:val="10"/>
        </w:rPr>
        <w:t>--is sufficient for the other temporary records used by TL_TIMEADMIN</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--this list is just a suggestion - it worked at on one system - YOUR MILEAGE MAY VARY</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--25.04.2014: On 11g you might be able to disable stats collection on TL_WRK01_RCD, but you still need stats on TL_PROF_WRK</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r w:rsidRPr="004679E6">
        <w:rPr>
          <w:sz w:val="10"/>
        </w:rPr>
        <w:t>clear screen</w:t>
      </w:r>
    </w:p>
    <w:p w:rsidR="004679E6" w:rsidRPr="004679E6" w:rsidRDefault="004679E6" w:rsidP="004679E6">
      <w:pPr>
        <w:pStyle w:val="samplecode"/>
        <w:keepNext/>
        <w:rPr>
          <w:sz w:val="10"/>
        </w:rPr>
      </w:pPr>
      <w:r w:rsidRPr="004679E6">
        <w:rPr>
          <w:sz w:val="10"/>
        </w:rPr>
        <w:t>set echo on serveroutput on lines 100 wrap off</w:t>
      </w:r>
    </w:p>
    <w:p w:rsidR="004679E6" w:rsidRPr="004679E6" w:rsidRDefault="004679E6" w:rsidP="004679E6">
      <w:pPr>
        <w:pStyle w:val="samplecode"/>
        <w:keepNext/>
        <w:rPr>
          <w:sz w:val="10"/>
        </w:rPr>
      </w:pPr>
      <w:r w:rsidRPr="004679E6">
        <w:rPr>
          <w:sz w:val="10"/>
        </w:rPr>
        <w:t>spool gfcpsstats11_metadata</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REM DELETE FROM ps_gfc_stats_ovrd;</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recname,'G',' ',' ','FOR ALL COLUMNS SIZE 1','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 xml:space="preserve">AND     recname IN ('TL_IPT1'       ,'TL_MTCHD'     ,'TL_PMTCH1_TMP' ,'TL_PMTCH2_TMP' ,'TL_PMTCH_TMP1' </w:t>
      </w:r>
    </w:p>
    <w:p w:rsidR="004679E6" w:rsidRPr="004679E6" w:rsidRDefault="004679E6" w:rsidP="004679E6">
      <w:pPr>
        <w:pStyle w:val="samplecode"/>
        <w:keepNext/>
        <w:rPr>
          <w:sz w:val="10"/>
        </w:rPr>
      </w:pPr>
      <w:r w:rsidRPr="004679E6">
        <w:rPr>
          <w:sz w:val="10"/>
        </w:rPr>
        <w:t xml:space="preserve">                   ,'TL_PMTCH_TMP2' ,'TL_PROF_LIST' ,'TL_PROF_WRK'   ,'TL_RESEQ2_WRK' ,'TL_RESEQ5_WRK'</w:t>
      </w:r>
    </w:p>
    <w:p w:rsidR="004679E6" w:rsidRPr="004679E6" w:rsidRDefault="004679E6" w:rsidP="004679E6">
      <w:pPr>
        <w:pStyle w:val="samplecode"/>
        <w:keepNext/>
        <w:rPr>
          <w:sz w:val="10"/>
        </w:rPr>
      </w:pPr>
      <w:r w:rsidRPr="004679E6">
        <w:rPr>
          <w:sz w:val="10"/>
        </w:rPr>
        <w:t xml:space="preserve">                   ,'TL_WRK01_RCD'  ,'WRK_SCHRS_TAO')</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recname,'R',' ',' ',' ',' ',' ',' ',0,' ',' '</w:t>
      </w:r>
    </w:p>
    <w:p w:rsidR="004679E6" w:rsidRPr="004679E6" w:rsidRDefault="004679E6" w:rsidP="004679E6">
      <w:pPr>
        <w:pStyle w:val="samplecode"/>
        <w:keepNext/>
        <w:rPr>
          <w:sz w:val="10"/>
        </w:rPr>
      </w:pPr>
      <w:r w:rsidRPr="004679E6">
        <w:rPr>
          <w:sz w:val="10"/>
        </w:rPr>
        <w:t>FROM    psrecdefn a</w:t>
      </w:r>
    </w:p>
    <w:p w:rsidR="004679E6" w:rsidRPr="004679E6" w:rsidRDefault="004679E6" w:rsidP="004679E6">
      <w:pPr>
        <w:pStyle w:val="samplecode"/>
        <w:keepNext/>
        <w:rPr>
          <w:sz w:val="10"/>
        </w:rPr>
      </w:pPr>
      <w:r w:rsidRPr="004679E6">
        <w:rPr>
          <w:sz w:val="10"/>
        </w:rPr>
        <w:t>WHERE   rectype IN(0,7)</w:t>
      </w:r>
    </w:p>
    <w:p w:rsidR="004679E6" w:rsidRPr="004679E6" w:rsidRDefault="004679E6" w:rsidP="004679E6">
      <w:pPr>
        <w:pStyle w:val="samplecode"/>
        <w:keepNext/>
        <w:rPr>
          <w:sz w:val="10"/>
        </w:rPr>
      </w:pPr>
      <w:r w:rsidRPr="004679E6">
        <w:rPr>
          <w:sz w:val="10"/>
        </w:rPr>
        <w:t>AND     recname IN('TL_FRCS_PYBL_TM', 'TL_ST_PCHTIME', 'TL_VALID_TR')</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r w:rsidRPr="004679E6">
        <w:rPr>
          <w:sz w:val="10"/>
        </w:rPr>
        <w:t>;</w:t>
      </w:r>
    </w:p>
    <w:p w:rsidR="004679E6" w:rsidRPr="004679E6" w:rsidRDefault="004679E6" w:rsidP="004679E6">
      <w:pPr>
        <w:pStyle w:val="samplecode"/>
        <w:keepNext/>
        <w:rPr>
          <w:sz w:val="10"/>
        </w:rPr>
      </w:pPr>
    </w:p>
    <w:p w:rsidR="004679E6" w:rsidRPr="004679E6" w:rsidRDefault="004679E6" w:rsidP="004679E6">
      <w:pPr>
        <w:pStyle w:val="samplecode"/>
        <w:keepNext/>
        <w:rPr>
          <w:sz w:val="10"/>
        </w:rPr>
      </w:pPr>
      <w:r w:rsidRPr="004679E6">
        <w:rPr>
          <w:sz w:val="10"/>
        </w:rPr>
        <w:t>INSERT INTO ps_gfc_stats_ovrd (recname, gather_stats, estimate_percent, block_sample, method_opt, degree, granularity, incremental, stale_percent, pref_over_param, lock_stats)</w:t>
      </w:r>
    </w:p>
    <w:p w:rsidR="004679E6" w:rsidRPr="004679E6" w:rsidRDefault="004679E6" w:rsidP="004679E6">
      <w:pPr>
        <w:pStyle w:val="samplecode"/>
        <w:keepNext/>
        <w:rPr>
          <w:sz w:val="10"/>
        </w:rPr>
      </w:pPr>
      <w:r w:rsidRPr="004679E6">
        <w:rPr>
          <w:sz w:val="10"/>
        </w:rPr>
        <w:t xml:space="preserve">SELECT </w:t>
      </w:r>
      <w:r w:rsidRPr="004679E6">
        <w:rPr>
          <w:sz w:val="10"/>
        </w:rPr>
        <w:tab/>
        <w:t>DISTINCT recname,'N',' ',' ',' ',' ',' ',' ',0,' ',' '</w:t>
      </w:r>
    </w:p>
    <w:p w:rsidR="004679E6" w:rsidRPr="004679E6" w:rsidRDefault="004679E6" w:rsidP="004679E6">
      <w:pPr>
        <w:pStyle w:val="samplecode"/>
        <w:keepNext/>
        <w:rPr>
          <w:sz w:val="10"/>
        </w:rPr>
      </w:pPr>
      <w:r w:rsidRPr="004679E6">
        <w:rPr>
          <w:sz w:val="10"/>
        </w:rPr>
        <w:t>FROM</w:t>
      </w:r>
      <w:r w:rsidRPr="004679E6">
        <w:rPr>
          <w:sz w:val="10"/>
        </w:rPr>
        <w:tab/>
        <w:t>PSAEAPPLTEMPTBL a</w:t>
      </w:r>
    </w:p>
    <w:p w:rsidR="004679E6" w:rsidRPr="004679E6" w:rsidRDefault="004679E6" w:rsidP="004679E6">
      <w:pPr>
        <w:pStyle w:val="samplecode"/>
        <w:keepNext/>
        <w:rPr>
          <w:sz w:val="10"/>
        </w:rPr>
      </w:pPr>
      <w:r w:rsidRPr="004679E6">
        <w:rPr>
          <w:sz w:val="10"/>
        </w:rPr>
        <w:t xml:space="preserve">WHERE </w:t>
      </w:r>
      <w:r w:rsidRPr="004679E6">
        <w:rPr>
          <w:sz w:val="10"/>
        </w:rPr>
        <w:tab/>
        <w:t>a.ae_applid = 'TL_TIMEADMIN'</w:t>
      </w:r>
    </w:p>
    <w:p w:rsidR="004679E6" w:rsidRPr="004679E6" w:rsidRDefault="004679E6" w:rsidP="004679E6">
      <w:pPr>
        <w:pStyle w:val="samplecode"/>
        <w:keepNext/>
        <w:rPr>
          <w:sz w:val="10"/>
        </w:rPr>
      </w:pPr>
      <w:r w:rsidRPr="004679E6">
        <w:rPr>
          <w:sz w:val="10"/>
        </w:rPr>
        <w:t>AND NOT EXISTS(</w:t>
      </w:r>
    </w:p>
    <w:p w:rsidR="004679E6" w:rsidRPr="004679E6" w:rsidRDefault="004679E6" w:rsidP="004679E6">
      <w:pPr>
        <w:pStyle w:val="samplecode"/>
        <w:keepNext/>
        <w:rPr>
          <w:sz w:val="10"/>
        </w:rPr>
      </w:pPr>
      <w:r w:rsidRPr="004679E6">
        <w:rPr>
          <w:sz w:val="10"/>
        </w:rPr>
        <w:tab/>
        <w:t>SELECT 'x'</w:t>
      </w:r>
    </w:p>
    <w:p w:rsidR="004679E6" w:rsidRPr="004679E6" w:rsidRDefault="004679E6" w:rsidP="004679E6">
      <w:pPr>
        <w:pStyle w:val="samplecode"/>
        <w:keepNext/>
        <w:rPr>
          <w:sz w:val="10"/>
        </w:rPr>
      </w:pPr>
      <w:r w:rsidRPr="004679E6">
        <w:rPr>
          <w:sz w:val="10"/>
        </w:rPr>
        <w:tab/>
        <w:t>FROM</w:t>
      </w:r>
      <w:r w:rsidRPr="004679E6">
        <w:rPr>
          <w:sz w:val="10"/>
        </w:rPr>
        <w:tab/>
        <w:t>ps_gfc_stats_ovrd b</w:t>
      </w:r>
    </w:p>
    <w:p w:rsidR="004679E6" w:rsidRPr="004679E6" w:rsidRDefault="004679E6" w:rsidP="004679E6">
      <w:pPr>
        <w:pStyle w:val="samplecode"/>
        <w:keepNext/>
        <w:rPr>
          <w:sz w:val="10"/>
        </w:rPr>
      </w:pPr>
      <w:r w:rsidRPr="004679E6">
        <w:rPr>
          <w:sz w:val="10"/>
        </w:rPr>
        <w:t xml:space="preserve"> </w:t>
      </w:r>
      <w:r w:rsidRPr="004679E6">
        <w:rPr>
          <w:sz w:val="10"/>
        </w:rPr>
        <w:tab/>
        <w:t xml:space="preserve">WHERE </w:t>
      </w:r>
      <w:r w:rsidRPr="004679E6">
        <w:rPr>
          <w:sz w:val="10"/>
        </w:rPr>
        <w:tab/>
        <w:t>b.recname = a.recname);</w:t>
      </w:r>
    </w:p>
    <w:p w:rsidR="004679E6" w:rsidRPr="004679E6" w:rsidRDefault="004679E6" w:rsidP="004679E6">
      <w:pPr>
        <w:pStyle w:val="samplecode"/>
        <w:keepNext/>
        <w:rPr>
          <w:sz w:val="10"/>
        </w:rPr>
      </w:pPr>
    </w:p>
    <w:p w:rsidR="00461BE7" w:rsidRPr="004679E6" w:rsidRDefault="004679E6" w:rsidP="004679E6">
      <w:pPr>
        <w:pStyle w:val="samplecode"/>
        <w:keepNext/>
        <w:rPr>
          <w:sz w:val="10"/>
        </w:rPr>
      </w:pPr>
      <w:r w:rsidRPr="004679E6">
        <w:rPr>
          <w:sz w:val="10"/>
        </w:rPr>
        <w:t>commit;</w:t>
      </w:r>
    </w:p>
    <w:p w:rsidR="00514DD8" w:rsidRDefault="00514DD8" w:rsidP="00514DD8">
      <w:pPr>
        <w:pStyle w:val="Heading4"/>
      </w:pPr>
      <w:r>
        <w:br w:type="page"/>
      </w:r>
      <w:bookmarkStart w:id="16" w:name="_Toc77002869"/>
      <w:r>
        <w:t>DDL Models</w:t>
      </w:r>
      <w:bookmarkEnd w:id="16"/>
    </w:p>
    <w:p w:rsidR="006D05CB" w:rsidRDefault="006D05CB" w:rsidP="006D05CB">
      <w:pPr>
        <w:pStyle w:val="Heading5"/>
      </w:pPr>
      <w:bookmarkStart w:id="17" w:name="_Toc77002870"/>
      <w:r>
        <w:t>Simple</w:t>
      </w:r>
      <w:bookmarkEnd w:id="17"/>
    </w:p>
    <w:p w:rsidR="00864E9F" w:rsidRDefault="00864E9F" w:rsidP="00864E9F">
      <w:r>
        <w:t xml:space="preserve">If it is not necessary to be able to suppress </w:t>
      </w:r>
      <w:r w:rsidR="00560ED8">
        <w:t xml:space="preserve">statistics calls for certain records, then it may be simpler to call the Oracle </w:t>
      </w:r>
      <w:r w:rsidR="00560ED8" w:rsidRPr="006B27B6">
        <w:rPr>
          <w:i/>
        </w:rPr>
        <w:t>dbms_stats</w:t>
      </w:r>
      <w:r w:rsidR="00560ED8">
        <w:t xml:space="preserve"> package directly, but without any parameters, and with the force option.</w:t>
      </w:r>
    </w:p>
    <w:p w:rsidR="006B27B6" w:rsidRDefault="006B27B6" w:rsidP="006B27B6">
      <w:pPr>
        <w:pStyle w:val="samplecodesmall"/>
      </w:pPr>
      <w:r>
        <w:t>REM ddlora-gfcpsstats11-simple.sql</w:t>
      </w:r>
    </w:p>
    <w:p w:rsidR="006B27B6" w:rsidRDefault="006B27B6" w:rsidP="006B27B6">
      <w:pPr>
        <w:pStyle w:val="samplecodesmall"/>
      </w:pPr>
      <w:r>
        <w:t>spool ddlora-gfcpsstats11-simple</w:t>
      </w:r>
    </w:p>
    <w:p w:rsidR="006B27B6" w:rsidRDefault="006B27B6" w:rsidP="006B27B6">
      <w:pPr>
        <w:pStyle w:val="samplecodesmall"/>
      </w:pPr>
    </w:p>
    <w:p w:rsidR="006B27B6" w:rsidRDefault="006B27B6" w:rsidP="006B27B6">
      <w:pPr>
        <w:pStyle w:val="samplecodesmall"/>
      </w:pPr>
      <w:r>
        <w:t xml:space="preserve">UPDATE PSDDLMODEL </w:t>
      </w:r>
    </w:p>
    <w:p w:rsidR="006B27B6" w:rsidRDefault="006B27B6" w:rsidP="006B27B6">
      <w:pPr>
        <w:pStyle w:val="samplecodesmall"/>
      </w:pPr>
      <w:r>
        <w:t xml:space="preserve">SET    MODEL_STATEMENT = 'DBMS_STATS.GATHER_TABLE_STATS (ownname=&gt; [DBNAME], tabname=&gt;[TBNAME], force=&gt;TRUE);' </w:t>
      </w:r>
    </w:p>
    <w:p w:rsidR="006B27B6" w:rsidRDefault="006B27B6" w:rsidP="006B27B6">
      <w:pPr>
        <w:pStyle w:val="samplecodesmall"/>
      </w:pPr>
      <w:r>
        <w:t xml:space="preserve">WHERE  PLATFORMID=2 </w:t>
      </w:r>
    </w:p>
    <w:p w:rsidR="006B27B6" w:rsidRDefault="006B27B6" w:rsidP="006B27B6">
      <w:pPr>
        <w:pStyle w:val="samplecodesmall"/>
      </w:pPr>
      <w:r>
        <w:t xml:space="preserve">AND    STATEMENT_TYPE IN (4,5) </w:t>
      </w:r>
    </w:p>
    <w:p w:rsidR="006B27B6" w:rsidRDefault="006B27B6" w:rsidP="006B27B6">
      <w:pPr>
        <w:pStyle w:val="samplecodesmall"/>
      </w:pPr>
      <w:r>
        <w:t>;</w:t>
      </w:r>
    </w:p>
    <w:p w:rsidR="006B27B6" w:rsidRDefault="006B27B6" w:rsidP="006B27B6">
      <w:pPr>
        <w:pStyle w:val="samplecodesmall"/>
      </w:pPr>
    </w:p>
    <w:p w:rsidR="006B27B6" w:rsidRPr="00864E9F" w:rsidRDefault="006B27B6" w:rsidP="006B27B6">
      <w:pPr>
        <w:pStyle w:val="samplecodesmall"/>
      </w:pPr>
      <w:r>
        <w:t>spool off</w:t>
      </w:r>
    </w:p>
    <w:p w:rsidR="006D05CB" w:rsidRPr="006D05CB" w:rsidRDefault="006D05CB" w:rsidP="006D05CB">
      <w:pPr>
        <w:pStyle w:val="Heading5"/>
      </w:pPr>
      <w:bookmarkStart w:id="18" w:name="_Toc77002871"/>
      <w:r>
        <w:t>Full</w:t>
      </w:r>
      <w:bookmarkEnd w:id="18"/>
    </w:p>
    <w:p w:rsidR="00864E9F" w:rsidRDefault="00514DD8" w:rsidP="00514DD8">
      <w:r>
        <w:t>This data mover script replaces DDL model 4 and 5 which are called from the Application Engine %UpdateStats macro.  Note that both models are the same so it does not matter if the HIGH or LOW parameter is specified.</w:t>
      </w:r>
    </w:p>
    <w:p w:rsidR="00864E9F" w:rsidRPr="00514DD8" w:rsidRDefault="00864E9F" w:rsidP="00514DD8">
      <w:r>
        <w:t xml:space="preserve">Calling the </w:t>
      </w:r>
      <w:r w:rsidRPr="00864E9F">
        <w:rPr>
          <w:i/>
        </w:rPr>
        <w:t>gfcpsstats11</w:t>
      </w:r>
      <w:r>
        <w:t xml:space="preserve"> package in the DDL model allows metadata to determine whether the statistics call is supressed or modified for certain records.</w:t>
      </w:r>
    </w:p>
    <w:p w:rsidR="00514DD8" w:rsidRDefault="00514DD8" w:rsidP="00514DD8">
      <w:pPr>
        <w:pStyle w:val="samplecodesmall"/>
      </w:pPr>
      <w:r>
        <w:t>--  ******************************************************************</w:t>
      </w:r>
    </w:p>
    <w:p w:rsidR="00514DD8" w:rsidRDefault="00514DD8" w:rsidP="00514DD8">
      <w:pPr>
        <w:pStyle w:val="samplecodesmall"/>
      </w:pPr>
      <w:r>
        <w:t>--  ddlora-gfcpsstats11.dms (c) Go-Faster Consultancy 2012</w:t>
      </w:r>
    </w:p>
    <w:p w:rsidR="00514DD8" w:rsidRDefault="00514DD8" w:rsidP="00514DD8">
      <w:pPr>
        <w:pStyle w:val="samplecodesmall"/>
      </w:pPr>
      <w:r>
        <w:t>--  ReLoads the PeopleTools DDL tables for Analyze statements for Oracle</w:t>
      </w:r>
    </w:p>
    <w:p w:rsidR="00514DD8" w:rsidRDefault="00514DD8" w:rsidP="00514DD8">
      <w:pPr>
        <w:pStyle w:val="samplecodesmall"/>
      </w:pPr>
      <w:r>
        <w:t>--  calling gfcpsstats11 package</w:t>
      </w:r>
    </w:p>
    <w:p w:rsidR="00514DD8" w:rsidRDefault="00514DD8" w:rsidP="00514DD8">
      <w:pPr>
        <w:pStyle w:val="samplecodesmall"/>
      </w:pPr>
      <w:r>
        <w:t>--  ******************************************************************</w:t>
      </w:r>
    </w:p>
    <w:p w:rsidR="00514DD8" w:rsidRDefault="00514DD8" w:rsidP="00514DD8">
      <w:pPr>
        <w:pStyle w:val="samplecodesmall"/>
      </w:pPr>
    </w:p>
    <w:p w:rsidR="00514DD8" w:rsidRDefault="00514DD8" w:rsidP="00514DD8">
      <w:pPr>
        <w:pStyle w:val="samplecodesmall"/>
      </w:pPr>
      <w:r>
        <w:t>SET LOG DDLORA.LOG;</w:t>
      </w:r>
    </w:p>
    <w:p w:rsidR="00514DD8" w:rsidRDefault="00514DD8" w:rsidP="00514DD8">
      <w:pPr>
        <w:pStyle w:val="samplecodesmall"/>
      </w:pPr>
    </w:p>
    <w:p w:rsidR="00514DD8" w:rsidRDefault="00514DD8" w:rsidP="00514DD8">
      <w:pPr>
        <w:pStyle w:val="samplecodesmall"/>
      </w:pPr>
      <w:r>
        <w:t>DELETE FROM PSDDLMODEL</w:t>
      </w:r>
    </w:p>
    <w:p w:rsidR="00514DD8" w:rsidRDefault="00514DD8" w:rsidP="00514DD8">
      <w:pPr>
        <w:pStyle w:val="samplecodesmall"/>
      </w:pPr>
      <w:r>
        <w:t>WHERE PLATFORMID=2</w:t>
      </w:r>
    </w:p>
    <w:p w:rsidR="00514DD8" w:rsidRDefault="00514DD8" w:rsidP="00514DD8">
      <w:pPr>
        <w:pStyle w:val="samplecodesmall"/>
      </w:pPr>
      <w:r>
        <w:t>AND STATEMENT_TYPE IN (4,5)</w:t>
      </w:r>
    </w:p>
    <w:p w:rsidR="00514DD8" w:rsidRDefault="00514DD8" w:rsidP="00514DD8">
      <w:pPr>
        <w:pStyle w:val="samplecodesmall"/>
      </w:pPr>
      <w:r>
        <w:t>;</w:t>
      </w:r>
    </w:p>
    <w:p w:rsidR="00514DD8" w:rsidRDefault="00514DD8" w:rsidP="00514DD8">
      <w:pPr>
        <w:pStyle w:val="samplecodesmall"/>
      </w:pPr>
    </w:p>
    <w:p w:rsidR="00514DD8" w:rsidRDefault="00514DD8" w:rsidP="00514DD8">
      <w:pPr>
        <w:pStyle w:val="samplecodesmall"/>
      </w:pPr>
      <w:r>
        <w:t>INSERT INTO PSDDLMODEL (</w:t>
      </w:r>
    </w:p>
    <w:p w:rsidR="00514DD8" w:rsidRDefault="00514DD8" w:rsidP="00514DD8">
      <w:pPr>
        <w:pStyle w:val="samplecodesmall"/>
      </w:pPr>
      <w:r>
        <w:t>STATEMENT_TYPE,</w:t>
      </w:r>
    </w:p>
    <w:p w:rsidR="00514DD8" w:rsidRDefault="00514DD8" w:rsidP="00514DD8">
      <w:pPr>
        <w:pStyle w:val="samplecodesmall"/>
      </w:pPr>
      <w:r>
        <w:t>PLATFORMID,</w:t>
      </w:r>
    </w:p>
    <w:p w:rsidR="00514DD8" w:rsidRDefault="00514DD8" w:rsidP="00514DD8">
      <w:pPr>
        <w:pStyle w:val="samplecodesmall"/>
      </w:pPr>
      <w:r>
        <w:t>SIZING_SET,</w:t>
      </w:r>
    </w:p>
    <w:p w:rsidR="00514DD8" w:rsidRDefault="00514DD8" w:rsidP="00514DD8">
      <w:pPr>
        <w:pStyle w:val="samplecodesmall"/>
      </w:pPr>
      <w:r>
        <w:t>PARMCOUNT,</w:t>
      </w:r>
    </w:p>
    <w:p w:rsidR="00514DD8" w:rsidRDefault="00514DD8" w:rsidP="00514DD8">
      <w:pPr>
        <w:pStyle w:val="samplecodesmall"/>
      </w:pPr>
      <w:r>
        <w:t>MODEL_STATEMENT)</w:t>
      </w:r>
    </w:p>
    <w:p w:rsidR="00514DD8" w:rsidRDefault="00514DD8" w:rsidP="00514DD8">
      <w:pPr>
        <w:pStyle w:val="samplecodesmall"/>
      </w:pPr>
      <w:r>
        <w:t>VALUES(</w:t>
      </w:r>
    </w:p>
    <w:p w:rsidR="00514DD8" w:rsidRDefault="00514DD8" w:rsidP="00514DD8">
      <w:pPr>
        <w:pStyle w:val="samplecodesmall"/>
      </w:pPr>
      <w:r>
        <w:t>:1,</w:t>
      </w:r>
    </w:p>
    <w:p w:rsidR="00514DD8" w:rsidRDefault="00514DD8" w:rsidP="00514DD8">
      <w:pPr>
        <w:pStyle w:val="samplecodesmall"/>
      </w:pPr>
      <w:r>
        <w:t>:2,</w:t>
      </w:r>
    </w:p>
    <w:p w:rsidR="00514DD8" w:rsidRDefault="00514DD8" w:rsidP="00514DD8">
      <w:pPr>
        <w:pStyle w:val="samplecodesmall"/>
      </w:pPr>
      <w:r>
        <w:t>:3,</w:t>
      </w:r>
    </w:p>
    <w:p w:rsidR="00514DD8" w:rsidRDefault="00514DD8" w:rsidP="00514DD8">
      <w:pPr>
        <w:pStyle w:val="samplecodesmall"/>
      </w:pPr>
      <w:r>
        <w:t>:4,</w:t>
      </w:r>
    </w:p>
    <w:p w:rsidR="00514DD8" w:rsidRDefault="00514DD8" w:rsidP="00514DD8">
      <w:pPr>
        <w:pStyle w:val="samplecodesmall"/>
      </w:pPr>
      <w:r>
        <w:t>:5)</w:t>
      </w:r>
    </w:p>
    <w:p w:rsidR="00514DD8" w:rsidRDefault="00514DD8" w:rsidP="00514DD8">
      <w:pPr>
        <w:pStyle w:val="samplecodesmall"/>
      </w:pPr>
      <w:r>
        <w:t>\</w:t>
      </w:r>
    </w:p>
    <w:p w:rsidR="00514DD8" w:rsidRDefault="00514DD8" w:rsidP="00514DD8">
      <w:pPr>
        <w:pStyle w:val="samplecodesmall"/>
      </w:pPr>
      <w:r>
        <w:t>$DATATYPES NUMERIC,NUMERIC,NUMERIC,NUMERIC,CHARACTER</w:t>
      </w:r>
    </w:p>
    <w:p w:rsidR="00514DD8" w:rsidRDefault="00514DD8" w:rsidP="00514DD8">
      <w:pPr>
        <w:pStyle w:val="samplecodesmall"/>
      </w:pPr>
      <w:r>
        <w:t>4,2,0,0,$long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5,2,0,0,$long</w:t>
      </w:r>
    </w:p>
    <w:p w:rsidR="00514DD8" w:rsidRDefault="00514DD8" w:rsidP="00514DD8">
      <w:pPr>
        <w:pStyle w:val="samplecodesmall"/>
      </w:pPr>
      <w:r>
        <w:t>gfcpsstats11.ps_stats(p_ownname=&gt;[DBNAME],p_tabname=&gt;[TBNAME],p_verbose=&gt;TRUE);</w:t>
      </w:r>
    </w:p>
    <w:p w:rsidR="00514DD8" w:rsidRDefault="00514DD8" w:rsidP="00514DD8">
      <w:pPr>
        <w:pStyle w:val="samplecodesmall"/>
      </w:pPr>
      <w:r>
        <w:t>//</w:t>
      </w:r>
    </w:p>
    <w:p w:rsidR="00514DD8" w:rsidRDefault="00514DD8" w:rsidP="00514DD8">
      <w:pPr>
        <w:pStyle w:val="samplecodesmall"/>
      </w:pPr>
      <w:r>
        <w:t>/</w:t>
      </w:r>
    </w:p>
    <w:p w:rsidR="00E662D5" w:rsidRDefault="006D05CB" w:rsidP="00E662D5">
      <w:r>
        <w:t>Alternatively, this change can be made by SQL statement</w:t>
      </w:r>
    </w:p>
    <w:p w:rsidR="006D05CB" w:rsidRDefault="006D05CB" w:rsidP="006B27B6">
      <w:pPr>
        <w:pStyle w:val="samplecodesmall"/>
      </w:pPr>
      <w:r>
        <w:t>REM ddlora-gfcpsstats11.sql</w:t>
      </w:r>
    </w:p>
    <w:p w:rsidR="006D05CB" w:rsidRDefault="006D05CB" w:rsidP="006B27B6">
      <w:pPr>
        <w:pStyle w:val="samplecodesmall"/>
      </w:pPr>
      <w:r>
        <w:t>spool ddlora-gfcpsstats11</w:t>
      </w:r>
    </w:p>
    <w:p w:rsidR="006D05CB" w:rsidRDefault="006D05CB" w:rsidP="006B27B6">
      <w:pPr>
        <w:pStyle w:val="samplecodesmall"/>
      </w:pPr>
    </w:p>
    <w:p w:rsidR="006D05CB" w:rsidRDefault="006D05CB" w:rsidP="006B27B6">
      <w:pPr>
        <w:pStyle w:val="samplecodesmall"/>
      </w:pPr>
      <w:r>
        <w:t>UPDATE PSDDLMODEL</w:t>
      </w:r>
    </w:p>
    <w:p w:rsidR="006D05CB" w:rsidRDefault="006D05CB" w:rsidP="006B27B6">
      <w:pPr>
        <w:pStyle w:val="samplecodesmall"/>
      </w:pPr>
      <w:r>
        <w:t>SET    MODEL_STATEMENT = 'gfcpsstats11.ps_stats(p_ownname=&gt;[DBNAME],p_tabname=&gt;[TBNAME]);'</w:t>
      </w:r>
    </w:p>
    <w:p w:rsidR="006D05CB" w:rsidRDefault="006D05CB" w:rsidP="006B27B6">
      <w:pPr>
        <w:pStyle w:val="samplecodesmall"/>
      </w:pPr>
      <w:r>
        <w:t>WHERE  PLATFORMID=2</w:t>
      </w:r>
    </w:p>
    <w:p w:rsidR="006D05CB" w:rsidRDefault="006D05CB" w:rsidP="006B27B6">
      <w:pPr>
        <w:pStyle w:val="samplecodesmall"/>
      </w:pPr>
      <w:r>
        <w:t>AND    STATEMENT_TYPE IN (4,5)</w:t>
      </w:r>
    </w:p>
    <w:p w:rsidR="006D05CB" w:rsidRDefault="006D05CB" w:rsidP="006B27B6">
      <w:pPr>
        <w:pStyle w:val="samplecodesmall"/>
      </w:pPr>
      <w:r>
        <w:t>;</w:t>
      </w:r>
    </w:p>
    <w:p w:rsidR="006D05CB" w:rsidRDefault="006D05CB" w:rsidP="006B27B6">
      <w:pPr>
        <w:pStyle w:val="samplecodesmall"/>
      </w:pPr>
    </w:p>
    <w:p w:rsidR="006D05CB" w:rsidRDefault="006D05CB" w:rsidP="006B27B6">
      <w:pPr>
        <w:pStyle w:val="samplecodesmall"/>
      </w:pPr>
      <w:r>
        <w:t>spool off</w:t>
      </w:r>
    </w:p>
    <w:p w:rsidR="00B65C01" w:rsidRDefault="00C44606" w:rsidP="00276601">
      <w:pPr>
        <w:pStyle w:val="Heading3"/>
      </w:pPr>
      <w:r>
        <w:br w:type="page"/>
      </w:r>
      <w:bookmarkStart w:id="19" w:name="_Toc77002872"/>
      <w:r w:rsidR="00276601">
        <w:t>Package</w:t>
      </w:r>
      <w:r>
        <w:t>d Procedure</w:t>
      </w:r>
      <w:r w:rsidR="00276601">
        <w:t xml:space="preserve"> </w:t>
      </w:r>
      <w:r>
        <w:t>GFCPSSTATS11</w:t>
      </w:r>
      <w:bookmarkEnd w:id="19"/>
    </w:p>
    <w:p w:rsidR="00276601" w:rsidRDefault="00276601" w:rsidP="00276601">
      <w:r>
        <w:t xml:space="preserve">The </w:t>
      </w:r>
      <w:r w:rsidR="00C44606">
        <w:t>GFCPSSTATS11</w:t>
      </w:r>
      <w:r>
        <w:t xml:space="preserve"> </w:t>
      </w:r>
      <w:r w:rsidR="00C44606">
        <w:t xml:space="preserve">package </w:t>
      </w:r>
      <w:r>
        <w:t xml:space="preserve">contains a number of public procedures </w:t>
      </w:r>
      <w:r w:rsidR="00C44606">
        <w:t>that can be called extermally.</w:t>
      </w:r>
    </w:p>
    <w:p w:rsidR="001539C3" w:rsidRDefault="001539C3" w:rsidP="001539C3">
      <w:pPr>
        <w:numPr>
          <w:ilvl w:val="0"/>
          <w:numId w:val="13"/>
        </w:numPr>
      </w:pPr>
      <w:r>
        <w:t>PS_STATS</w:t>
      </w:r>
    </w:p>
    <w:p w:rsidR="00C44606" w:rsidRDefault="00C44606" w:rsidP="00C44606">
      <w:pPr>
        <w:numPr>
          <w:ilvl w:val="0"/>
          <w:numId w:val="13"/>
        </w:numPr>
      </w:pPr>
      <w:r>
        <w:t>REFRESH_STATS</w:t>
      </w:r>
    </w:p>
    <w:p w:rsidR="00C44606" w:rsidRDefault="00C44606" w:rsidP="00C44606">
      <w:pPr>
        <w:numPr>
          <w:ilvl w:val="0"/>
          <w:numId w:val="13"/>
        </w:numPr>
      </w:pPr>
      <w:r>
        <w:t>SET_TABLE_PREFS</w:t>
      </w:r>
    </w:p>
    <w:p w:rsidR="00C44606" w:rsidRDefault="00C44606" w:rsidP="00C44606">
      <w:pPr>
        <w:numPr>
          <w:ilvl w:val="0"/>
          <w:numId w:val="13"/>
        </w:numPr>
      </w:pPr>
      <w:r>
        <w:t>SET_RECORD_PREFS</w:t>
      </w:r>
    </w:p>
    <w:p w:rsidR="006933BF" w:rsidRDefault="00C44606" w:rsidP="00C44606">
      <w:pPr>
        <w:numPr>
          <w:ilvl w:val="0"/>
          <w:numId w:val="13"/>
        </w:numPr>
      </w:pPr>
      <w:r>
        <w:t>GENERATE_METADATA</w:t>
      </w:r>
      <w:r w:rsidR="006933BF">
        <w:t xml:space="preserve"> </w:t>
      </w:r>
    </w:p>
    <w:p w:rsidR="005C099E" w:rsidRDefault="002744B8" w:rsidP="002744B8">
      <w:r>
        <w:t xml:space="preserve">NB: This procedure calls the PSFTAPI package; </w:t>
      </w:r>
      <w:hyperlink r:id="rId22" w:anchor="psftapi.sql" w:history="1">
        <w:r w:rsidRPr="005C067E">
          <w:rPr>
            <w:rStyle w:val="Hyperlink"/>
          </w:rPr>
          <w:t>www.go-faster.co.uk/scripts.htm#psftapi.sql</w:t>
        </w:r>
      </w:hyperlink>
      <w:r>
        <w:t>.</w:t>
      </w:r>
    </w:p>
    <w:p w:rsidR="00F823FB" w:rsidRDefault="00F823FB" w:rsidP="00F823FB">
      <w:pPr>
        <w:pStyle w:val="Heading4"/>
      </w:pPr>
      <w:bookmarkStart w:id="20" w:name="_Ref336636485"/>
      <w:bookmarkStart w:id="21" w:name="_Toc77002873"/>
      <w:r>
        <w:t>PS_STATS Procedure</w:t>
      </w:r>
      <w:bookmarkEnd w:id="20"/>
      <w:bookmarkEnd w:id="21"/>
    </w:p>
    <w:p w:rsidR="00F823FB" w:rsidRDefault="004E61F0" w:rsidP="00F823FB">
      <w:r>
        <w:t xml:space="preserve">This </w:t>
      </w:r>
      <w:r w:rsidR="00F823FB" w:rsidRPr="00F823FB">
        <w:t xml:space="preserve">procedure </w:t>
      </w:r>
      <w:r>
        <w:t xml:space="preserve">is designed to be called from the </w:t>
      </w:r>
      <w:r w:rsidR="00F823FB" w:rsidRPr="00F823FB">
        <w:t>DDL model for %UpdateStats</w:t>
      </w:r>
      <w:r>
        <w:t xml:space="preserve"> by Application Engine processes</w:t>
      </w:r>
      <w:r w:rsidR="001539C3">
        <w:t xml:space="preserve"> and from within Cobol Stored Statements</w:t>
      </w:r>
      <w:r>
        <w:t>.</w:t>
      </w:r>
      <w:r w:rsidR="001539C3">
        <w:t xml:space="preserve">  It collects statistics on the named table according to the meta-data and table preferences.</w:t>
      </w:r>
    </w:p>
    <w:p w:rsidR="00F823FB" w:rsidRPr="00D65C68" w:rsidRDefault="00F823FB" w:rsidP="00F823FB">
      <w:pPr>
        <w:pStyle w:val="Heading6NoToc"/>
      </w:pPr>
      <w:r w:rsidRPr="00D65C68">
        <w:t>Syntax</w:t>
      </w:r>
    </w:p>
    <w:p w:rsidR="00FC19CA" w:rsidRDefault="00FC19CA" w:rsidP="00FC19CA">
      <w:pPr>
        <w:pStyle w:val="samplecode"/>
      </w:pPr>
      <w:r>
        <w:t xml:space="preserve">ps_stats </w:t>
      </w:r>
    </w:p>
    <w:p w:rsidR="00FC19CA" w:rsidRDefault="00FC19CA" w:rsidP="00FC19CA">
      <w:pPr>
        <w:pStyle w:val="samplecode"/>
      </w:pPr>
      <w:r>
        <w:t>(p_ownname      IN VARCHAR2 /*owner of table*/</w:t>
      </w:r>
    </w:p>
    <w:p w:rsidR="00FC19CA" w:rsidRDefault="00FC19CA" w:rsidP="00FC19CA">
      <w:pPr>
        <w:pStyle w:val="samplecode"/>
      </w:pPr>
      <w:r>
        <w:t>,p_tabname      IN VARCHAR2 /*table name*/</w:t>
      </w:r>
    </w:p>
    <w:p w:rsidR="00F823FB" w:rsidRDefault="00FC19CA" w:rsidP="00FC19CA">
      <w:pPr>
        <w:pStyle w:val="samplecode"/>
      </w:pPr>
      <w:r>
        <w:t>,p_verbose      IN BOOLEAN DEFAULT FALSE /*if true print SQL*/</w:t>
      </w:r>
    </w:p>
    <w:p w:rsidR="00F823FB" w:rsidRDefault="00F823FB" w:rsidP="00F823FB">
      <w:pPr>
        <w:pStyle w:val="samplecode"/>
      </w:pPr>
      <w:r>
        <w:t>);</w:t>
      </w:r>
    </w:p>
    <w:p w:rsidR="00F823FB" w:rsidRDefault="00F823FB" w:rsidP="00F823FB">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94"/>
        <w:gridCol w:w="1294"/>
        <w:gridCol w:w="2483"/>
      </w:tblGrid>
      <w:tr w:rsidR="00F823FB" w:rsidTr="00FA0CA7">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Parameter</w:t>
            </w:r>
          </w:p>
        </w:tc>
        <w:tc>
          <w:tcPr>
            <w:tcW w:w="0" w:type="auto"/>
            <w:tcBorders>
              <w:bottom w:val="single" w:sz="12" w:space="0" w:color="000000"/>
            </w:tcBorders>
          </w:tcPr>
          <w:p w:rsidR="00F823FB" w:rsidRPr="007F3EE7" w:rsidRDefault="00F823FB" w:rsidP="00FA0CA7">
            <w:pPr>
              <w:keepNext/>
              <w:keepLines/>
              <w:rPr>
                <w:b/>
                <w:bCs/>
              </w:rPr>
            </w:pPr>
            <w:r>
              <w:rPr>
                <w:b/>
                <w:bCs/>
              </w:rPr>
              <w:t>Data Type</w:t>
            </w:r>
          </w:p>
        </w:tc>
        <w:tc>
          <w:tcPr>
            <w:tcW w:w="0" w:type="auto"/>
            <w:tcBorders>
              <w:bottom w:val="single" w:sz="12" w:space="0" w:color="000000"/>
            </w:tcBorders>
            <w:shd w:val="clear" w:color="auto" w:fill="auto"/>
          </w:tcPr>
          <w:p w:rsidR="00F823FB" w:rsidRPr="007F3EE7" w:rsidRDefault="00F823FB" w:rsidP="00FA0CA7">
            <w:pPr>
              <w:keepNext/>
              <w:keepLines/>
              <w:rPr>
                <w:b/>
                <w:bCs/>
              </w:rPr>
            </w:pPr>
            <w:r w:rsidRPr="007F3EE7">
              <w:rPr>
                <w:b/>
                <w:bCs/>
              </w:rPr>
              <w:t>Description</w:t>
            </w:r>
          </w:p>
        </w:tc>
      </w:tr>
      <w:tr w:rsidR="00F823FB" w:rsidTr="00FA0CA7">
        <w:tc>
          <w:tcPr>
            <w:tcW w:w="0" w:type="auto"/>
            <w:shd w:val="clear" w:color="auto" w:fill="auto"/>
          </w:tcPr>
          <w:p w:rsidR="00F823FB" w:rsidRDefault="00F823FB" w:rsidP="00FA0CA7">
            <w:pPr>
              <w:keepNext/>
              <w:keepLines/>
            </w:pPr>
            <w:r>
              <w:t>p_ownname</w:t>
            </w:r>
          </w:p>
        </w:tc>
        <w:tc>
          <w:tcPr>
            <w:tcW w:w="0" w:type="auto"/>
          </w:tcPr>
          <w:p w:rsidR="00F823FB" w:rsidRDefault="00F823FB" w:rsidP="00FA0CA7">
            <w:pPr>
              <w:keepNext/>
              <w:keepLines/>
            </w:pPr>
            <w:r>
              <w:t>VARCHAR2</w:t>
            </w:r>
          </w:p>
        </w:tc>
        <w:tc>
          <w:tcPr>
            <w:tcW w:w="0" w:type="auto"/>
            <w:shd w:val="clear" w:color="auto" w:fill="auto"/>
          </w:tcPr>
          <w:p w:rsidR="00F823FB" w:rsidRPr="00B65C01" w:rsidRDefault="00F823FB" w:rsidP="00FA0CA7">
            <w:pPr>
              <w:keepNext/>
              <w:keepLines/>
            </w:pPr>
            <w:r>
              <w:t>Table Owner</w:t>
            </w:r>
          </w:p>
        </w:tc>
      </w:tr>
      <w:tr w:rsidR="00F823FB" w:rsidTr="00FA0CA7">
        <w:tc>
          <w:tcPr>
            <w:tcW w:w="0" w:type="auto"/>
            <w:shd w:val="clear" w:color="auto" w:fill="auto"/>
          </w:tcPr>
          <w:p w:rsidR="00F823FB" w:rsidRDefault="00F823FB" w:rsidP="00FA0CA7">
            <w:pPr>
              <w:keepNext/>
              <w:keepLines/>
            </w:pPr>
            <w:r>
              <w:t>p_tabname</w:t>
            </w:r>
          </w:p>
        </w:tc>
        <w:tc>
          <w:tcPr>
            <w:tcW w:w="0" w:type="auto"/>
          </w:tcPr>
          <w:p w:rsidR="00F823FB" w:rsidRDefault="00F823FB" w:rsidP="00FA0CA7">
            <w:pPr>
              <w:keepNext/>
              <w:keepLines/>
            </w:pPr>
            <w:r>
              <w:t>VARCHAR2</w:t>
            </w:r>
          </w:p>
        </w:tc>
        <w:tc>
          <w:tcPr>
            <w:tcW w:w="0" w:type="auto"/>
            <w:shd w:val="clear" w:color="auto" w:fill="auto"/>
          </w:tcPr>
          <w:p w:rsidR="00F823FB" w:rsidRDefault="00F823FB" w:rsidP="00FA0CA7">
            <w:pPr>
              <w:keepNext/>
              <w:keepLines/>
            </w:pPr>
            <w:r>
              <w:t>Table Name</w:t>
            </w:r>
          </w:p>
        </w:tc>
      </w:tr>
      <w:tr w:rsidR="00F823FB" w:rsidTr="00FA0CA7">
        <w:tc>
          <w:tcPr>
            <w:tcW w:w="0" w:type="auto"/>
            <w:shd w:val="clear" w:color="auto" w:fill="auto"/>
          </w:tcPr>
          <w:p w:rsidR="00F823FB" w:rsidRDefault="00F823FB" w:rsidP="00FA0CA7">
            <w:pPr>
              <w:keepNext/>
              <w:keepLines/>
            </w:pPr>
            <w:r>
              <w:t>p_verbose</w:t>
            </w:r>
          </w:p>
        </w:tc>
        <w:tc>
          <w:tcPr>
            <w:tcW w:w="0" w:type="auto"/>
          </w:tcPr>
          <w:p w:rsidR="00F823FB" w:rsidRDefault="00F823FB" w:rsidP="00FA0CA7">
            <w:pPr>
              <w:keepNext/>
              <w:keepLines/>
            </w:pPr>
            <w:r>
              <w:t>BOOLEAN</w:t>
            </w:r>
          </w:p>
        </w:tc>
        <w:tc>
          <w:tcPr>
            <w:tcW w:w="0" w:type="auto"/>
            <w:shd w:val="clear" w:color="auto" w:fill="auto"/>
          </w:tcPr>
          <w:p w:rsidR="00F823FB" w:rsidRDefault="00F823FB" w:rsidP="00FA0CA7">
            <w:pPr>
              <w:keepNext/>
              <w:keepLines/>
            </w:pPr>
            <w:r>
              <w:t>If true print debug messages</w:t>
            </w:r>
          </w:p>
        </w:tc>
      </w:tr>
    </w:tbl>
    <w:p w:rsidR="00F823FB" w:rsidRPr="006933BF" w:rsidRDefault="00F823FB" w:rsidP="00F823FB"/>
    <w:p w:rsidR="001539C3" w:rsidRDefault="001539C3" w:rsidP="001539C3">
      <w:pPr>
        <w:pStyle w:val="Heading4"/>
      </w:pPr>
      <w:bookmarkStart w:id="22" w:name="_Ref253986627"/>
      <w:bookmarkStart w:id="23" w:name="_Ref253986629"/>
      <w:bookmarkStart w:id="24" w:name="_Toc77002874"/>
      <w:r>
        <w:t>REFRESH_STATS Procedure</w:t>
      </w:r>
      <w:bookmarkEnd w:id="22"/>
      <w:bookmarkEnd w:id="23"/>
      <w:bookmarkEnd w:id="24"/>
    </w:p>
    <w:p w:rsidR="001539C3" w:rsidRDefault="001539C3" w:rsidP="001539C3">
      <w:pPr>
        <w:keepNext/>
        <w:keepLines/>
      </w:pPr>
      <w:r>
        <w:t>This p</w:t>
      </w:r>
      <w:r w:rsidRPr="00F823FB">
        <w:t>rocedure refresh</w:t>
      </w:r>
      <w:r>
        <w:t>s</w:t>
      </w:r>
      <w:r w:rsidRPr="00F823FB">
        <w:t xml:space="preserve"> </w:t>
      </w:r>
      <w:r>
        <w:t xml:space="preserve">unlocked </w:t>
      </w:r>
      <w:r w:rsidRPr="00F823FB">
        <w:t>stale stat</w:t>
      </w:r>
      <w:r>
        <w:t>istic</w:t>
      </w:r>
      <w:r w:rsidRPr="00F823FB">
        <w:t xml:space="preserve">s on </w:t>
      </w:r>
      <w:r>
        <w:t xml:space="preserve">physical </w:t>
      </w:r>
      <w:r w:rsidRPr="00F823FB">
        <w:t>table</w:t>
      </w:r>
      <w:r>
        <w:t>s</w:t>
      </w:r>
      <w:r w:rsidRPr="00F823FB">
        <w:t>, partition</w:t>
      </w:r>
      <w:r>
        <w:t>s</w:t>
      </w:r>
      <w:r w:rsidRPr="00F823FB">
        <w:t xml:space="preserve"> </w:t>
      </w:r>
      <w:r>
        <w:t xml:space="preserve">and </w:t>
      </w:r>
      <w:r w:rsidRPr="00F823FB">
        <w:t>subpartition</w:t>
      </w:r>
      <w:r>
        <w:t>s and any global statistics.</w:t>
      </w:r>
    </w:p>
    <w:p w:rsidR="001539C3" w:rsidRPr="00D65C68" w:rsidRDefault="001539C3" w:rsidP="001539C3">
      <w:pPr>
        <w:pStyle w:val="Heading6NoToc"/>
        <w:keepLines/>
      </w:pPr>
      <w:r w:rsidRPr="00D65C68">
        <w:t>Syntax</w:t>
      </w:r>
    </w:p>
    <w:p w:rsidR="001539C3" w:rsidRPr="00D65C68" w:rsidRDefault="001539C3" w:rsidP="001539C3">
      <w:pPr>
        <w:pStyle w:val="samplecode"/>
        <w:keepNext/>
      </w:pPr>
      <w:r w:rsidRPr="00D65C68">
        <w:t>set_defaults(</w:t>
      </w:r>
    </w:p>
    <w:p w:rsidR="001539C3" w:rsidRDefault="001539C3" w:rsidP="001539C3">
      <w:pPr>
        <w:pStyle w:val="samplecode"/>
        <w:keepNext/>
      </w:pPr>
      <w:r>
        <w:t>(p_ownname      IN VARCHAR2 /*owner of table*/</w:t>
      </w:r>
    </w:p>
    <w:p w:rsidR="001539C3" w:rsidRDefault="001539C3" w:rsidP="001539C3">
      <w:pPr>
        <w:pStyle w:val="samplecode"/>
        <w:keepNext/>
      </w:pPr>
      <w:r>
        <w:t>,p_tabname      IN VARCHAR2 /*table name*/</w:t>
      </w:r>
    </w:p>
    <w:p w:rsidR="001539C3" w:rsidRDefault="001539C3" w:rsidP="001539C3">
      <w:pPr>
        <w:pStyle w:val="samplecode"/>
        <w:keepNext/>
      </w:pPr>
      <w:r>
        <w:t>,p_block_sample IN BOOLEAN  DEFAULT FALSE /*if true block sample stats*/</w:t>
      </w:r>
    </w:p>
    <w:p w:rsidR="001539C3" w:rsidRDefault="001539C3" w:rsidP="001539C3">
      <w:pPr>
        <w:pStyle w:val="samplecode"/>
        <w:keepNext/>
      </w:pPr>
      <w:r>
        <w:t>,p_force        IN BOOLEAN  DEFAULT FALSE</w:t>
      </w:r>
    </w:p>
    <w:p w:rsidR="001539C3" w:rsidRDefault="001539C3" w:rsidP="001539C3">
      <w:pPr>
        <w:pStyle w:val="samplecode"/>
        <w:keepNext/>
      </w:pPr>
      <w:r>
        <w:t>,p_verbose      IN BOOLEAN  DEFAULT FALSE /*if true print SQL*/</w:t>
      </w:r>
    </w:p>
    <w:p w:rsidR="001539C3" w:rsidRDefault="001539C3" w:rsidP="001539C3">
      <w:pPr>
        <w:pStyle w:val="samplecode"/>
        <w:keepNext/>
      </w:pPr>
      <w:r>
        <w:t>);</w:t>
      </w:r>
    </w:p>
    <w:p w:rsidR="001539C3" w:rsidRDefault="001539C3" w:rsidP="001539C3">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527"/>
        <w:gridCol w:w="1294"/>
        <w:gridCol w:w="4984"/>
      </w:tblGrid>
      <w:tr w:rsidR="001539C3" w:rsidTr="005B7FDA">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Parameter</w:t>
            </w:r>
          </w:p>
        </w:tc>
        <w:tc>
          <w:tcPr>
            <w:tcW w:w="0" w:type="auto"/>
            <w:tcBorders>
              <w:bottom w:val="single" w:sz="12" w:space="0" w:color="000000"/>
            </w:tcBorders>
          </w:tcPr>
          <w:p w:rsidR="001539C3" w:rsidRPr="007F3EE7" w:rsidRDefault="001539C3" w:rsidP="001539C3">
            <w:pPr>
              <w:keepNext/>
              <w:keepLines/>
              <w:rPr>
                <w:b/>
                <w:bCs/>
              </w:rPr>
            </w:pPr>
            <w:r>
              <w:rPr>
                <w:b/>
                <w:bCs/>
              </w:rPr>
              <w:t>Data Type</w:t>
            </w:r>
          </w:p>
        </w:tc>
        <w:tc>
          <w:tcPr>
            <w:tcW w:w="0" w:type="auto"/>
            <w:tcBorders>
              <w:bottom w:val="single" w:sz="12" w:space="0" w:color="000000"/>
            </w:tcBorders>
            <w:shd w:val="clear" w:color="auto" w:fill="auto"/>
          </w:tcPr>
          <w:p w:rsidR="001539C3" w:rsidRPr="007F3EE7" w:rsidRDefault="001539C3" w:rsidP="001539C3">
            <w:pPr>
              <w:keepNext/>
              <w:keepLines/>
              <w:rPr>
                <w:b/>
                <w:bCs/>
              </w:rPr>
            </w:pPr>
            <w:r w:rsidRPr="007F3EE7">
              <w:rPr>
                <w:b/>
                <w:bCs/>
              </w:rPr>
              <w:t>Description</w:t>
            </w:r>
          </w:p>
        </w:tc>
      </w:tr>
      <w:tr w:rsidR="001539C3" w:rsidTr="005B7FDA">
        <w:tc>
          <w:tcPr>
            <w:tcW w:w="0" w:type="auto"/>
            <w:shd w:val="clear" w:color="auto" w:fill="auto"/>
          </w:tcPr>
          <w:p w:rsidR="001539C3" w:rsidRDefault="001539C3" w:rsidP="001539C3">
            <w:pPr>
              <w:keepNext/>
              <w:keepLines/>
            </w:pPr>
            <w:r>
              <w:t>p_ownname</w:t>
            </w:r>
          </w:p>
        </w:tc>
        <w:tc>
          <w:tcPr>
            <w:tcW w:w="0" w:type="auto"/>
          </w:tcPr>
          <w:p w:rsidR="001539C3" w:rsidRDefault="001539C3" w:rsidP="001539C3">
            <w:pPr>
              <w:keepNext/>
              <w:keepLines/>
            </w:pPr>
            <w:r>
              <w:t>VARCHAR2</w:t>
            </w:r>
          </w:p>
        </w:tc>
        <w:tc>
          <w:tcPr>
            <w:tcW w:w="0" w:type="auto"/>
            <w:shd w:val="clear" w:color="auto" w:fill="auto"/>
          </w:tcPr>
          <w:p w:rsidR="001539C3" w:rsidRPr="00B65C01" w:rsidRDefault="001539C3" w:rsidP="001539C3">
            <w:pPr>
              <w:keepNext/>
              <w:keepLines/>
            </w:pPr>
            <w:r>
              <w:t>Table Owner</w:t>
            </w:r>
          </w:p>
        </w:tc>
      </w:tr>
      <w:tr w:rsidR="001539C3" w:rsidTr="005B7FDA">
        <w:tc>
          <w:tcPr>
            <w:tcW w:w="0" w:type="auto"/>
            <w:shd w:val="clear" w:color="auto" w:fill="auto"/>
          </w:tcPr>
          <w:p w:rsidR="001539C3" w:rsidRDefault="001539C3" w:rsidP="001539C3">
            <w:pPr>
              <w:keepNext/>
              <w:keepLines/>
            </w:pPr>
            <w:r>
              <w:t>p_tabname</w:t>
            </w:r>
          </w:p>
        </w:tc>
        <w:tc>
          <w:tcPr>
            <w:tcW w:w="0" w:type="auto"/>
          </w:tcPr>
          <w:p w:rsidR="001539C3" w:rsidRDefault="001539C3" w:rsidP="001539C3">
            <w:pPr>
              <w:keepNext/>
              <w:keepLines/>
            </w:pPr>
            <w:r>
              <w:t>VARCHAR2</w:t>
            </w:r>
          </w:p>
        </w:tc>
        <w:tc>
          <w:tcPr>
            <w:tcW w:w="0" w:type="auto"/>
            <w:shd w:val="clear" w:color="auto" w:fill="auto"/>
          </w:tcPr>
          <w:p w:rsidR="001539C3" w:rsidRDefault="001539C3" w:rsidP="001539C3">
            <w:pPr>
              <w:keepNext/>
              <w:keepLines/>
            </w:pPr>
            <w:r>
              <w:t>Table Name</w:t>
            </w:r>
          </w:p>
        </w:tc>
      </w:tr>
      <w:tr w:rsidR="001539C3" w:rsidTr="005B7FDA">
        <w:tc>
          <w:tcPr>
            <w:tcW w:w="0" w:type="auto"/>
            <w:shd w:val="clear" w:color="auto" w:fill="auto"/>
          </w:tcPr>
          <w:p w:rsidR="001539C3" w:rsidRDefault="001539C3" w:rsidP="001539C3">
            <w:pPr>
              <w:keepNext/>
              <w:keepLines/>
            </w:pPr>
            <w:r>
              <w:t>p_block_sample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block_sample from </w:t>
            </w:r>
            <w:r w:rsidRPr="00F823FB">
              <w:rPr>
                <w:i/>
              </w:rPr>
              <w:t>dbms_stats.gather_table_stats</w:t>
            </w:r>
            <w:r>
              <w:t>.  Whether or not to use random block sampling instead of random row sampling.</w:t>
            </w:r>
          </w:p>
        </w:tc>
      </w:tr>
      <w:tr w:rsidR="001539C3" w:rsidTr="005B7FDA">
        <w:tc>
          <w:tcPr>
            <w:tcW w:w="0" w:type="auto"/>
            <w:shd w:val="clear" w:color="auto" w:fill="auto"/>
          </w:tcPr>
          <w:p w:rsidR="001539C3" w:rsidRDefault="001539C3" w:rsidP="001539C3">
            <w:pPr>
              <w:keepNext/>
              <w:keepLines/>
            </w:pPr>
            <w:r>
              <w:t>p_force</w:t>
            </w:r>
          </w:p>
        </w:tc>
        <w:tc>
          <w:tcPr>
            <w:tcW w:w="0" w:type="auto"/>
          </w:tcPr>
          <w:p w:rsidR="001539C3" w:rsidRDefault="001539C3" w:rsidP="001539C3">
            <w:pPr>
              <w:keepNext/>
              <w:keepLines/>
            </w:pPr>
            <w:r>
              <w:t>BOOLEAN</w:t>
            </w:r>
          </w:p>
        </w:tc>
        <w:tc>
          <w:tcPr>
            <w:tcW w:w="0" w:type="auto"/>
            <w:shd w:val="clear" w:color="auto" w:fill="auto"/>
          </w:tcPr>
          <w:p w:rsidR="001539C3" w:rsidRPr="00F823FB" w:rsidRDefault="001539C3" w:rsidP="001539C3">
            <w:pPr>
              <w:keepNext/>
              <w:keepLines/>
            </w:pPr>
            <w:r>
              <w:t xml:space="preserve">Same as force from </w:t>
            </w:r>
            <w:r w:rsidRPr="00F823FB">
              <w:rPr>
                <w:i/>
              </w:rPr>
              <w:t>dbms_stats.gather_table_stats</w:t>
            </w:r>
            <w:r>
              <w:t>.  Gather statistics even if locked.</w:t>
            </w:r>
          </w:p>
        </w:tc>
      </w:tr>
      <w:tr w:rsidR="001539C3" w:rsidTr="005B7FDA">
        <w:tc>
          <w:tcPr>
            <w:tcW w:w="0" w:type="auto"/>
            <w:shd w:val="clear" w:color="auto" w:fill="auto"/>
          </w:tcPr>
          <w:p w:rsidR="001539C3" w:rsidRDefault="001539C3" w:rsidP="001539C3">
            <w:pPr>
              <w:keepNext/>
              <w:keepLines/>
            </w:pPr>
            <w:r>
              <w:t>p_verbose</w:t>
            </w:r>
          </w:p>
        </w:tc>
        <w:tc>
          <w:tcPr>
            <w:tcW w:w="0" w:type="auto"/>
          </w:tcPr>
          <w:p w:rsidR="001539C3" w:rsidRDefault="001539C3" w:rsidP="001539C3">
            <w:pPr>
              <w:keepNext/>
              <w:keepLines/>
            </w:pPr>
            <w:r>
              <w:t>BOOLEAN</w:t>
            </w:r>
          </w:p>
        </w:tc>
        <w:tc>
          <w:tcPr>
            <w:tcW w:w="0" w:type="auto"/>
            <w:shd w:val="clear" w:color="auto" w:fill="auto"/>
          </w:tcPr>
          <w:p w:rsidR="001539C3" w:rsidRDefault="001539C3" w:rsidP="001539C3">
            <w:pPr>
              <w:keepNext/>
              <w:keepLines/>
            </w:pPr>
            <w:r>
              <w:t>If true print debug messages</w:t>
            </w:r>
          </w:p>
        </w:tc>
      </w:tr>
    </w:tbl>
    <w:p w:rsidR="001539C3" w:rsidRDefault="001539C3" w:rsidP="001539C3">
      <w:pPr>
        <w:keepNext/>
        <w:keepLines/>
      </w:pPr>
    </w:p>
    <w:p w:rsidR="00FC19CA" w:rsidRDefault="00FC19CA" w:rsidP="00FC19CA">
      <w:pPr>
        <w:pStyle w:val="Heading4"/>
      </w:pPr>
      <w:bookmarkStart w:id="25" w:name="_Toc77002875"/>
      <w:r>
        <w:t>SET_TABLE_PREFS Procedure</w:t>
      </w:r>
      <w:bookmarkEnd w:id="25"/>
    </w:p>
    <w:p w:rsidR="00FC19CA" w:rsidRDefault="001539C3" w:rsidP="00FC19CA">
      <w:pPr>
        <w:pStyle w:val="Heading6NoToc"/>
        <w:rPr>
          <w:rFonts w:ascii="Times New Roman" w:hAnsi="Times New Roman"/>
          <w:b w:val="0"/>
          <w:i w:val="0"/>
          <w:color w:val="000000"/>
        </w:rPr>
      </w:pPr>
      <w:r>
        <w:rPr>
          <w:rFonts w:ascii="Times New Roman" w:hAnsi="Times New Roman"/>
          <w:b w:val="0"/>
          <w:i w:val="0"/>
          <w:color w:val="000000"/>
        </w:rPr>
        <w:t xml:space="preserve">This </w:t>
      </w:r>
      <w:r w:rsidR="00FC19CA" w:rsidRPr="00FC19CA">
        <w:rPr>
          <w:rFonts w:ascii="Times New Roman" w:hAnsi="Times New Roman"/>
          <w:b w:val="0"/>
          <w:i w:val="0"/>
          <w:color w:val="000000"/>
        </w:rPr>
        <w:t>procedure set</w:t>
      </w:r>
      <w:r>
        <w:rPr>
          <w:rFonts w:ascii="Times New Roman" w:hAnsi="Times New Roman"/>
          <w:b w:val="0"/>
          <w:i w:val="0"/>
          <w:color w:val="000000"/>
        </w:rPr>
        <w:t>s</w:t>
      </w:r>
      <w:r w:rsidR="00FC19CA" w:rsidRPr="00FC19CA">
        <w:rPr>
          <w:rFonts w:ascii="Times New Roman" w:hAnsi="Times New Roman"/>
          <w:b w:val="0"/>
          <w:i w:val="0"/>
          <w:color w:val="000000"/>
        </w:rPr>
        <w:t xml:space="preserve"> table preferences on named tables</w:t>
      </w:r>
      <w:r>
        <w:rPr>
          <w:rFonts w:ascii="Times New Roman" w:hAnsi="Times New Roman"/>
          <w:b w:val="0"/>
          <w:i w:val="0"/>
          <w:color w:val="000000"/>
        </w:rPr>
        <w:t xml:space="preserve"> according to the meta-data in PS_GFC_STATS_OVRD.</w:t>
      </w:r>
    </w:p>
    <w:p w:rsidR="00FC19CA" w:rsidRPr="00D65C68" w:rsidRDefault="00FC19CA" w:rsidP="00FC19CA">
      <w:pPr>
        <w:pStyle w:val="Heading6NoToc"/>
      </w:pPr>
      <w:r w:rsidRPr="00D65C68">
        <w:t>Syntax</w:t>
      </w:r>
    </w:p>
    <w:p w:rsidR="00FC19CA" w:rsidRDefault="00FC19CA" w:rsidP="00FC19CA">
      <w:pPr>
        <w:pStyle w:val="samplecode"/>
      </w:pPr>
      <w:r>
        <w:t>set_table_prefs</w:t>
      </w:r>
    </w:p>
    <w:p w:rsidR="00FC19CA" w:rsidRDefault="00FC19CA" w:rsidP="00FC19CA">
      <w:pPr>
        <w:pStyle w:val="samplecode"/>
      </w:pPr>
      <w:r>
        <w:t>(p_tabname      IN VARCHAR2 /*table name*/</w:t>
      </w:r>
    </w:p>
    <w:p w:rsidR="00FC19CA" w:rsidRDefault="00FC19CA" w:rsidP="00FC19CA">
      <w:pPr>
        <w:pStyle w:val="samplecode"/>
      </w:pPr>
      <w:r>
        <w:t>,p_recname      IN VARCHAR2 DEFAULT NULL /*record of table if known*/</w:t>
      </w:r>
    </w:p>
    <w:p w:rsidR="00FC19CA" w:rsidRDefault="00FC19CA" w:rsidP="00FC19CA">
      <w:pPr>
        <w:pStyle w:val="samplecode"/>
      </w:pPr>
      <w:r>
        <w:t>);</w:t>
      </w:r>
    </w:p>
    <w:p w:rsidR="00FC19CA" w:rsidRDefault="00FC19CA" w:rsidP="00FC19CA">
      <w:pPr>
        <w:pStyle w:val="Heading6NoToc"/>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A0CA7">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A0CA7">
            <w:pPr>
              <w:keepNext/>
              <w:keepLines/>
              <w:rPr>
                <w:b/>
                <w:bCs/>
              </w:rPr>
            </w:pPr>
            <w:r w:rsidRPr="007F3EE7">
              <w:rPr>
                <w:b/>
                <w:bCs/>
              </w:rPr>
              <w:t>Description</w:t>
            </w:r>
          </w:p>
        </w:tc>
      </w:tr>
      <w:tr w:rsidR="00FC19CA" w:rsidTr="00FA0CA7">
        <w:tc>
          <w:tcPr>
            <w:tcW w:w="0" w:type="auto"/>
            <w:shd w:val="clear" w:color="auto" w:fill="auto"/>
          </w:tcPr>
          <w:p w:rsidR="00FC19CA" w:rsidRDefault="00FC19CA" w:rsidP="00FA0CA7">
            <w:pPr>
              <w:keepNext/>
              <w:keepLines/>
            </w:pPr>
            <w:r>
              <w:t>p_tabname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Table Name</w:t>
            </w:r>
          </w:p>
        </w:tc>
      </w:tr>
      <w:tr w:rsidR="00FC19CA" w:rsidTr="00FA0CA7">
        <w:tc>
          <w:tcPr>
            <w:tcW w:w="0" w:type="auto"/>
            <w:shd w:val="clear" w:color="auto" w:fill="auto"/>
          </w:tcPr>
          <w:p w:rsidR="00FC19CA" w:rsidRDefault="00FC19CA" w:rsidP="00FA0CA7">
            <w:pPr>
              <w:keepNext/>
              <w:keepLines/>
            </w:pPr>
            <w:r>
              <w:t>p_recname</w:t>
            </w:r>
          </w:p>
        </w:tc>
        <w:tc>
          <w:tcPr>
            <w:tcW w:w="0" w:type="auto"/>
          </w:tcPr>
          <w:p w:rsidR="00FC19CA" w:rsidRDefault="00FC19CA" w:rsidP="00FA0CA7">
            <w:pPr>
              <w:keepNext/>
              <w:keepLines/>
            </w:pPr>
            <w:r>
              <w:t>VARCHAR2</w:t>
            </w:r>
          </w:p>
        </w:tc>
        <w:tc>
          <w:tcPr>
            <w:tcW w:w="0" w:type="auto"/>
            <w:shd w:val="clear" w:color="auto" w:fill="auto"/>
          </w:tcPr>
          <w:p w:rsidR="00FC19CA" w:rsidRDefault="00FC19CA" w:rsidP="00FA0CA7">
            <w:pPr>
              <w:keepNext/>
              <w:keepLines/>
            </w:pPr>
            <w:r>
              <w:t>PeopleSoft Record Name</w:t>
            </w:r>
          </w:p>
        </w:tc>
      </w:tr>
    </w:tbl>
    <w:p w:rsidR="00F823FB" w:rsidRDefault="00F823FB" w:rsidP="006933BF"/>
    <w:p w:rsidR="00FC19CA" w:rsidRDefault="00FC19CA" w:rsidP="00FB446F">
      <w:pPr>
        <w:pStyle w:val="Heading4"/>
      </w:pPr>
      <w:bookmarkStart w:id="26" w:name="_Toc77002876"/>
      <w:r>
        <w:t>SET_RECORD_PREFS Procedure</w:t>
      </w:r>
      <w:bookmarkEnd w:id="26"/>
    </w:p>
    <w:p w:rsidR="00FC19CA" w:rsidRDefault="001539C3" w:rsidP="00FB446F">
      <w:pPr>
        <w:keepNext/>
        <w:keepLines/>
      </w:pPr>
      <w:r>
        <w:t>This p</w:t>
      </w:r>
      <w:r w:rsidR="00FC19CA" w:rsidRPr="00FC19CA">
        <w:t>rocedure to set table preferences on tables relating to named record</w:t>
      </w:r>
      <w:r w:rsidR="00DB58DC">
        <w:t xml:space="preserve"> to values specified in the meta-data.  If there is no meta-data for the record the preferences are removed.</w:t>
      </w:r>
    </w:p>
    <w:p w:rsidR="00FC19CA" w:rsidRPr="00D65C68" w:rsidRDefault="00FC19CA" w:rsidP="00FB446F">
      <w:pPr>
        <w:pStyle w:val="Heading6NoToc"/>
        <w:keepLines/>
      </w:pPr>
      <w:r w:rsidRPr="00D65C68">
        <w:t>Syntax</w:t>
      </w:r>
    </w:p>
    <w:p w:rsidR="00FC19CA" w:rsidRDefault="00FC19CA" w:rsidP="00FB446F">
      <w:pPr>
        <w:pStyle w:val="samplecode"/>
        <w:keepNext/>
      </w:pPr>
      <w:r>
        <w:t>set_record_prefs</w:t>
      </w:r>
    </w:p>
    <w:p w:rsidR="004F45AB" w:rsidRDefault="004F45AB" w:rsidP="004F45AB">
      <w:pPr>
        <w:pStyle w:val="samplecode"/>
        <w:keepNext/>
      </w:pPr>
      <w:r>
        <w:t>(p_recname          IN VARCHAR2 /*record name*/</w:t>
      </w:r>
    </w:p>
    <w:p w:rsidR="00FC19CA" w:rsidRDefault="00FC19CA" w:rsidP="00FB446F">
      <w:pPr>
        <w:pStyle w:val="samplecode"/>
        <w:keepNext/>
      </w:pPr>
      <w:r>
        <w:t>);</w:t>
      </w:r>
    </w:p>
    <w:p w:rsidR="00FC19CA" w:rsidRDefault="00FC19CA" w:rsidP="00FB446F">
      <w:pPr>
        <w:pStyle w:val="Heading6NoToc"/>
        <w:keepLines/>
      </w:pPr>
      <w:r>
        <w:t>Parameters</w:t>
      </w:r>
    </w:p>
    <w:tbl>
      <w:tblPr>
        <w:tblW w:w="0" w:type="auto"/>
        <w:tblBorders>
          <w:top w:val="single" w:sz="12" w:space="0" w:color="000000"/>
          <w:bottom w:val="single" w:sz="12" w:space="0" w:color="000000"/>
          <w:insideH w:val="single" w:sz="6" w:space="0" w:color="000000"/>
        </w:tblBorders>
        <w:tblLook w:val="00A0" w:firstRow="1" w:lastRow="0" w:firstColumn="1" w:lastColumn="0" w:noHBand="0" w:noVBand="0"/>
      </w:tblPr>
      <w:tblGrid>
        <w:gridCol w:w="1127"/>
        <w:gridCol w:w="1294"/>
        <w:gridCol w:w="2249"/>
      </w:tblGrid>
      <w:tr w:rsidR="00FC19CA" w:rsidTr="00FA0CA7">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Parameter</w:t>
            </w:r>
          </w:p>
        </w:tc>
        <w:tc>
          <w:tcPr>
            <w:tcW w:w="0" w:type="auto"/>
            <w:tcBorders>
              <w:bottom w:val="single" w:sz="12" w:space="0" w:color="000000"/>
            </w:tcBorders>
          </w:tcPr>
          <w:p w:rsidR="00FC19CA" w:rsidRPr="007F3EE7" w:rsidRDefault="00FC19CA" w:rsidP="00FB446F">
            <w:pPr>
              <w:keepNext/>
              <w:keepLines/>
              <w:rPr>
                <w:b/>
                <w:bCs/>
              </w:rPr>
            </w:pPr>
            <w:r>
              <w:rPr>
                <w:b/>
                <w:bCs/>
              </w:rPr>
              <w:t>Data Type</w:t>
            </w:r>
          </w:p>
        </w:tc>
        <w:tc>
          <w:tcPr>
            <w:tcW w:w="0" w:type="auto"/>
            <w:tcBorders>
              <w:bottom w:val="single" w:sz="12" w:space="0" w:color="000000"/>
            </w:tcBorders>
            <w:shd w:val="clear" w:color="auto" w:fill="auto"/>
          </w:tcPr>
          <w:p w:rsidR="00FC19CA" w:rsidRPr="007F3EE7" w:rsidRDefault="00FC19CA" w:rsidP="00FB446F">
            <w:pPr>
              <w:keepNext/>
              <w:keepLines/>
              <w:rPr>
                <w:b/>
                <w:bCs/>
              </w:rPr>
            </w:pPr>
            <w:r w:rsidRPr="007F3EE7">
              <w:rPr>
                <w:b/>
                <w:bCs/>
              </w:rPr>
              <w:t>Description</w:t>
            </w:r>
          </w:p>
        </w:tc>
      </w:tr>
      <w:tr w:rsidR="00FC19CA" w:rsidTr="00FA0CA7">
        <w:tc>
          <w:tcPr>
            <w:tcW w:w="0" w:type="auto"/>
            <w:shd w:val="clear" w:color="auto" w:fill="auto"/>
          </w:tcPr>
          <w:p w:rsidR="00FC19CA" w:rsidRDefault="00FC19CA" w:rsidP="00FB446F">
            <w:pPr>
              <w:keepNext/>
              <w:keepLines/>
            </w:pPr>
            <w:r>
              <w:t>p_recname</w:t>
            </w:r>
          </w:p>
        </w:tc>
        <w:tc>
          <w:tcPr>
            <w:tcW w:w="0" w:type="auto"/>
          </w:tcPr>
          <w:p w:rsidR="00FC19CA" w:rsidRDefault="00FC19CA" w:rsidP="00FB446F">
            <w:pPr>
              <w:keepNext/>
              <w:keepLines/>
            </w:pPr>
            <w:r>
              <w:t>VARCHAR2</w:t>
            </w:r>
          </w:p>
        </w:tc>
        <w:tc>
          <w:tcPr>
            <w:tcW w:w="0" w:type="auto"/>
            <w:shd w:val="clear" w:color="auto" w:fill="auto"/>
          </w:tcPr>
          <w:p w:rsidR="00FC19CA" w:rsidRDefault="00FC19CA" w:rsidP="00FB446F">
            <w:pPr>
              <w:keepNext/>
              <w:keepLines/>
            </w:pPr>
            <w:r>
              <w:t>PeopleSoft Record Name</w:t>
            </w:r>
          </w:p>
        </w:tc>
      </w:tr>
    </w:tbl>
    <w:p w:rsidR="00FC19CA" w:rsidRDefault="00FC19CA" w:rsidP="004F45AB">
      <w:pPr>
        <w:pStyle w:val="Heading4"/>
      </w:pPr>
      <w:bookmarkStart w:id="27" w:name="_Toc77002877"/>
      <w:r>
        <w:t>GENERATE_METADATA Procedure</w:t>
      </w:r>
      <w:bookmarkEnd w:id="27"/>
    </w:p>
    <w:p w:rsidR="00FC19CA" w:rsidRDefault="004F45AB" w:rsidP="004F45AB">
      <w:pPr>
        <w:keepNext/>
        <w:keepLines/>
      </w:pPr>
      <w:r>
        <w:t>This p</w:t>
      </w:r>
      <w:r w:rsidR="00FC19CA" w:rsidRPr="00FC19CA">
        <w:t xml:space="preserve">rocedure </w:t>
      </w:r>
      <w:r>
        <w:t xml:space="preserve">updates PS_GFC_STATS_OVRD so that the meta-data matches the </w:t>
      </w:r>
      <w:r w:rsidR="00FC19CA" w:rsidRPr="00FC19CA">
        <w:t>actual table preferences</w:t>
      </w:r>
      <w:r>
        <w:t>.</w:t>
      </w:r>
    </w:p>
    <w:p w:rsidR="00FC19CA" w:rsidRPr="00D65C68" w:rsidRDefault="00FC19CA" w:rsidP="004F45AB">
      <w:pPr>
        <w:pStyle w:val="Heading6NoToc"/>
        <w:keepLines/>
      </w:pPr>
      <w:r w:rsidRPr="00D65C68">
        <w:t>Syntax</w:t>
      </w:r>
    </w:p>
    <w:p w:rsidR="00FC19CA" w:rsidRDefault="00FC19CA" w:rsidP="004F45AB">
      <w:pPr>
        <w:pStyle w:val="samplecode"/>
        <w:keepNext/>
      </w:pPr>
      <w:r>
        <w:t>generate_metadata;</w:t>
      </w:r>
    </w:p>
    <w:p w:rsidR="00FC19CA" w:rsidRDefault="00FC19CA" w:rsidP="006933BF"/>
    <w:p w:rsidR="00790A69" w:rsidRDefault="001322D1" w:rsidP="00CE6B7D">
      <w:pPr>
        <w:pStyle w:val="Heading3"/>
      </w:pPr>
      <w:r>
        <w:br w:type="page"/>
      </w:r>
      <w:bookmarkStart w:id="28" w:name="_Toc77002878"/>
      <w:r w:rsidR="00790A69">
        <w:t>Triggers</w:t>
      </w:r>
      <w:bookmarkEnd w:id="28"/>
    </w:p>
    <w:p w:rsidR="00790A69" w:rsidRDefault="003C2587" w:rsidP="00790A69">
      <w:r>
        <w:t xml:space="preserve">Two </w:t>
      </w:r>
      <w:r w:rsidR="00790A69">
        <w:t xml:space="preserve">triggers have been used to automate the application of </w:t>
      </w:r>
      <w:r w:rsidR="00C36080">
        <w:t>table preferences.</w:t>
      </w:r>
    </w:p>
    <w:p w:rsidR="007C767A" w:rsidRDefault="007C767A" w:rsidP="007C767A">
      <w:pPr>
        <w:pStyle w:val="Heading5"/>
      </w:pPr>
      <w:bookmarkStart w:id="29" w:name="_Toc77002879"/>
      <w:r>
        <w:t>Required Privileges</w:t>
      </w:r>
      <w:bookmarkEnd w:id="29"/>
    </w:p>
    <w:p w:rsidR="007C767A" w:rsidRDefault="007C767A" w:rsidP="007C767A">
      <w:r>
        <w:t xml:space="preserve">The triggers require that the following privileges are granted explicitly to the </w:t>
      </w:r>
      <w:r w:rsidR="003C2587">
        <w:t>PeopleSoft owner schema, by default SYSADM</w:t>
      </w:r>
      <w:r>
        <w:t>.</w:t>
      </w:r>
    </w:p>
    <w:p w:rsidR="007C767A" w:rsidRPr="00923963" w:rsidRDefault="007C767A" w:rsidP="00923963">
      <w:pPr>
        <w:pStyle w:val="samplecode"/>
      </w:pPr>
      <w:r w:rsidRPr="00923963">
        <w:t>REM gfcpsstats11_privs.sql</w:t>
      </w:r>
    </w:p>
    <w:p w:rsidR="007C767A" w:rsidRPr="00923963" w:rsidRDefault="007C767A" w:rsidP="00923963">
      <w:pPr>
        <w:pStyle w:val="samplecode"/>
      </w:pPr>
      <w:r w:rsidRPr="00923963">
        <w:t>REM (c) Go-Faster Consultancy 2008-2012</w:t>
      </w:r>
    </w:p>
    <w:p w:rsidR="007C767A" w:rsidRPr="00923963" w:rsidRDefault="007C767A" w:rsidP="00923963">
      <w:pPr>
        <w:pStyle w:val="samplecode"/>
      </w:pPr>
    </w:p>
    <w:p w:rsidR="007C767A" w:rsidRPr="00923963" w:rsidRDefault="007C767A" w:rsidP="00923963">
      <w:pPr>
        <w:pStyle w:val="samplecode"/>
      </w:pPr>
      <w:r w:rsidRPr="00923963">
        <w:t>GRANT EXECUTE ON dbms_scheduler TO sysadm;</w:t>
      </w:r>
    </w:p>
    <w:p w:rsidR="007C767A" w:rsidRPr="00923963" w:rsidRDefault="007C767A" w:rsidP="00923963">
      <w:pPr>
        <w:pStyle w:val="samplecode"/>
      </w:pPr>
      <w:r w:rsidRPr="00923963">
        <w:t>GRANT CREATE JOB TO sysadm;</w:t>
      </w:r>
    </w:p>
    <w:p w:rsidR="007C767A" w:rsidRPr="00790A69" w:rsidRDefault="007C767A" w:rsidP="00790A69"/>
    <w:p w:rsidR="002752FB" w:rsidRDefault="0096014D" w:rsidP="00790A69">
      <w:pPr>
        <w:pStyle w:val="Heading4"/>
      </w:pPr>
      <w:bookmarkStart w:id="30" w:name="_Toc77002880"/>
      <w:r w:rsidRPr="00C44606">
        <w:t>GFC_STATS_OVRD_METADATA</w:t>
      </w:r>
      <w:bookmarkEnd w:id="30"/>
      <w:r w:rsidRPr="00C44606">
        <w:t xml:space="preserve"> </w:t>
      </w:r>
    </w:p>
    <w:p w:rsidR="001322D1" w:rsidRPr="00FB446F" w:rsidRDefault="00FB446F" w:rsidP="00CE6B7D">
      <w:pPr>
        <w:keepNext/>
        <w:keepLines/>
      </w:pPr>
      <w:r>
        <w:t xml:space="preserve">This trigger </w:t>
      </w:r>
      <w:r w:rsidR="001322D1">
        <w:t>submits database jobs to reapply</w:t>
      </w:r>
      <w:r>
        <w:t xml:space="preserve"> the table preferenc</w:t>
      </w:r>
      <w:r w:rsidR="002A6768">
        <w:t>es when the metadata is updated and committed.</w:t>
      </w:r>
    </w:p>
    <w:p w:rsidR="001322D1" w:rsidRDefault="001322D1" w:rsidP="001322D1">
      <w:pPr>
        <w:pStyle w:val="samplecodesmall"/>
        <w:keepNext/>
        <w:keepLines/>
      </w:pPr>
      <w:r>
        <w:t>CREATE OR REPLACE TRIGGER gfc_stats_ovrd_metadata</w:t>
      </w:r>
    </w:p>
    <w:p w:rsidR="001322D1" w:rsidRDefault="001322D1" w:rsidP="001322D1">
      <w:pPr>
        <w:pStyle w:val="samplecodesmall"/>
        <w:keepNext/>
        <w:keepLines/>
      </w:pPr>
      <w:r>
        <w:t>AFTER INSERT OR UPDATE OF RECNAME, ESTIMATE_PERCENT, METHOD_OPT, DEGREE, GRANULARITY, INCREMENTAL, STALE_PERCENT</w:t>
      </w:r>
    </w:p>
    <w:p w:rsidR="001322D1" w:rsidRDefault="001322D1" w:rsidP="001322D1">
      <w:pPr>
        <w:pStyle w:val="samplecodesmall"/>
        <w:keepNext/>
        <w:keepLines/>
      </w:pPr>
      <w:r>
        <w:t xml:space="preserve">             OR DELETE ON ps_gfc_stats_ovrd</w:t>
      </w:r>
    </w:p>
    <w:p w:rsidR="001322D1" w:rsidRDefault="001322D1" w:rsidP="001322D1">
      <w:pPr>
        <w:pStyle w:val="samplecodesmall"/>
        <w:keepNext/>
        <w:keepLines/>
      </w:pPr>
      <w:r>
        <w:t>FOR EACH ROW</w:t>
      </w:r>
    </w:p>
    <w:p w:rsidR="001322D1" w:rsidRDefault="001322D1" w:rsidP="001322D1">
      <w:pPr>
        <w:pStyle w:val="samplecodesmall"/>
        <w:keepNext/>
        <w:keepLines/>
      </w:pPr>
      <w:r>
        <w:t>DECLARE</w:t>
      </w:r>
    </w:p>
    <w:p w:rsidR="001322D1" w:rsidRDefault="001322D1" w:rsidP="001322D1">
      <w:pPr>
        <w:pStyle w:val="samplecodesmall"/>
        <w:keepNext/>
        <w:keepLines/>
      </w:pPr>
      <w:r>
        <w:t xml:space="preserve">  l_cmd VARCHAR2(100) := '';</w:t>
      </w:r>
    </w:p>
    <w:p w:rsidR="001322D1" w:rsidRDefault="001322D1" w:rsidP="001322D1">
      <w:pPr>
        <w:pStyle w:val="samplecodesmall"/>
        <w:keepNext/>
        <w:keepLines/>
      </w:pPr>
      <w:r>
        <w:t xml:space="preserve">  l_jobno NUMBER;</w:t>
      </w:r>
    </w:p>
    <w:p w:rsidR="001322D1" w:rsidRDefault="001322D1" w:rsidP="001322D1">
      <w:pPr>
        <w:pStyle w:val="samplecodesmall"/>
        <w:keepNext/>
        <w:keepLines/>
      </w:pPr>
      <w:r>
        <w:t>BEGIN</w:t>
      </w:r>
    </w:p>
    <w:p w:rsidR="001322D1" w:rsidRDefault="001322D1" w:rsidP="001322D1">
      <w:pPr>
        <w:pStyle w:val="samplecodesmall"/>
        <w:keepNext/>
        <w:keepLines/>
      </w:pPr>
      <w:r>
        <w:t xml:space="preserve">  IF DELETING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ELSE</w:t>
      </w:r>
    </w:p>
    <w:p w:rsidR="001322D1" w:rsidRDefault="001322D1" w:rsidP="001322D1">
      <w:pPr>
        <w:pStyle w:val="samplecodesmall"/>
        <w:keepNext/>
        <w:keepLines/>
      </w:pPr>
      <w:r>
        <w:t xml:space="preserve">    IF :new.recname != :old.recname THEN</w:t>
      </w:r>
    </w:p>
    <w:p w:rsidR="001322D1" w:rsidRDefault="001322D1" w:rsidP="001322D1">
      <w:pPr>
        <w:pStyle w:val="samplecodesmall"/>
        <w:keepNext/>
        <w:keepLines/>
      </w:pPr>
      <w:r>
        <w:t xml:space="preserve">      dbms_job.submit(l_jobno,'gfcpsstats11.unset_record_prefs('''||:old.recname||''');');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 xml:space="preserve">    dbms_job.submit(l_jobno,'gfcpsstats11.set_record_prefs('''||:new.recname||''');');</w:t>
      </w:r>
    </w:p>
    <w:p w:rsidR="001322D1" w:rsidRDefault="001322D1" w:rsidP="001322D1">
      <w:pPr>
        <w:pStyle w:val="samplecodesmall"/>
        <w:keepNext/>
        <w:keepLines/>
      </w:pPr>
      <w:r>
        <w:t xml:space="preserve">  END IF;</w:t>
      </w:r>
    </w:p>
    <w:p w:rsidR="001322D1" w:rsidRDefault="001322D1" w:rsidP="001322D1">
      <w:pPr>
        <w:pStyle w:val="samplecodesmall"/>
        <w:keepNext/>
        <w:keepLines/>
      </w:pPr>
      <w:r>
        <w:t>END gfc_stats_ovrd_metadata;</w:t>
      </w:r>
    </w:p>
    <w:p w:rsidR="00D87DAB" w:rsidRDefault="001322D1" w:rsidP="001322D1">
      <w:pPr>
        <w:pStyle w:val="samplecodesmall"/>
        <w:keepNext/>
        <w:keepLines/>
      </w:pPr>
      <w:r>
        <w:t>/</w:t>
      </w:r>
    </w:p>
    <w:p w:rsidR="001322D1" w:rsidRDefault="001322D1" w:rsidP="001322D1"/>
    <w:p w:rsidR="001322D1" w:rsidRDefault="00DB58DC" w:rsidP="001322D1">
      <w:r>
        <w:t xml:space="preserve">Setting and deleting table preferences include an implicit commit.  Therefore, </w:t>
      </w:r>
      <w:r w:rsidR="001322D1">
        <w:t>I have used DBMS_JOB to submit the jobs because the job is only executed when the trigger issues a commit. Thus, the procedure can just directly read the meta-data from the table.</w:t>
      </w:r>
      <w:r>
        <w:t xml:space="preserve"> There will be a small lag between commiting meta-data changes, and the table preference being applied.</w:t>
      </w:r>
    </w:p>
    <w:p w:rsidR="002752FB" w:rsidRDefault="004F45AB" w:rsidP="00ED6795">
      <w:pPr>
        <w:pStyle w:val="Heading4"/>
      </w:pPr>
      <w:r>
        <w:br w:type="page"/>
      </w:r>
      <w:bookmarkStart w:id="31" w:name="_Toc77002881"/>
      <w:r w:rsidR="0096014D" w:rsidRPr="00C44606">
        <w:t>GFC_STATS_OVRD_CREATE_TABLE</w:t>
      </w:r>
      <w:bookmarkEnd w:id="31"/>
    </w:p>
    <w:p w:rsidR="00FB446F" w:rsidRPr="00FB446F" w:rsidRDefault="00FB446F" w:rsidP="00FB446F">
      <w:r>
        <w:t>This trigger applies table preferences to the table as it is created.</w:t>
      </w:r>
      <w:r w:rsidR="004F45AB">
        <w:t xml:space="preserve"> A database job is used because otherwise the trigger fires while the table is being created but it exists.</w:t>
      </w:r>
    </w:p>
    <w:p w:rsidR="001119EB" w:rsidRDefault="001119EB" w:rsidP="001119EB">
      <w:pPr>
        <w:pStyle w:val="samplecodesmall"/>
      </w:pPr>
      <w:r>
        <w:t>CREATE OR REPLACE TRIGGER gfc_stats_ovrd_create_table</w:t>
      </w:r>
    </w:p>
    <w:p w:rsidR="001119EB" w:rsidRDefault="001119EB" w:rsidP="001119EB">
      <w:pPr>
        <w:pStyle w:val="samplecodesmall"/>
      </w:pPr>
      <w:r>
        <w:t>AFTER CREATE ON sysadm.schema</w:t>
      </w:r>
    </w:p>
    <w:p w:rsidR="001119EB" w:rsidRDefault="001119EB" w:rsidP="001119EB">
      <w:pPr>
        <w:pStyle w:val="samplecodesmall"/>
      </w:pPr>
      <w:r>
        <w:t>BEGIN</w:t>
      </w:r>
    </w:p>
    <w:p w:rsidR="001119EB" w:rsidRDefault="001119EB" w:rsidP="001119EB">
      <w:pPr>
        <w:pStyle w:val="samplecodesmall"/>
      </w:pPr>
      <w:r>
        <w:t xml:space="preserve">  IF ora_dict_obj_type = 'TABLE' THEN</w:t>
      </w:r>
    </w:p>
    <w:p w:rsidR="001119EB" w:rsidRDefault="001119EB" w:rsidP="001119EB">
      <w:pPr>
        <w:pStyle w:val="samplecodesmall"/>
      </w:pPr>
      <w:r>
        <w:t xml:space="preserve">    --submit one-time job to set table preferences as table will not have been created by time trigger runs</w:t>
      </w:r>
    </w:p>
    <w:p w:rsidR="001119EB" w:rsidRDefault="001119EB" w:rsidP="001119EB">
      <w:pPr>
        <w:pStyle w:val="samplecodesmall"/>
      </w:pPr>
      <w:r>
        <w:t xml:space="preserve">    sys.dbms_scheduler.create_job</w:t>
      </w:r>
    </w:p>
    <w:p w:rsidR="001119EB" w:rsidRDefault="001119EB" w:rsidP="001119EB">
      <w:pPr>
        <w:pStyle w:val="samplecodesmall"/>
      </w:pPr>
      <w:r>
        <w:t xml:space="preserve">    (job_name   =&gt; 'SET_PREFS_'||ora_dict_obj_name</w:t>
      </w:r>
    </w:p>
    <w:p w:rsidR="001119EB" w:rsidRDefault="001119EB" w:rsidP="001119EB">
      <w:pPr>
        <w:pStyle w:val="samplecodesmall"/>
      </w:pPr>
      <w:r>
        <w:t xml:space="preserve">    ,job_type   =&gt; 'PLSQL_BLOCK'</w:t>
      </w:r>
    </w:p>
    <w:p w:rsidR="001119EB" w:rsidRDefault="001119EB" w:rsidP="001119EB">
      <w:pPr>
        <w:pStyle w:val="samplecodesmall"/>
      </w:pPr>
      <w:r>
        <w:t xml:space="preserve">    ,job_action =&gt; 'BEGIN gfcpsstats11.set_table_prefs(p_tabname=&gt;'''||ora_dict_obj_name||'''); END;'</w:t>
      </w:r>
    </w:p>
    <w:p w:rsidR="001119EB" w:rsidRDefault="001119EB" w:rsidP="001119EB">
      <w:pPr>
        <w:pStyle w:val="samplecodesmall"/>
      </w:pPr>
      <w:r>
        <w:t xml:space="preserve">    ,start_date =&gt; SYSTIMESTAMP --run job immediately</w:t>
      </w:r>
    </w:p>
    <w:p w:rsidR="001119EB" w:rsidRDefault="001119EB" w:rsidP="001119EB">
      <w:pPr>
        <w:pStyle w:val="samplecodesmall"/>
      </w:pPr>
      <w:r>
        <w:t xml:space="preserve">    ,enabled    =&gt; TRUE --job is enabled</w:t>
      </w:r>
    </w:p>
    <w:p w:rsidR="001119EB" w:rsidRDefault="001119EB" w:rsidP="001119EB">
      <w:pPr>
        <w:pStyle w:val="samplecodesmall"/>
      </w:pPr>
      <w:r>
        <w:t xml:space="preserve">    ,auto_drop  =&gt; TRUE --request will be dropped when complete</w:t>
      </w:r>
    </w:p>
    <w:p w:rsidR="001119EB" w:rsidRDefault="001119EB" w:rsidP="001119EB">
      <w:pPr>
        <w:pStyle w:val="samplecodesmall"/>
      </w:pPr>
      <w:r>
        <w:t xml:space="preserve">    ,comments   =&gt; 'S</w:t>
      </w:r>
      <w:r w:rsidR="008B47D4">
        <w:t>et</w:t>
      </w:r>
      <w:r>
        <w:t xml:space="preserve"> table preferneces on table '||ora_dict_obj_owner||'.'||ora_dict_obj_name</w:t>
      </w:r>
    </w:p>
    <w:p w:rsidR="001119EB" w:rsidRDefault="001119EB" w:rsidP="001119EB">
      <w:pPr>
        <w:pStyle w:val="samplecodesmall"/>
      </w:pPr>
      <w:r>
        <w:t xml:space="preserve">    );</w:t>
      </w:r>
    </w:p>
    <w:p w:rsidR="001119EB" w:rsidRDefault="001119EB" w:rsidP="001119EB">
      <w:pPr>
        <w:pStyle w:val="samplecodesmall"/>
      </w:pPr>
      <w:r>
        <w:t xml:space="preserve">  END IF;</w:t>
      </w:r>
    </w:p>
    <w:p w:rsidR="001119EB" w:rsidRDefault="001119EB" w:rsidP="001119EB">
      <w:pPr>
        <w:pStyle w:val="samplecodesmall"/>
      </w:pPr>
      <w:r>
        <w:t>END;</w:t>
      </w:r>
    </w:p>
    <w:p w:rsidR="002752FB" w:rsidRDefault="001119EB" w:rsidP="005658EE">
      <w:pPr>
        <w:pStyle w:val="samplecodesmall"/>
      </w:pPr>
      <w:r>
        <w:t>/</w:t>
      </w:r>
    </w:p>
    <w:p w:rsidR="00A11A7D" w:rsidRDefault="00A11A7D" w:rsidP="00A11A7D"/>
    <w:p w:rsidR="00A11A7D" w:rsidRDefault="00A11A7D" w:rsidP="00A11A7D">
      <w:pPr>
        <w:pStyle w:val="Heading4"/>
      </w:pPr>
      <w:bookmarkStart w:id="32" w:name="_Toc77002882"/>
      <w:r>
        <w:t>Delivered Files</w:t>
      </w:r>
      <w:bookmarkEnd w:id="32"/>
    </w:p>
    <w:tbl>
      <w:tblPr>
        <w:tblStyle w:val="MediumGrid1-Accent1"/>
        <w:tblW w:w="0" w:type="auto"/>
        <w:tblLook w:val="04A0" w:firstRow="1" w:lastRow="0" w:firstColumn="1" w:lastColumn="0" w:noHBand="0" w:noVBand="1"/>
      </w:tblPr>
      <w:tblGrid>
        <w:gridCol w:w="2552"/>
        <w:gridCol w:w="5253"/>
      </w:tblGrid>
      <w:tr w:rsidR="009F342D" w:rsidTr="00AD0E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File Name</w:t>
            </w:r>
          </w:p>
        </w:tc>
        <w:tc>
          <w:tcPr>
            <w:tcW w:w="0" w:type="auto"/>
          </w:tcPr>
          <w:p w:rsidR="00A11A7D" w:rsidRPr="0076746C" w:rsidRDefault="00A11A7D" w:rsidP="00A11A7D">
            <w:pPr>
              <w:cnfStyle w:val="100000000000" w:firstRow="1" w:lastRow="0" w:firstColumn="0" w:lastColumn="0" w:oddVBand="0" w:evenVBand="0" w:oddHBand="0" w:evenHBand="0" w:firstRowFirstColumn="0" w:firstRowLastColumn="0" w:lastRowFirstColumn="0" w:lastRowLastColumn="0"/>
              <w:rPr>
                <w:b w:val="0"/>
                <w:bCs w:val="0"/>
              </w:rPr>
            </w:pPr>
            <w:r w:rsidRPr="0076746C">
              <w:t>Description</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gfcpsstats11.doc</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This document</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Script that contains packaged procedure and triggers</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D0E49" w:rsidRPr="00D83CFF" w:rsidRDefault="00AD0E49" w:rsidP="00A11A7D">
            <w:pPr>
              <w:rPr>
                <w:bCs w:val="0"/>
              </w:rPr>
            </w:pPr>
            <w:r w:rsidRPr="00D83CFF">
              <w:rPr>
                <w:bCs w:val="0"/>
              </w:rPr>
              <w:t>gfcpsstats11_privs.sql</w:t>
            </w:r>
          </w:p>
        </w:tc>
        <w:tc>
          <w:tcPr>
            <w:tcW w:w="0" w:type="auto"/>
          </w:tcPr>
          <w:p w:rsidR="00AD0E49" w:rsidRDefault="00AD0E49" w:rsidP="00A11A7D">
            <w:pPr>
              <w:cnfStyle w:val="000000100000" w:firstRow="0" w:lastRow="0" w:firstColumn="0" w:lastColumn="0" w:oddVBand="0" w:evenVBand="0" w:oddHBand="1" w:evenHBand="0" w:firstRowFirstColumn="0" w:firstRowLastColumn="0" w:lastRowFirstColumn="0" w:lastRowLastColumn="0"/>
            </w:pPr>
            <w:r>
              <w:t>Script to grant privileges to SYSADM schema.</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gfcpsstats11_metadata.sql</w:t>
            </w:r>
          </w:p>
        </w:tc>
        <w:tc>
          <w:tcPr>
            <w:tcW w:w="0" w:type="auto"/>
          </w:tcPr>
          <w:p w:rsidR="00A11A7D" w:rsidRDefault="00A11A7D" w:rsidP="00A11A7D">
            <w:pPr>
              <w:cnfStyle w:val="000000000000" w:firstRow="0" w:lastRow="0" w:firstColumn="0" w:lastColumn="0" w:oddVBand="0" w:evenVBand="0" w:oddHBand="0" w:evenHBand="0" w:firstRowFirstColumn="0" w:firstRowLastColumn="0" w:lastRowFirstColumn="0" w:lastRowLastColumn="0"/>
            </w:pPr>
            <w:r>
              <w:t>Sample T&amp;L metadata</w:t>
            </w:r>
            <w:r w:rsidR="00105E56">
              <w:t>.</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gfcpsstats11_testdata.sql</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Script to test behaviour package</w:t>
            </w:r>
            <w:r w:rsidR="00105E56">
              <w:t>.</w:t>
            </w:r>
          </w:p>
        </w:tc>
      </w:tr>
      <w:tr w:rsidR="009F342D" w:rsidTr="00AD0E49">
        <w:tc>
          <w:tcPr>
            <w:cnfStyle w:val="001000000000" w:firstRow="0" w:lastRow="0" w:firstColumn="1" w:lastColumn="0" w:oddVBand="0" w:evenVBand="0" w:oddHBand="0" w:evenHBand="0" w:firstRowFirstColumn="0" w:firstRowLastColumn="0" w:lastRowFirstColumn="0" w:lastRowLastColumn="0"/>
            <w:tcW w:w="0" w:type="auto"/>
          </w:tcPr>
          <w:p w:rsidR="009F342D" w:rsidRPr="0076746C" w:rsidRDefault="009F342D" w:rsidP="00A11A7D">
            <w:r w:rsidRPr="0076746C">
              <w:t>ddlora-gfcpsstats11</w:t>
            </w:r>
            <w:r>
              <w:t>-simple</w:t>
            </w:r>
            <w:r w:rsidRPr="0076746C">
              <w:t>.dms</w:t>
            </w:r>
          </w:p>
        </w:tc>
        <w:tc>
          <w:tcPr>
            <w:tcW w:w="0" w:type="auto"/>
          </w:tcPr>
          <w:p w:rsidR="009F342D" w:rsidRPr="009F342D" w:rsidRDefault="009F342D" w:rsidP="009F342D">
            <w:pPr>
              <w:cnfStyle w:val="000000000000" w:firstRow="0" w:lastRow="0" w:firstColumn="0" w:lastColumn="0" w:oddVBand="0" w:evenVBand="0" w:oddHBand="0" w:evenHBand="0" w:firstRowFirstColumn="0" w:firstRowLastColumn="0" w:lastRowFirstColumn="0" w:lastRowLastColumn="0"/>
            </w:pPr>
            <w:r>
              <w:t xml:space="preserve">Data Mover script to replace DDL Models 4 and 5 with commands to call </w:t>
            </w:r>
            <w:r>
              <w:rPr>
                <w:i/>
              </w:rPr>
              <w:t>dbms_stats.gather_table_stats</w:t>
            </w:r>
            <w:r w:rsidRPr="009F342D">
              <w:rPr>
                <w:i/>
              </w:rPr>
              <w:t>()</w:t>
            </w:r>
            <w:r>
              <w:t xml:space="preserve"> with no additional parameters other than FORCE=&gt;TRUE</w:t>
            </w:r>
          </w:p>
        </w:tc>
      </w:tr>
      <w:tr w:rsidR="009F342D" w:rsidTr="00AD0E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11A7D" w:rsidRPr="0076746C" w:rsidRDefault="00A11A7D" w:rsidP="00A11A7D">
            <w:pPr>
              <w:rPr>
                <w:b w:val="0"/>
                <w:bCs w:val="0"/>
              </w:rPr>
            </w:pPr>
            <w:r w:rsidRPr="0076746C">
              <w:t>ddlora-gfcpsstats11.dms</w:t>
            </w:r>
          </w:p>
        </w:tc>
        <w:tc>
          <w:tcPr>
            <w:tcW w:w="0" w:type="auto"/>
          </w:tcPr>
          <w:p w:rsidR="00A11A7D" w:rsidRDefault="00A11A7D" w:rsidP="00A11A7D">
            <w:pPr>
              <w:cnfStyle w:val="000000100000" w:firstRow="0" w:lastRow="0" w:firstColumn="0" w:lastColumn="0" w:oddVBand="0" w:evenVBand="0" w:oddHBand="1" w:evenHBand="0" w:firstRowFirstColumn="0" w:firstRowLastColumn="0" w:lastRowFirstColumn="0" w:lastRowLastColumn="0"/>
            </w:pPr>
            <w:r>
              <w:t>Data Mover scrip</w:t>
            </w:r>
            <w:r w:rsidR="009F342D">
              <w:t xml:space="preserve">t to replace DDL Models 4 and 5 with commands to call </w:t>
            </w:r>
            <w:r w:rsidR="009F342D" w:rsidRPr="009F342D">
              <w:rPr>
                <w:i/>
              </w:rPr>
              <w:t>gfcpsstats11.ps_stats()</w:t>
            </w:r>
            <w:r w:rsidR="009F342D">
              <w:t>.</w:t>
            </w:r>
          </w:p>
        </w:tc>
      </w:tr>
    </w:tbl>
    <w:p w:rsidR="00A11A7D" w:rsidRDefault="00A11A7D" w:rsidP="00A11A7D"/>
    <w:sectPr w:rsidR="00A11A7D">
      <w:headerReference w:type="even" r:id="rId23"/>
      <w:headerReference w:type="default" r:id="rId24"/>
      <w:footerReference w:type="even" r:id="rId25"/>
      <w:footerReference w:type="default" r:id="rId26"/>
      <w:headerReference w:type="first" r:id="rId27"/>
      <w:footerReference w:type="first" r:id="rId28"/>
      <w:type w:val="continuous"/>
      <w:pgSz w:w="11909" w:h="16834" w:code="9"/>
      <w:pgMar w:top="1080" w:right="1080" w:bottom="1080" w:left="3240" w:header="36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0FD" w:rsidRDefault="000B60FD">
      <w:r>
        <w:separator/>
      </w:r>
    </w:p>
  </w:endnote>
  <w:endnote w:type="continuationSeparator" w:id="0">
    <w:p w:rsidR="000B60FD" w:rsidRDefault="000B6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Frutiger 45 Light">
    <w:altName w:val="Century Gothic"/>
    <w:charset w:val="00"/>
    <w:family w:val="swiss"/>
    <w:pitch w:val="variable"/>
    <w:sig w:usb0="00000003" w:usb1="00000000" w:usb2="00000000" w:usb3="00000000" w:csb0="00000001" w:csb1="00000000"/>
  </w:font>
  <w:font w:name="UBSHeadline">
    <w:altName w:val="Times New Roman"/>
    <w:charset w:val="00"/>
    <w:family w:val="roman"/>
    <w:pitch w:val="variable"/>
    <w:sig w:usb0="80000027"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D21AB9">
    <w:pPr>
      <w:pStyle w:val="Footer"/>
      <w:framePr w:wrap="around" w:y="16043"/>
    </w:pPr>
    <w:fldSimple w:instr=" SUBJECT  \* MERGEFORMAT ">
      <w:r w:rsidR="00117764">
        <w:t>Managing Optimizer Statistics for PeopleSoft on Oracle</w:t>
      </w:r>
    </w:fldSimple>
    <w:r w:rsidR="00341DFB">
      <w:t xml:space="preserve"> </w:t>
    </w:r>
    <w:r w:rsidR="00341DFB">
      <w:fldChar w:fldCharType="begin"/>
    </w:r>
    <w:r w:rsidR="00341DFB">
      <w:instrText xml:space="preserve"> page </w:instrText>
    </w:r>
    <w:r w:rsidR="00341DFB">
      <w:fldChar w:fldCharType="separate"/>
    </w:r>
    <w:r w:rsidR="0072575E">
      <w:rPr>
        <w:noProof/>
      </w:rPr>
      <w:t>16</w:t>
    </w:r>
    <w:r w:rsidR="00341DFB">
      <w:fldChar w:fldCharType="end"/>
    </w:r>
    <w:r w:rsidR="00341DFB">
      <w:tab/>
    </w:r>
    <w:r w:rsidR="00341DFB">
      <w:sym w:font="Symbol" w:char="F0D3"/>
    </w:r>
    <w:r w:rsidR="00341DFB">
      <w:t xml:space="preserve">Go-Faster consultancy </w:t>
    </w:r>
    <w:r w:rsidR="00341DFB" w:rsidRPr="008772BD">
      <w:rPr>
        <w:szCs w:val="14"/>
      </w:rPr>
      <w:fldChar w:fldCharType="begin"/>
    </w:r>
    <w:r w:rsidR="00341DFB" w:rsidRPr="008772BD">
      <w:rPr>
        <w:szCs w:val="14"/>
      </w:rPr>
      <w:instrText xml:space="preserve"> </w:instrText>
    </w:r>
    <w:r w:rsidR="00341DFB" w:rsidRPr="008772BD">
      <w:rPr>
        <w:color w:val="000000"/>
        <w:szCs w:val="14"/>
        <w:shd w:val="clear" w:color="auto" w:fill="E7EEEE"/>
      </w:rPr>
      <w:instrText>DATE \@ "yyyy"</w:instrText>
    </w:r>
    <w:r w:rsidR="00341DFB" w:rsidRPr="008772BD">
      <w:rPr>
        <w:szCs w:val="14"/>
      </w:rPr>
      <w:instrText xml:space="preserve"> </w:instrText>
    </w:r>
    <w:r w:rsidR="00341DFB" w:rsidRPr="008772BD">
      <w:rPr>
        <w:szCs w:val="14"/>
      </w:rPr>
      <w:fldChar w:fldCharType="separate"/>
    </w:r>
    <w:r w:rsidR="0020122E">
      <w:rPr>
        <w:noProof/>
        <w:color w:val="000000"/>
        <w:szCs w:val="14"/>
        <w:shd w:val="clear" w:color="auto" w:fill="E7EEEE"/>
      </w:rPr>
      <w:t>2021</w:t>
    </w:r>
    <w:r w:rsidR="00341DFB" w:rsidRPr="008772BD">
      <w:rPr>
        <w:szCs w:val="14"/>
      </w:rPr>
      <w:fldChar w:fldCharType="end"/>
    </w:r>
  </w:p>
  <w:p w:rsidR="00341DFB" w:rsidRDefault="00341DF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341DFB">
    <w:pPr>
      <w:pStyle w:val="Footer"/>
      <w:framePr w:wrap="around" w:y="16043"/>
    </w:pPr>
    <w:r>
      <w:sym w:font="Symbol" w:char="F0D3"/>
    </w:r>
    <w:r>
      <w:t>Go-Faster Consultancy Ltd. - Confidential</w:t>
    </w:r>
    <w:r>
      <w:tab/>
    </w:r>
    <w:fldSimple w:instr=" SUBJECT  \* MERGEFORMAT ">
      <w:r w:rsidR="00117764">
        <w:t>Managing Optimizer Statistics for PeopleSoft on Oracle</w:t>
      </w:r>
    </w:fldSimple>
    <w:r>
      <w:t xml:space="preserve"> </w:t>
    </w:r>
    <w:r>
      <w:fldChar w:fldCharType="begin"/>
    </w:r>
    <w:r>
      <w:instrText xml:space="preserve"> page </w:instrText>
    </w:r>
    <w:r>
      <w:fldChar w:fldCharType="separate"/>
    </w:r>
    <w:r w:rsidR="0072575E">
      <w:rPr>
        <w:noProof/>
      </w:rPr>
      <w:t>17</w:t>
    </w:r>
    <w:r>
      <w:fldChar w:fldCharType="end"/>
    </w:r>
    <w:r>
      <w:t xml:space="preserve">   </w:t>
    </w:r>
  </w:p>
  <w:p w:rsidR="00341DFB" w:rsidRDefault="00341DF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Pr="008772BD" w:rsidRDefault="00341DFB" w:rsidP="008772BD">
    <w:pPr>
      <w:pStyle w:val="Footer"/>
      <w:framePr w:wrap="around" w:y="16043"/>
      <w:rPr>
        <w:szCs w:val="14"/>
      </w:rPr>
    </w:pPr>
    <w:r>
      <w:sym w:font="Symbol" w:char="F0D3"/>
    </w:r>
    <w:r>
      <w:t xml:space="preserve">Go-Faster </w:t>
    </w:r>
    <w:r w:rsidRPr="008772BD">
      <w:rPr>
        <w:szCs w:val="14"/>
      </w:rPr>
      <w:t xml:space="preserve">Consultancy </w:t>
    </w:r>
    <w:r w:rsidRPr="008772BD">
      <w:rPr>
        <w:szCs w:val="14"/>
      </w:rPr>
      <w:fldChar w:fldCharType="begin"/>
    </w:r>
    <w:r w:rsidRPr="008772BD">
      <w:rPr>
        <w:szCs w:val="14"/>
      </w:rPr>
      <w:instrText xml:space="preserve"> </w:instrText>
    </w:r>
    <w:r w:rsidRPr="008772BD">
      <w:rPr>
        <w:color w:val="000000"/>
        <w:szCs w:val="14"/>
        <w:shd w:val="clear" w:color="auto" w:fill="E7EEEE"/>
      </w:rPr>
      <w:instrText>DATE \@ "yyyy"</w:instrText>
    </w:r>
    <w:r w:rsidRPr="008772BD">
      <w:rPr>
        <w:szCs w:val="14"/>
      </w:rPr>
      <w:instrText xml:space="preserve"> </w:instrText>
    </w:r>
    <w:r w:rsidRPr="008772BD">
      <w:rPr>
        <w:szCs w:val="14"/>
      </w:rPr>
      <w:fldChar w:fldCharType="separate"/>
    </w:r>
    <w:r w:rsidR="0020122E">
      <w:rPr>
        <w:noProof/>
        <w:color w:val="000000"/>
        <w:szCs w:val="14"/>
        <w:shd w:val="clear" w:color="auto" w:fill="E7EEEE"/>
      </w:rPr>
      <w:t>2021</w:t>
    </w:r>
    <w:r w:rsidRPr="008772BD">
      <w:rPr>
        <w:szCs w:val="14"/>
      </w:rPr>
      <w:fldChar w:fldCharType="end"/>
    </w:r>
    <w:r>
      <w:tab/>
    </w:r>
    <w:fldSimple w:instr=" SUBJECT  \* MERGEFORMAT ">
      <w:r w:rsidR="00117764">
        <w:t>Managing Optimizer Statistics for PeopleSoft on Oracle</w:t>
      </w:r>
    </w:fldSimple>
    <w:r>
      <w:t xml:space="preserve"> </w:t>
    </w:r>
    <w:r>
      <w:fldChar w:fldCharType="begin"/>
    </w:r>
    <w:r>
      <w:instrText xml:space="preserve"> page </w:instrText>
    </w:r>
    <w:r>
      <w:fldChar w:fldCharType="separate"/>
    </w:r>
    <w:r w:rsidR="000B60FD">
      <w:rPr>
        <w:noProof/>
      </w:rPr>
      <w:t>1</w:t>
    </w:r>
    <w:r>
      <w:fldChar w:fldCharType="end"/>
    </w:r>
  </w:p>
  <w:p w:rsidR="00341DFB" w:rsidRDefault="00341D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0FD" w:rsidRDefault="000B60FD">
      <w:r>
        <w:separator/>
      </w:r>
    </w:p>
  </w:footnote>
  <w:footnote w:type="continuationSeparator" w:id="0">
    <w:p w:rsidR="000B60FD" w:rsidRDefault="000B60FD">
      <w:r>
        <w:continuationSeparator/>
      </w:r>
    </w:p>
  </w:footnote>
  <w:footnote w:id="1">
    <w:p w:rsidR="00341DFB" w:rsidRDefault="00341DFB">
      <w:pPr>
        <w:pStyle w:val="FootnoteText"/>
      </w:pPr>
      <w:r>
        <w:rPr>
          <w:rStyle w:val="FootnoteReference"/>
        </w:rPr>
        <w:footnoteRef/>
      </w:r>
      <w:r>
        <w:t xml:space="preserve"> All scripts are delivered with explicit references to the default PSOWNERID schema, SYSADM.  If you use a difference name for your PeopleSoft schema, you will have to globally search and replace this value.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D21AB9">
    <w:pPr>
      <w:pStyle w:val="Header"/>
      <w:framePr w:wrap="around"/>
    </w:pPr>
    <w:fldSimple w:instr=" title ">
      <w:r w:rsidR="00117764">
        <w:t>Technical Note</w:t>
      </w:r>
    </w:fldSimple>
    <w:r w:rsidR="00341DFB">
      <w:t xml:space="preserve"> - </w:t>
    </w:r>
    <w:fldSimple w:instr=" FILENAME  \* MERGEFORMAT ">
      <w:r w:rsidR="00117764">
        <w:rPr>
          <w:noProof/>
        </w:rPr>
        <w:t>gfcpsstats11.docx</w:t>
      </w:r>
    </w:fldSimple>
    <w:r w:rsidR="00341DFB">
      <w:tab/>
    </w:r>
    <w:r w:rsidR="00341DFB">
      <w:fldChar w:fldCharType="begin"/>
    </w:r>
    <w:r w:rsidR="00341DFB">
      <w:instrText xml:space="preserve"> date \@ "DD MMMM yyyy" </w:instrText>
    </w:r>
    <w:r w:rsidR="00341DFB">
      <w:fldChar w:fldCharType="separate"/>
    </w:r>
    <w:r w:rsidR="0020122E">
      <w:rPr>
        <w:noProof/>
      </w:rPr>
      <w:t>12 July 2021</w:t>
    </w:r>
    <w:r w:rsidR="00341DF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341DFB">
    <w:pPr>
      <w:pStyle w:val="Header"/>
      <w:framePr w:wrap="around"/>
    </w:pPr>
    <w:r>
      <w:fldChar w:fldCharType="begin"/>
    </w:r>
    <w:r>
      <w:instrText xml:space="preserve"> date \@ "DD MMMM yyyy" </w:instrText>
    </w:r>
    <w:r>
      <w:fldChar w:fldCharType="separate"/>
    </w:r>
    <w:r w:rsidR="0020122E">
      <w:rPr>
        <w:noProof/>
      </w:rPr>
      <w:t>12 July 2021</w:t>
    </w:r>
    <w:r>
      <w:fldChar w:fldCharType="end"/>
    </w:r>
    <w:r>
      <w:tab/>
    </w:r>
    <w:fldSimple w:instr=" title ">
      <w:r w:rsidR="00117764">
        <w:t>Technical Note</w:t>
      </w:r>
    </w:fldSimple>
    <w:r>
      <w:t xml:space="preserve"> - </w:t>
    </w:r>
    <w:fldSimple w:instr=" FILENAME  \* MERGEFORMAT ">
      <w:r w:rsidR="00117764">
        <w:rPr>
          <w:noProof/>
        </w:rPr>
        <w:t>gfcpsstats11.docx</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DFB" w:rsidRDefault="00341DFB">
    <w:pPr>
      <w:pStyle w:val="Header"/>
      <w:framePr w:wrap="around" w:x="721" w:y="4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582406"/>
    <w:lvl w:ilvl="0">
      <w:start w:val="1"/>
      <w:numFmt w:val="decimal"/>
      <w:lvlText w:val="%1."/>
      <w:lvlJc w:val="left"/>
      <w:pPr>
        <w:tabs>
          <w:tab w:val="num" w:pos="1492"/>
        </w:tabs>
        <w:ind w:left="1492" w:hanging="360"/>
      </w:pPr>
    </w:lvl>
  </w:abstractNum>
  <w:abstractNum w:abstractNumId="1">
    <w:nsid w:val="FFFFFF7D"/>
    <w:multiLevelType w:val="singleLevel"/>
    <w:tmpl w:val="38D24836"/>
    <w:lvl w:ilvl="0">
      <w:start w:val="1"/>
      <w:numFmt w:val="decimal"/>
      <w:lvlText w:val="%1."/>
      <w:lvlJc w:val="left"/>
      <w:pPr>
        <w:tabs>
          <w:tab w:val="num" w:pos="1209"/>
        </w:tabs>
        <w:ind w:left="1209" w:hanging="360"/>
      </w:pPr>
    </w:lvl>
  </w:abstractNum>
  <w:abstractNum w:abstractNumId="2">
    <w:nsid w:val="FFFFFF80"/>
    <w:multiLevelType w:val="singleLevel"/>
    <w:tmpl w:val="79D41E42"/>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36664522"/>
    <w:lvl w:ilvl="0">
      <w:start w:val="1"/>
      <w:numFmt w:val="bullet"/>
      <w:lvlText w:val=""/>
      <w:lvlJc w:val="left"/>
      <w:pPr>
        <w:tabs>
          <w:tab w:val="num" w:pos="1209"/>
        </w:tabs>
        <w:ind w:left="1209" w:hanging="360"/>
      </w:pPr>
      <w:rPr>
        <w:rFonts w:ascii="Symbol" w:hAnsi="Symbol" w:hint="default"/>
      </w:rPr>
    </w:lvl>
  </w:abstractNum>
  <w:abstractNum w:abstractNumId="4">
    <w:nsid w:val="FFFFFFFB"/>
    <w:multiLevelType w:val="multilevel"/>
    <w:tmpl w:val="FFFFFFFF"/>
    <w:lvl w:ilvl="0">
      <w:start w:val="1"/>
      <w:numFmt w:val="decimal"/>
      <w:pStyle w:val="b"/>
      <w:lvlText w:val="CHAPTER %1 "/>
      <w:legacy w:legacy="1" w:legacySpace="0" w:legacyIndent="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5">
    <w:nsid w:val="08832759"/>
    <w:multiLevelType w:val="hybridMultilevel"/>
    <w:tmpl w:val="8086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B356783"/>
    <w:multiLevelType w:val="hybridMultilevel"/>
    <w:tmpl w:val="A3907CA8"/>
    <w:lvl w:ilvl="0" w:tplc="A3708154">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1043367"/>
    <w:multiLevelType w:val="hybridMultilevel"/>
    <w:tmpl w:val="6F0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FD38B5"/>
    <w:multiLevelType w:val="hybridMultilevel"/>
    <w:tmpl w:val="AC8C26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B0EF9"/>
    <w:multiLevelType w:val="hybridMultilevel"/>
    <w:tmpl w:val="395E2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F075A8"/>
    <w:multiLevelType w:val="hybridMultilevel"/>
    <w:tmpl w:val="0E68075E"/>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06F018A"/>
    <w:multiLevelType w:val="hybridMultilevel"/>
    <w:tmpl w:val="533A35D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96777D"/>
    <w:multiLevelType w:val="hybridMultilevel"/>
    <w:tmpl w:val="70E45DA4"/>
    <w:lvl w:ilvl="0" w:tplc="A370815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7C655FF"/>
    <w:multiLevelType w:val="hybridMultilevel"/>
    <w:tmpl w:val="D27C65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EB764F"/>
    <w:multiLevelType w:val="hybridMultilevel"/>
    <w:tmpl w:val="C3E2468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707BBA"/>
    <w:multiLevelType w:val="hybridMultilevel"/>
    <w:tmpl w:val="514C6A14"/>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F35C36"/>
    <w:multiLevelType w:val="singleLevel"/>
    <w:tmpl w:val="D730D914"/>
    <w:lvl w:ilvl="0">
      <w:start w:val="1"/>
      <w:numFmt w:val="lowerLetter"/>
      <w:pStyle w:val="samlecodesmall"/>
      <w:lvlText w:val="%1"/>
      <w:legacy w:legacy="1" w:legacySpace="0" w:legacyIndent="284"/>
      <w:lvlJc w:val="left"/>
      <w:pPr>
        <w:ind w:left="284" w:hanging="284"/>
      </w:pPr>
      <w:rPr>
        <w:rFonts w:ascii="Arial" w:hAnsi="Arial" w:hint="default"/>
        <w:b/>
        <w:i w:val="0"/>
        <w:sz w:val="18"/>
      </w:rPr>
    </w:lvl>
  </w:abstractNum>
  <w:num w:numId="1">
    <w:abstractNumId w:val="4"/>
  </w:num>
  <w:num w:numId="2">
    <w:abstractNumId w:val="16"/>
  </w:num>
  <w:num w:numId="3">
    <w:abstractNumId w:val="11"/>
  </w:num>
  <w:num w:numId="4">
    <w:abstractNumId w:val="13"/>
  </w:num>
  <w:num w:numId="5">
    <w:abstractNumId w:val="9"/>
  </w:num>
  <w:num w:numId="6">
    <w:abstractNumId w:val="3"/>
  </w:num>
  <w:num w:numId="7">
    <w:abstractNumId w:val="2"/>
  </w:num>
  <w:num w:numId="8">
    <w:abstractNumId w:val="1"/>
  </w:num>
  <w:num w:numId="9">
    <w:abstractNumId w:val="0"/>
  </w:num>
  <w:num w:numId="10">
    <w:abstractNumId w:val="6"/>
  </w:num>
  <w:num w:numId="11">
    <w:abstractNumId w:val="12"/>
  </w:num>
  <w:num w:numId="12">
    <w:abstractNumId w:val="10"/>
  </w:num>
  <w:num w:numId="13">
    <w:abstractNumId w:val="7"/>
  </w:num>
  <w:num w:numId="14">
    <w:abstractNumId w:val="5"/>
  </w:num>
  <w:num w:numId="15">
    <w:abstractNumId w:val="15"/>
  </w:num>
  <w:num w:numId="16">
    <w:abstractNumId w:val="8"/>
  </w:num>
  <w:num w:numId="1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intFractionalCharacterWidth/>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8" w:dllVersion="513" w:checkStyle="1"/>
  <w:activeWritingStyle w:appName="MSWord" w:lang="en-US" w:vendorID="8" w:dllVersion="513" w:checkStyle="1"/>
  <w:activeWritingStyle w:appName="MSWord" w:lang="de-CH" w:vendorID="9" w:dllVersion="512" w:checkStyle="1"/>
  <w:activeWritingStyle w:appName="MSWord" w:lang="fr-FR"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49"/>
    <w:rsid w:val="000066A3"/>
    <w:rsid w:val="00010E47"/>
    <w:rsid w:val="00025800"/>
    <w:rsid w:val="00031F95"/>
    <w:rsid w:val="00041983"/>
    <w:rsid w:val="00042D4C"/>
    <w:rsid w:val="00052A21"/>
    <w:rsid w:val="0006061D"/>
    <w:rsid w:val="00060B44"/>
    <w:rsid w:val="000656A1"/>
    <w:rsid w:val="0007448C"/>
    <w:rsid w:val="00081674"/>
    <w:rsid w:val="00092B07"/>
    <w:rsid w:val="000934DF"/>
    <w:rsid w:val="00094164"/>
    <w:rsid w:val="000B2AF4"/>
    <w:rsid w:val="000B60FD"/>
    <w:rsid w:val="000B61DD"/>
    <w:rsid w:val="000C47F7"/>
    <w:rsid w:val="000C7452"/>
    <w:rsid w:val="000D624F"/>
    <w:rsid w:val="000E224E"/>
    <w:rsid w:val="000F36DF"/>
    <w:rsid w:val="000F691A"/>
    <w:rsid w:val="00105E56"/>
    <w:rsid w:val="00107DD0"/>
    <w:rsid w:val="001119EB"/>
    <w:rsid w:val="00117764"/>
    <w:rsid w:val="0012456C"/>
    <w:rsid w:val="00125A7C"/>
    <w:rsid w:val="00130CF1"/>
    <w:rsid w:val="001322D1"/>
    <w:rsid w:val="001349D1"/>
    <w:rsid w:val="00135F98"/>
    <w:rsid w:val="00144BBB"/>
    <w:rsid w:val="00152784"/>
    <w:rsid w:val="00153619"/>
    <w:rsid w:val="001539C3"/>
    <w:rsid w:val="00170332"/>
    <w:rsid w:val="0018531A"/>
    <w:rsid w:val="00194D4B"/>
    <w:rsid w:val="001A3F89"/>
    <w:rsid w:val="001B05FE"/>
    <w:rsid w:val="001B5C13"/>
    <w:rsid w:val="001B73AC"/>
    <w:rsid w:val="001C3979"/>
    <w:rsid w:val="001C7BFD"/>
    <w:rsid w:val="001D5E6F"/>
    <w:rsid w:val="001D62D8"/>
    <w:rsid w:val="001E07F8"/>
    <w:rsid w:val="001E3AA2"/>
    <w:rsid w:val="001F0207"/>
    <w:rsid w:val="001F1B2B"/>
    <w:rsid w:val="0020122E"/>
    <w:rsid w:val="00205FBA"/>
    <w:rsid w:val="00207C6D"/>
    <w:rsid w:val="00223A12"/>
    <w:rsid w:val="00225AD6"/>
    <w:rsid w:val="00226F38"/>
    <w:rsid w:val="00243060"/>
    <w:rsid w:val="00246E24"/>
    <w:rsid w:val="00254E63"/>
    <w:rsid w:val="00262633"/>
    <w:rsid w:val="002722EB"/>
    <w:rsid w:val="002744B8"/>
    <w:rsid w:val="002752FB"/>
    <w:rsid w:val="00276601"/>
    <w:rsid w:val="00291E0F"/>
    <w:rsid w:val="002A2BEA"/>
    <w:rsid w:val="002A3268"/>
    <w:rsid w:val="002A6768"/>
    <w:rsid w:val="002B05E0"/>
    <w:rsid w:val="002B0A4A"/>
    <w:rsid w:val="002B2258"/>
    <w:rsid w:val="002B6036"/>
    <w:rsid w:val="002D4A66"/>
    <w:rsid w:val="002D6267"/>
    <w:rsid w:val="002D640B"/>
    <w:rsid w:val="002D7439"/>
    <w:rsid w:val="002E6774"/>
    <w:rsid w:val="002F3F9F"/>
    <w:rsid w:val="00301D11"/>
    <w:rsid w:val="00304BCF"/>
    <w:rsid w:val="0031090A"/>
    <w:rsid w:val="00312663"/>
    <w:rsid w:val="0031352E"/>
    <w:rsid w:val="00314338"/>
    <w:rsid w:val="00314CB5"/>
    <w:rsid w:val="003353D0"/>
    <w:rsid w:val="0034123C"/>
    <w:rsid w:val="00341DFB"/>
    <w:rsid w:val="00351C4A"/>
    <w:rsid w:val="00354B04"/>
    <w:rsid w:val="003556F3"/>
    <w:rsid w:val="00361983"/>
    <w:rsid w:val="0037206B"/>
    <w:rsid w:val="00377233"/>
    <w:rsid w:val="00380D96"/>
    <w:rsid w:val="00382280"/>
    <w:rsid w:val="00385922"/>
    <w:rsid w:val="00396E97"/>
    <w:rsid w:val="003A18A3"/>
    <w:rsid w:val="003B0C8E"/>
    <w:rsid w:val="003B39B9"/>
    <w:rsid w:val="003B4BD7"/>
    <w:rsid w:val="003B5FCC"/>
    <w:rsid w:val="003C251F"/>
    <w:rsid w:val="003C2587"/>
    <w:rsid w:val="003C44AC"/>
    <w:rsid w:val="003C5D63"/>
    <w:rsid w:val="003D4FE4"/>
    <w:rsid w:val="003D6F30"/>
    <w:rsid w:val="003E285B"/>
    <w:rsid w:val="003E5861"/>
    <w:rsid w:val="003F3884"/>
    <w:rsid w:val="003F4D6F"/>
    <w:rsid w:val="003F5760"/>
    <w:rsid w:val="004217C3"/>
    <w:rsid w:val="00424EB7"/>
    <w:rsid w:val="00434E55"/>
    <w:rsid w:val="00447F0C"/>
    <w:rsid w:val="00453BDB"/>
    <w:rsid w:val="00455359"/>
    <w:rsid w:val="00461BE7"/>
    <w:rsid w:val="004679E6"/>
    <w:rsid w:val="00467E0F"/>
    <w:rsid w:val="00472C35"/>
    <w:rsid w:val="004734D7"/>
    <w:rsid w:val="004755AB"/>
    <w:rsid w:val="00483F82"/>
    <w:rsid w:val="004925D9"/>
    <w:rsid w:val="004B0005"/>
    <w:rsid w:val="004B1508"/>
    <w:rsid w:val="004B648B"/>
    <w:rsid w:val="004C39B3"/>
    <w:rsid w:val="004E01FF"/>
    <w:rsid w:val="004E554C"/>
    <w:rsid w:val="004E61F0"/>
    <w:rsid w:val="004E7731"/>
    <w:rsid w:val="004E7E0F"/>
    <w:rsid w:val="004F0431"/>
    <w:rsid w:val="004F45AB"/>
    <w:rsid w:val="00505986"/>
    <w:rsid w:val="00506F27"/>
    <w:rsid w:val="005135AA"/>
    <w:rsid w:val="00514DD8"/>
    <w:rsid w:val="00524044"/>
    <w:rsid w:val="005261A2"/>
    <w:rsid w:val="00527CB4"/>
    <w:rsid w:val="00531960"/>
    <w:rsid w:val="00535F20"/>
    <w:rsid w:val="00542A12"/>
    <w:rsid w:val="00544EE9"/>
    <w:rsid w:val="005511EC"/>
    <w:rsid w:val="005554B8"/>
    <w:rsid w:val="00556B5D"/>
    <w:rsid w:val="00560ED8"/>
    <w:rsid w:val="005622BD"/>
    <w:rsid w:val="005658EE"/>
    <w:rsid w:val="0057202D"/>
    <w:rsid w:val="00574CC3"/>
    <w:rsid w:val="00577277"/>
    <w:rsid w:val="00582242"/>
    <w:rsid w:val="00584B69"/>
    <w:rsid w:val="0059051D"/>
    <w:rsid w:val="0059506E"/>
    <w:rsid w:val="00595CEA"/>
    <w:rsid w:val="005A46FD"/>
    <w:rsid w:val="005A4EAD"/>
    <w:rsid w:val="005B4D59"/>
    <w:rsid w:val="005B56F7"/>
    <w:rsid w:val="005B68D3"/>
    <w:rsid w:val="005B7FDA"/>
    <w:rsid w:val="005C099E"/>
    <w:rsid w:val="005D51D0"/>
    <w:rsid w:val="005D5A13"/>
    <w:rsid w:val="005D6104"/>
    <w:rsid w:val="005E172D"/>
    <w:rsid w:val="005E20F4"/>
    <w:rsid w:val="005E3C18"/>
    <w:rsid w:val="005F6D00"/>
    <w:rsid w:val="006016C2"/>
    <w:rsid w:val="00604960"/>
    <w:rsid w:val="00611BC5"/>
    <w:rsid w:val="00613E77"/>
    <w:rsid w:val="00614069"/>
    <w:rsid w:val="00616347"/>
    <w:rsid w:val="0062397A"/>
    <w:rsid w:val="00637F0A"/>
    <w:rsid w:val="00671A65"/>
    <w:rsid w:val="00671E1D"/>
    <w:rsid w:val="00673AE0"/>
    <w:rsid w:val="00676A4A"/>
    <w:rsid w:val="00677FAB"/>
    <w:rsid w:val="00680106"/>
    <w:rsid w:val="006835D2"/>
    <w:rsid w:val="006865CB"/>
    <w:rsid w:val="006933BF"/>
    <w:rsid w:val="006A1411"/>
    <w:rsid w:val="006A2225"/>
    <w:rsid w:val="006A4BCF"/>
    <w:rsid w:val="006B24D6"/>
    <w:rsid w:val="006B27B6"/>
    <w:rsid w:val="006B2D6E"/>
    <w:rsid w:val="006B2ECC"/>
    <w:rsid w:val="006B550A"/>
    <w:rsid w:val="006C21C1"/>
    <w:rsid w:val="006C6FCB"/>
    <w:rsid w:val="006D05CB"/>
    <w:rsid w:val="006D2403"/>
    <w:rsid w:val="006D679B"/>
    <w:rsid w:val="006E362F"/>
    <w:rsid w:val="006E45CB"/>
    <w:rsid w:val="006F1C8D"/>
    <w:rsid w:val="006F4554"/>
    <w:rsid w:val="006F77C6"/>
    <w:rsid w:val="007101CD"/>
    <w:rsid w:val="00710461"/>
    <w:rsid w:val="00712514"/>
    <w:rsid w:val="00713219"/>
    <w:rsid w:val="0071581A"/>
    <w:rsid w:val="0072575E"/>
    <w:rsid w:val="0073063F"/>
    <w:rsid w:val="0073145F"/>
    <w:rsid w:val="00740102"/>
    <w:rsid w:val="007415F9"/>
    <w:rsid w:val="0074559E"/>
    <w:rsid w:val="007458B0"/>
    <w:rsid w:val="00750ACB"/>
    <w:rsid w:val="00757CF4"/>
    <w:rsid w:val="0076200C"/>
    <w:rsid w:val="00763773"/>
    <w:rsid w:val="0076654C"/>
    <w:rsid w:val="0076746C"/>
    <w:rsid w:val="00772604"/>
    <w:rsid w:val="00781A99"/>
    <w:rsid w:val="00790031"/>
    <w:rsid w:val="00790A69"/>
    <w:rsid w:val="007A1109"/>
    <w:rsid w:val="007C4804"/>
    <w:rsid w:val="007C5395"/>
    <w:rsid w:val="007C6818"/>
    <w:rsid w:val="007C767A"/>
    <w:rsid w:val="007D191F"/>
    <w:rsid w:val="007F3EE7"/>
    <w:rsid w:val="007F58EB"/>
    <w:rsid w:val="0080402B"/>
    <w:rsid w:val="008046F8"/>
    <w:rsid w:val="0081499F"/>
    <w:rsid w:val="0082119F"/>
    <w:rsid w:val="00832522"/>
    <w:rsid w:val="00841EAA"/>
    <w:rsid w:val="00844ED4"/>
    <w:rsid w:val="0084576C"/>
    <w:rsid w:val="00850237"/>
    <w:rsid w:val="0085743C"/>
    <w:rsid w:val="00864E9F"/>
    <w:rsid w:val="008661E1"/>
    <w:rsid w:val="008772BD"/>
    <w:rsid w:val="00891A1F"/>
    <w:rsid w:val="008A0F83"/>
    <w:rsid w:val="008A5B44"/>
    <w:rsid w:val="008A642D"/>
    <w:rsid w:val="008B1EA2"/>
    <w:rsid w:val="008B47D4"/>
    <w:rsid w:val="008D3A8E"/>
    <w:rsid w:val="008E542F"/>
    <w:rsid w:val="008F577B"/>
    <w:rsid w:val="00920A7B"/>
    <w:rsid w:val="00921022"/>
    <w:rsid w:val="00923963"/>
    <w:rsid w:val="00935405"/>
    <w:rsid w:val="0094413B"/>
    <w:rsid w:val="0094461F"/>
    <w:rsid w:val="00947F87"/>
    <w:rsid w:val="00950993"/>
    <w:rsid w:val="00955632"/>
    <w:rsid w:val="0095580C"/>
    <w:rsid w:val="0096014D"/>
    <w:rsid w:val="009625FB"/>
    <w:rsid w:val="00963DC6"/>
    <w:rsid w:val="0096615C"/>
    <w:rsid w:val="0097092E"/>
    <w:rsid w:val="00981A52"/>
    <w:rsid w:val="00987291"/>
    <w:rsid w:val="0099793A"/>
    <w:rsid w:val="009B4FD2"/>
    <w:rsid w:val="009C2B39"/>
    <w:rsid w:val="009C464A"/>
    <w:rsid w:val="009C50E8"/>
    <w:rsid w:val="009D550F"/>
    <w:rsid w:val="009D5F2A"/>
    <w:rsid w:val="009D710D"/>
    <w:rsid w:val="009E3EEA"/>
    <w:rsid w:val="009E5BB7"/>
    <w:rsid w:val="009E7D59"/>
    <w:rsid w:val="009F0C28"/>
    <w:rsid w:val="009F0EC3"/>
    <w:rsid w:val="009F342D"/>
    <w:rsid w:val="00A0351B"/>
    <w:rsid w:val="00A04FD6"/>
    <w:rsid w:val="00A06144"/>
    <w:rsid w:val="00A107C1"/>
    <w:rsid w:val="00A11A7D"/>
    <w:rsid w:val="00A145AB"/>
    <w:rsid w:val="00A15E5D"/>
    <w:rsid w:val="00A3061C"/>
    <w:rsid w:val="00A46516"/>
    <w:rsid w:val="00A57F32"/>
    <w:rsid w:val="00A62B71"/>
    <w:rsid w:val="00A66EFC"/>
    <w:rsid w:val="00A72575"/>
    <w:rsid w:val="00A75200"/>
    <w:rsid w:val="00A75F42"/>
    <w:rsid w:val="00A77D49"/>
    <w:rsid w:val="00A8086B"/>
    <w:rsid w:val="00A81AA0"/>
    <w:rsid w:val="00A85D18"/>
    <w:rsid w:val="00A9344F"/>
    <w:rsid w:val="00A95A72"/>
    <w:rsid w:val="00AA620E"/>
    <w:rsid w:val="00AB0ED9"/>
    <w:rsid w:val="00AB0FEC"/>
    <w:rsid w:val="00AB43F5"/>
    <w:rsid w:val="00AB4C38"/>
    <w:rsid w:val="00AB51B1"/>
    <w:rsid w:val="00AB67E9"/>
    <w:rsid w:val="00AB6BE0"/>
    <w:rsid w:val="00AD0E49"/>
    <w:rsid w:val="00AE7531"/>
    <w:rsid w:val="00AF7097"/>
    <w:rsid w:val="00B122A6"/>
    <w:rsid w:val="00B2792A"/>
    <w:rsid w:val="00B30000"/>
    <w:rsid w:val="00B51F2D"/>
    <w:rsid w:val="00B65C01"/>
    <w:rsid w:val="00B73C85"/>
    <w:rsid w:val="00B74DB2"/>
    <w:rsid w:val="00B852E3"/>
    <w:rsid w:val="00BA1525"/>
    <w:rsid w:val="00BA1973"/>
    <w:rsid w:val="00BA1B17"/>
    <w:rsid w:val="00BA57A8"/>
    <w:rsid w:val="00BA7D23"/>
    <w:rsid w:val="00BB4994"/>
    <w:rsid w:val="00BB6419"/>
    <w:rsid w:val="00BC217D"/>
    <w:rsid w:val="00BC6A49"/>
    <w:rsid w:val="00BD1470"/>
    <w:rsid w:val="00BE40A4"/>
    <w:rsid w:val="00BE51C2"/>
    <w:rsid w:val="00BE7C53"/>
    <w:rsid w:val="00BF5C8C"/>
    <w:rsid w:val="00C03342"/>
    <w:rsid w:val="00C12981"/>
    <w:rsid w:val="00C20FF0"/>
    <w:rsid w:val="00C27B8C"/>
    <w:rsid w:val="00C33CBF"/>
    <w:rsid w:val="00C36080"/>
    <w:rsid w:val="00C42B16"/>
    <w:rsid w:val="00C44606"/>
    <w:rsid w:val="00C47876"/>
    <w:rsid w:val="00C50696"/>
    <w:rsid w:val="00C555F8"/>
    <w:rsid w:val="00C602DB"/>
    <w:rsid w:val="00C70CC5"/>
    <w:rsid w:val="00C83706"/>
    <w:rsid w:val="00C93D31"/>
    <w:rsid w:val="00CB060B"/>
    <w:rsid w:val="00CB4EE1"/>
    <w:rsid w:val="00CB5327"/>
    <w:rsid w:val="00CC2406"/>
    <w:rsid w:val="00CC3692"/>
    <w:rsid w:val="00CD06AA"/>
    <w:rsid w:val="00CD5B71"/>
    <w:rsid w:val="00CE23D3"/>
    <w:rsid w:val="00CE6B7D"/>
    <w:rsid w:val="00CE720A"/>
    <w:rsid w:val="00CF2C33"/>
    <w:rsid w:val="00D01A32"/>
    <w:rsid w:val="00D03187"/>
    <w:rsid w:val="00D11233"/>
    <w:rsid w:val="00D12256"/>
    <w:rsid w:val="00D16B8D"/>
    <w:rsid w:val="00D204BE"/>
    <w:rsid w:val="00D21AB9"/>
    <w:rsid w:val="00D3656E"/>
    <w:rsid w:val="00D45C13"/>
    <w:rsid w:val="00D525E6"/>
    <w:rsid w:val="00D54F3E"/>
    <w:rsid w:val="00D5750E"/>
    <w:rsid w:val="00D65C68"/>
    <w:rsid w:val="00D65D91"/>
    <w:rsid w:val="00D70B32"/>
    <w:rsid w:val="00D71616"/>
    <w:rsid w:val="00D73DA5"/>
    <w:rsid w:val="00D76C77"/>
    <w:rsid w:val="00D81878"/>
    <w:rsid w:val="00D818A3"/>
    <w:rsid w:val="00D83CFF"/>
    <w:rsid w:val="00D87DAB"/>
    <w:rsid w:val="00D939C8"/>
    <w:rsid w:val="00D93BDB"/>
    <w:rsid w:val="00D95DB5"/>
    <w:rsid w:val="00D970F9"/>
    <w:rsid w:val="00DB460A"/>
    <w:rsid w:val="00DB55F2"/>
    <w:rsid w:val="00DB58DC"/>
    <w:rsid w:val="00DB7579"/>
    <w:rsid w:val="00DC0F9D"/>
    <w:rsid w:val="00DD6093"/>
    <w:rsid w:val="00DD70F0"/>
    <w:rsid w:val="00DE501B"/>
    <w:rsid w:val="00DF2587"/>
    <w:rsid w:val="00DF4819"/>
    <w:rsid w:val="00E02FB3"/>
    <w:rsid w:val="00E04D3C"/>
    <w:rsid w:val="00E06C12"/>
    <w:rsid w:val="00E16924"/>
    <w:rsid w:val="00E212F4"/>
    <w:rsid w:val="00E22444"/>
    <w:rsid w:val="00E2345B"/>
    <w:rsid w:val="00E2404D"/>
    <w:rsid w:val="00E275D2"/>
    <w:rsid w:val="00E376CB"/>
    <w:rsid w:val="00E37792"/>
    <w:rsid w:val="00E43249"/>
    <w:rsid w:val="00E45A70"/>
    <w:rsid w:val="00E51236"/>
    <w:rsid w:val="00E613AD"/>
    <w:rsid w:val="00E63E68"/>
    <w:rsid w:val="00E648DD"/>
    <w:rsid w:val="00E662D5"/>
    <w:rsid w:val="00E663E0"/>
    <w:rsid w:val="00E709B6"/>
    <w:rsid w:val="00E7192E"/>
    <w:rsid w:val="00E820ED"/>
    <w:rsid w:val="00E83D92"/>
    <w:rsid w:val="00E855BA"/>
    <w:rsid w:val="00E8741F"/>
    <w:rsid w:val="00EA3705"/>
    <w:rsid w:val="00EA3C25"/>
    <w:rsid w:val="00EA61E3"/>
    <w:rsid w:val="00EC61E6"/>
    <w:rsid w:val="00ED43EB"/>
    <w:rsid w:val="00ED4AF9"/>
    <w:rsid w:val="00ED6795"/>
    <w:rsid w:val="00EE0168"/>
    <w:rsid w:val="00EE247D"/>
    <w:rsid w:val="00EE419A"/>
    <w:rsid w:val="00EE5EA0"/>
    <w:rsid w:val="00EE6D32"/>
    <w:rsid w:val="00EE6FE1"/>
    <w:rsid w:val="00EF40FE"/>
    <w:rsid w:val="00EF5979"/>
    <w:rsid w:val="00F005B2"/>
    <w:rsid w:val="00F040F1"/>
    <w:rsid w:val="00F049F4"/>
    <w:rsid w:val="00F15F5C"/>
    <w:rsid w:val="00F26933"/>
    <w:rsid w:val="00F27559"/>
    <w:rsid w:val="00F30A1A"/>
    <w:rsid w:val="00F310FC"/>
    <w:rsid w:val="00F31739"/>
    <w:rsid w:val="00F40A32"/>
    <w:rsid w:val="00F42828"/>
    <w:rsid w:val="00F44958"/>
    <w:rsid w:val="00F44DF4"/>
    <w:rsid w:val="00F53321"/>
    <w:rsid w:val="00F54238"/>
    <w:rsid w:val="00F57E45"/>
    <w:rsid w:val="00F65187"/>
    <w:rsid w:val="00F7307D"/>
    <w:rsid w:val="00F823FB"/>
    <w:rsid w:val="00F84E19"/>
    <w:rsid w:val="00FA0CA7"/>
    <w:rsid w:val="00FA1DB9"/>
    <w:rsid w:val="00FA485E"/>
    <w:rsid w:val="00FB24C6"/>
    <w:rsid w:val="00FB446F"/>
    <w:rsid w:val="00FC19CA"/>
    <w:rsid w:val="00FC29D8"/>
    <w:rsid w:val="00FC5D6D"/>
    <w:rsid w:val="00FD38AF"/>
    <w:rsid w:val="00FD5529"/>
    <w:rsid w:val="00FF0AF5"/>
    <w:rsid w:val="00FF5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pPr>
    <w:rPr>
      <w:rFonts w:ascii="Times New Roman" w:hAnsi="Times New Roman"/>
      <w:color w:val="000000"/>
      <w:lang w:eastAsia="en-US"/>
    </w:rPr>
  </w:style>
  <w:style w:type="paragraph" w:styleId="Heading1">
    <w:name w:val="heading 1"/>
    <w:basedOn w:val="Normal"/>
    <w:next w:val="Normal"/>
    <w:qFormat/>
    <w:pPr>
      <w:spacing w:before="720" w:after="0"/>
      <w:outlineLvl w:val="0"/>
    </w:pPr>
    <w:rPr>
      <w:smallCaps/>
      <w:color w:val="000080"/>
      <w:spacing w:val="220"/>
    </w:rPr>
  </w:style>
  <w:style w:type="paragraph" w:styleId="Heading2">
    <w:name w:val="heading 2"/>
    <w:basedOn w:val="Normal"/>
    <w:next w:val="Normal"/>
    <w:qFormat/>
    <w:pPr>
      <w:spacing w:before="120" w:after="1920" w:line="480" w:lineRule="atLeast"/>
      <w:outlineLvl w:val="1"/>
    </w:pPr>
    <w:rPr>
      <w:smallCaps/>
      <w:color w:val="0000FF"/>
      <w:sz w:val="64"/>
    </w:rPr>
  </w:style>
  <w:style w:type="paragraph" w:styleId="Heading3">
    <w:name w:val="heading 3"/>
    <w:basedOn w:val="Normal"/>
    <w:next w:val="Normal"/>
    <w:qFormat/>
    <w:pPr>
      <w:keepNext/>
      <w:keepLines/>
      <w:spacing w:before="600" w:line="320" w:lineRule="atLeast"/>
      <w:ind w:left="-2160"/>
      <w:outlineLvl w:val="2"/>
    </w:pPr>
    <w:rPr>
      <w:rFonts w:ascii="Arial Narrow" w:hAnsi="Arial Narrow"/>
      <w:b/>
      <w:color w:val="0000FF"/>
      <w:sz w:val="28"/>
    </w:rPr>
  </w:style>
  <w:style w:type="paragraph" w:styleId="Heading4">
    <w:name w:val="heading 4"/>
    <w:basedOn w:val="Heading3"/>
    <w:next w:val="Normal"/>
    <w:qFormat/>
    <w:pPr>
      <w:spacing w:before="360" w:after="120" w:line="240" w:lineRule="atLeast"/>
      <w:outlineLvl w:val="3"/>
    </w:pPr>
    <w:rPr>
      <w:b w:val="0"/>
      <w:spacing w:val="20"/>
      <w:sz w:val="24"/>
    </w:rPr>
  </w:style>
  <w:style w:type="paragraph" w:styleId="Heading5">
    <w:name w:val="heading 5"/>
    <w:basedOn w:val="Normal"/>
    <w:next w:val="Normal"/>
    <w:qFormat/>
    <w:pPr>
      <w:keepNext/>
      <w:spacing w:before="260" w:after="120"/>
      <w:outlineLvl w:val="4"/>
    </w:pPr>
    <w:rPr>
      <w:rFonts w:ascii="Arial Narrow" w:hAnsi="Arial Narrow"/>
      <w:b/>
      <w:color w:val="0000FF"/>
    </w:rPr>
  </w:style>
  <w:style w:type="paragraph" w:styleId="Heading6">
    <w:name w:val="heading 6"/>
    <w:basedOn w:val="Heading5"/>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after="360"/>
      <w:outlineLvl w:val="7"/>
    </w:pPr>
    <w:rPr>
      <w:rFonts w:ascii="Arial Narrow" w:hAnsi="Arial Narrow"/>
      <w:color w:val="0000FF"/>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framePr w:w="11160" w:wrap="auto" w:vAnchor="page" w:hAnchor="page" w:y="15049"/>
      <w:tabs>
        <w:tab w:val="right" w:pos="11160"/>
      </w:tabs>
      <w:spacing w:after="0"/>
      <w:ind w:left="1080"/>
    </w:pPr>
    <w:rPr>
      <w:rFonts w:ascii="Arial Narrow" w:hAnsi="Arial Narrow"/>
      <w:smallCaps/>
      <w:color w:val="000080"/>
      <w:spacing w:val="20"/>
      <w:sz w:val="14"/>
    </w:rPr>
  </w:style>
  <w:style w:type="paragraph" w:styleId="Header">
    <w:name w:val="header"/>
    <w:basedOn w:val="Normal"/>
    <w:pPr>
      <w:framePr w:w="11160" w:wrap="around" w:vAnchor="page" w:hAnchor="page" w:y="361"/>
      <w:tabs>
        <w:tab w:val="right" w:pos="11160"/>
      </w:tabs>
      <w:spacing w:after="0"/>
      <w:ind w:left="1080"/>
    </w:pPr>
    <w:rPr>
      <w:rFonts w:ascii="Arial Narrow" w:hAnsi="Arial Narrow"/>
      <w:smallCaps/>
      <w:color w:val="000080"/>
      <w:spacing w:val="20"/>
      <w:sz w:val="14"/>
    </w:rPr>
  </w:style>
  <w:style w:type="character" w:styleId="FootnoteReference">
    <w:name w:val="footnote reference"/>
    <w:semiHidden/>
    <w:rPr>
      <w:position w:val="6"/>
      <w:sz w:val="16"/>
    </w:rPr>
  </w:style>
  <w:style w:type="paragraph" w:styleId="FootnoteText">
    <w:name w:val="footnote text"/>
    <w:basedOn w:val="Normal"/>
    <w:semiHidden/>
  </w:style>
  <w:style w:type="paragraph" w:styleId="Caption">
    <w:name w:val="caption"/>
    <w:basedOn w:val="Normal"/>
    <w:next w:val="Normal"/>
    <w:autoRedefine/>
    <w:qFormat/>
    <w:pPr>
      <w:spacing w:after="120"/>
    </w:pPr>
    <w:rPr>
      <w:rFonts w:ascii="Arial Narrow" w:hAnsi="Arial Narrow"/>
      <w:i/>
      <w:color w:val="0000FF"/>
      <w:sz w:val="16"/>
    </w:rPr>
  </w:style>
  <w:style w:type="character" w:styleId="PageNumber">
    <w:name w:val="page number"/>
    <w:basedOn w:val="DefaultParagraphFont"/>
  </w:style>
  <w:style w:type="paragraph" w:customStyle="1" w:styleId="b1">
    <w:name w:val="b1"/>
    <w:basedOn w:val="Normal"/>
    <w:pPr>
      <w:spacing w:after="120"/>
      <w:ind w:left="360" w:hanging="360"/>
    </w:pPr>
  </w:style>
  <w:style w:type="paragraph" w:customStyle="1" w:styleId="b2">
    <w:name w:val="b2"/>
    <w:basedOn w:val="b1"/>
    <w:pPr>
      <w:ind w:left="720"/>
    </w:pPr>
  </w:style>
  <w:style w:type="paragraph" w:customStyle="1" w:styleId="table">
    <w:name w:val="table"/>
    <w:basedOn w:val="Normal"/>
    <w:pPr>
      <w:spacing w:before="60" w:after="60"/>
    </w:pPr>
    <w:rPr>
      <w:rFonts w:ascii="Arial Narrow" w:hAnsi="Arial Narrow"/>
    </w:rPr>
  </w:style>
  <w:style w:type="paragraph" w:customStyle="1" w:styleId="tablehead">
    <w:name w:val="table head"/>
    <w:basedOn w:val="Normal"/>
    <w:pPr>
      <w:keepNext/>
      <w:keepLines/>
      <w:spacing w:before="40" w:after="60" w:line="240" w:lineRule="auto"/>
    </w:pPr>
    <w:rPr>
      <w:rFonts w:ascii="Arial Narrow" w:hAnsi="Arial Narrow"/>
      <w:b/>
      <w:color w:val="000080"/>
    </w:rPr>
  </w:style>
  <w:style w:type="paragraph" w:customStyle="1" w:styleId="notetext">
    <w:name w:val="note text"/>
    <w:basedOn w:val="Normal"/>
    <w:next w:val="Normal"/>
    <w:pPr>
      <w:pBdr>
        <w:top w:val="single" w:sz="6" w:space="5" w:color="000000"/>
        <w:bottom w:val="single" w:sz="6" w:space="5" w:color="000000"/>
      </w:pBdr>
      <w:spacing w:before="360" w:after="360"/>
    </w:pPr>
  </w:style>
  <w:style w:type="paragraph" w:customStyle="1" w:styleId="sidebar">
    <w:name w:val="sidebar"/>
    <w:basedOn w:val="keys"/>
    <w:next w:val="Normal"/>
    <w:pPr>
      <w:keepNext w:val="0"/>
      <w:framePr w:hSpace="360" w:vSpace="360" w:wrap="around" w:vAnchor="margin" w:hAnchor="page" w:xAlign="left"/>
      <w:spacing w:after="0"/>
    </w:pPr>
    <w:rPr>
      <w:rFonts w:ascii="Arial Narrow" w:hAnsi="Arial Narrow"/>
      <w:i/>
    </w:rPr>
  </w:style>
  <w:style w:type="paragraph" w:customStyle="1" w:styleId="keys">
    <w:name w:val="keys"/>
    <w:basedOn w:val="Normal"/>
    <w:next w:val="Normal"/>
    <w:pPr>
      <w:keepNext/>
      <w:framePr w:w="1800" w:hSpace="144" w:vSpace="144" w:wrap="notBeside" w:vAnchor="text" w:hAnchor="text" w:x="-2159" w:y="1"/>
    </w:pPr>
  </w:style>
  <w:style w:type="paragraph" w:customStyle="1" w:styleId="example">
    <w:name w:val="example"/>
    <w:basedOn w:val="Normal"/>
    <w:pPr>
      <w:spacing w:after="0"/>
      <w:ind w:left="360" w:right="-360"/>
    </w:pPr>
    <w:rPr>
      <w:rFonts w:ascii="Lucida Sans Typewriter" w:hAnsi="Lucida Sans Typewriter"/>
      <w:color w:val="800000"/>
      <w:sz w:val="16"/>
    </w:rPr>
  </w:style>
  <w:style w:type="paragraph" w:customStyle="1" w:styleId="exhibit">
    <w:name w:val="exhibit"/>
    <w:basedOn w:val="Normal"/>
    <w:next w:val="Normal"/>
    <w:pPr>
      <w:keepNext/>
      <w:spacing w:before="360" w:after="360" w:line="240" w:lineRule="auto"/>
    </w:pPr>
  </w:style>
  <w:style w:type="paragraph" w:customStyle="1" w:styleId="exhibitfullpage">
    <w:name w:val="exhibit (fullpage)"/>
    <w:basedOn w:val="exhibit"/>
  </w:style>
  <w:style w:type="paragraph" w:customStyle="1" w:styleId="exhibitcallouts">
    <w:name w:val="exhibit (callouts)"/>
    <w:basedOn w:val="exhibit"/>
    <w:pPr>
      <w:ind w:left="-2340"/>
    </w:pPr>
    <w:rPr>
      <w:rFonts w:ascii="Tms Rmn" w:hAnsi="Tms Rmn"/>
    </w:rPr>
  </w:style>
  <w:style w:type="paragraph" w:customStyle="1" w:styleId="step">
    <w:name w:val="step"/>
    <w:basedOn w:val="Heading5"/>
    <w:next w:val="Normal"/>
    <w:pPr>
      <w:ind w:left="-720"/>
      <w:outlineLvl w:val="9"/>
    </w:pPr>
    <w:rPr>
      <w:color w:val="800000"/>
    </w:rPr>
  </w:style>
  <w:style w:type="paragraph" w:customStyle="1" w:styleId="term">
    <w:name w:val="term"/>
    <w:basedOn w:val="Normal"/>
    <w:pPr>
      <w:ind w:left="2160" w:hanging="2160"/>
    </w:pPr>
  </w:style>
  <w:style w:type="paragraph" w:customStyle="1" w:styleId="note">
    <w:name w:val="note"/>
    <w:basedOn w:val="keys"/>
    <w:next w:val="notetext"/>
    <w:pPr>
      <w:framePr w:wrap="around"/>
      <w:pBdr>
        <w:top w:val="single" w:sz="6" w:space="6" w:color="FFFFFF"/>
      </w:pBdr>
      <w:spacing w:before="220"/>
    </w:pPr>
  </w:style>
  <w:style w:type="paragraph" w:customStyle="1" w:styleId="code">
    <w:name w:val="code"/>
    <w:basedOn w:val="example"/>
  </w:style>
  <w:style w:type="paragraph" w:customStyle="1" w:styleId="Indent">
    <w:name w:val="Indent"/>
    <w:basedOn w:val="b1"/>
    <w:pPr>
      <w:ind w:firstLine="0"/>
    </w:pPr>
  </w:style>
  <w:style w:type="paragraph" w:customStyle="1" w:styleId="tableexample">
    <w:name w:val="table example"/>
    <w:basedOn w:val="table"/>
    <w:rPr>
      <w:rFonts w:ascii="Lucida Sans Typewriter" w:hAnsi="Lucida Sans Typewriter"/>
      <w:sz w:val="16"/>
    </w:rPr>
  </w:style>
  <w:style w:type="paragraph" w:styleId="List">
    <w:name w:val="List"/>
    <w:basedOn w:val="Normal"/>
    <w:pPr>
      <w:spacing w:after="120"/>
      <w:ind w:left="360" w:hanging="360"/>
    </w:pPr>
  </w:style>
  <w:style w:type="paragraph" w:customStyle="1" w:styleId="pscrop">
    <w:name w:val="pscrop"/>
    <w:pPr>
      <w:framePr w:w="11160" w:wrap="around" w:vAnchor="page" w:hAnchor="page" w:y="361"/>
      <w:tabs>
        <w:tab w:val="right" w:pos="11160"/>
      </w:tabs>
      <w:spacing w:line="260" w:lineRule="exact"/>
      <w:ind w:left="1080"/>
    </w:pPr>
    <w:rPr>
      <w:rFonts w:ascii="Arial Narrow" w:hAnsi="Arial Narrow"/>
      <w:smallCaps/>
      <w:color w:val="000080"/>
      <w:spacing w:val="20"/>
      <w:sz w:val="14"/>
      <w:lang w:val="en-US" w:eastAsia="en-US"/>
    </w:rPr>
  </w:style>
  <w:style w:type="paragraph" w:customStyle="1" w:styleId="newstyle">
    <w:name w:val="newstyle"/>
    <w:basedOn w:val="notetext"/>
    <w:next w:val="Normal"/>
    <w:pPr>
      <w:ind w:left="360" w:hanging="360"/>
    </w:pPr>
  </w:style>
  <w:style w:type="paragraph" w:customStyle="1" w:styleId="samplecode">
    <w:name w:val="sample code"/>
    <w:basedOn w:val="example"/>
    <w:qFormat/>
    <w:rsid w:val="009B4FD2"/>
    <w:pPr>
      <w:keepLines/>
      <w:pBdr>
        <w:top w:val="single" w:sz="4" w:space="1" w:color="auto"/>
        <w:left w:val="single" w:sz="4" w:space="4" w:color="auto"/>
        <w:bottom w:val="single" w:sz="4" w:space="1" w:color="auto"/>
        <w:right w:val="single" w:sz="4" w:space="4" w:color="auto"/>
      </w:pBdr>
      <w:shd w:val="pct10" w:color="auto" w:fill="FFFFFF"/>
      <w:spacing w:line="240" w:lineRule="auto"/>
      <w:ind w:left="357" w:right="0"/>
    </w:pPr>
    <w:rPr>
      <w:rFonts w:ascii="Lucida Console" w:hAnsi="Lucida Console"/>
      <w:sz w:val="14"/>
    </w:rPr>
  </w:style>
  <w:style w:type="paragraph" w:customStyle="1" w:styleId="samplecodewide">
    <w:name w:val="sample code wide"/>
    <w:basedOn w:val="Normal"/>
    <w:pPr>
      <w:keepLines/>
      <w:framePr w:hSpace="187" w:vSpace="187" w:wrap="around" w:vAnchor="text" w:hAnchor="page" w:y="1"/>
      <w:spacing w:after="0"/>
    </w:pPr>
    <w:rPr>
      <w:rFonts w:ascii="Lucida Console" w:hAnsi="Lucida Console"/>
      <w:noProof/>
      <w:color w:val="800000"/>
      <w:sz w:val="16"/>
    </w:rPr>
  </w:style>
  <w:style w:type="paragraph" w:customStyle="1" w:styleId="struckcode">
    <w:name w:val="struck code"/>
    <w:basedOn w:val="samplecode"/>
    <w:pPr>
      <w:keepNext/>
    </w:pPr>
    <w:rPr>
      <w:strike/>
    </w:rPr>
  </w:style>
  <w:style w:type="paragraph" w:styleId="BodyTextIndent">
    <w:name w:val="Body Text Indent"/>
    <w:basedOn w:val="Normal"/>
    <w:pPr>
      <w:tabs>
        <w:tab w:val="num" w:pos="360"/>
      </w:tabs>
      <w:ind w:left="360" w:hanging="450"/>
    </w:pPr>
  </w:style>
  <w:style w:type="paragraph" w:customStyle="1" w:styleId="H3">
    <w:name w:val="H3"/>
    <w:basedOn w:val="Normal"/>
    <w:next w:val="Normal"/>
    <w:pPr>
      <w:keepNext/>
      <w:spacing w:before="100" w:after="100" w:line="240" w:lineRule="auto"/>
      <w:outlineLvl w:val="3"/>
    </w:pPr>
    <w:rPr>
      <w:b/>
      <w:snapToGrid w:val="0"/>
      <w:color w:val="auto"/>
      <w:sz w:val="28"/>
    </w:rPr>
  </w:style>
  <w:style w:type="character" w:styleId="Hyperlink">
    <w:name w:val="Hyperlink"/>
    <w:uiPriority w:val="99"/>
    <w:rPr>
      <w:color w:val="0000FF"/>
      <w:u w:val="single"/>
    </w:rPr>
  </w:style>
  <w:style w:type="character" w:styleId="Emphasis">
    <w:name w:val="Emphasis"/>
    <w:qFormat/>
    <w:rPr>
      <w:i/>
    </w:rPr>
  </w:style>
  <w:style w:type="character" w:styleId="Strong">
    <w:name w:val="Strong"/>
    <w:qFormat/>
    <w:rPr>
      <w:b/>
    </w:rPr>
  </w:style>
  <w:style w:type="paragraph" w:customStyle="1" w:styleId="Heading3NoToc">
    <w:name w:val="Heading 3 NoToc"/>
    <w:basedOn w:val="Heading3"/>
    <w:rPr>
      <w:lang w:val="fr-FR"/>
    </w:rPr>
  </w:style>
  <w:style w:type="paragraph" w:styleId="BodyText">
    <w:name w:val="Body Text"/>
    <w:basedOn w:val="Normal"/>
    <w:rPr>
      <w:b/>
    </w:rPr>
  </w:style>
  <w:style w:type="paragraph" w:customStyle="1" w:styleId="SmallNormal">
    <w:name w:val="Small Normal"/>
    <w:basedOn w:val="Normal"/>
    <w:autoRedefine/>
    <w:pPr>
      <w:spacing w:after="0"/>
    </w:pPr>
    <w:rPr>
      <w:sz w:val="16"/>
    </w:rPr>
  </w:style>
  <w:style w:type="paragraph" w:customStyle="1" w:styleId="v">
    <w:name w:val="v"/>
    <w:basedOn w:val="Heading5"/>
  </w:style>
  <w:style w:type="paragraph" w:customStyle="1" w:styleId="Picture">
    <w:name w:val="Picture"/>
    <w:basedOn w:val="Normal"/>
    <w:pPr>
      <w:spacing w:after="0"/>
    </w:pPr>
  </w:style>
  <w:style w:type="character" w:styleId="FollowedHyperlink">
    <w:name w:val="FollowedHyperlink"/>
    <w:rPr>
      <w:color w:val="800080"/>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hAnsi="Courier New"/>
      <w:snapToGrid w:val="0"/>
      <w:color w:val="auto"/>
    </w:rPr>
  </w:style>
  <w:style w:type="paragraph" w:styleId="TOC1">
    <w:name w:val="toc 1"/>
    <w:basedOn w:val="Normal"/>
    <w:next w:val="Normal"/>
    <w:autoRedefine/>
    <w:uiPriority w:val="39"/>
    <w:pPr>
      <w:spacing w:before="120" w:after="120"/>
    </w:pPr>
    <w:rPr>
      <w:noProof/>
    </w:rPr>
  </w:style>
  <w:style w:type="paragraph" w:styleId="TOC2">
    <w:name w:val="toc 2"/>
    <w:basedOn w:val="Normal"/>
    <w:next w:val="Normal"/>
    <w:autoRedefine/>
    <w:uiPriority w:val="39"/>
    <w:pPr>
      <w:spacing w:after="0"/>
      <w:ind w:left="202"/>
    </w:pPr>
    <w:rPr>
      <w:noProof/>
    </w:rPr>
  </w:style>
  <w:style w:type="paragraph" w:styleId="TOC3">
    <w:name w:val="toc 3"/>
    <w:basedOn w:val="Normal"/>
    <w:next w:val="Normal"/>
    <w:autoRedefine/>
    <w:uiPriority w:val="39"/>
    <w:pPr>
      <w:spacing w:after="0"/>
      <w:ind w:left="403"/>
    </w:pPr>
    <w:rPr>
      <w:noProof/>
    </w:rPr>
  </w:style>
  <w:style w:type="paragraph" w:styleId="TOC4">
    <w:name w:val="toc 4"/>
    <w:basedOn w:val="Normal"/>
    <w:next w:val="Normal"/>
    <w:autoRedefine/>
    <w:semiHidden/>
    <w:pPr>
      <w:spacing w:after="0"/>
      <w:ind w:left="605"/>
    </w:pPr>
    <w:rPr>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llout">
    <w:name w:val="Callout"/>
    <w:basedOn w:val="Normal"/>
    <w:pPr>
      <w:keepNext/>
      <w:keepLines/>
      <w:framePr w:w="1985" w:hSpace="170" w:vSpace="284" w:wrap="auto" w:vAnchor="text" w:hAnchor="text" w:x="-2267" w:y="1"/>
      <w:spacing w:before="60" w:after="120" w:line="240" w:lineRule="auto"/>
    </w:pPr>
    <w:rPr>
      <w:rFonts w:ascii="Frutiger 45 Light" w:hAnsi="Frutiger 45 Light"/>
      <w:i/>
      <w:snapToGrid w:val="0"/>
      <w:color w:val="auto"/>
      <w:spacing w:val="4"/>
      <w:sz w:val="18"/>
    </w:rPr>
  </w:style>
  <w:style w:type="paragraph" w:customStyle="1" w:styleId="CategoryName">
    <w:name w:val="CategoryName"/>
    <w:basedOn w:val="Normal"/>
    <w:pPr>
      <w:keepNext/>
      <w:keepLines/>
      <w:framePr w:hSpace="181" w:wrap="notBeside" w:vAnchor="text" w:hAnchor="text" w:x="-3401" w:y="1"/>
      <w:spacing w:before="120" w:after="120" w:line="320" w:lineRule="atLeast"/>
    </w:pPr>
    <w:rPr>
      <w:rFonts w:ascii="Frutiger 45 Light" w:hAnsi="Frutiger 45 Light"/>
      <w:b/>
      <w:color w:val="auto"/>
      <w:spacing w:val="4"/>
      <w:kern w:val="32"/>
      <w:sz w:val="32"/>
    </w:rPr>
  </w:style>
  <w:style w:type="paragraph" w:customStyle="1" w:styleId="DocClassification">
    <w:name w:val="DocClassification"/>
    <w:basedOn w:val="Normal"/>
    <w:pPr>
      <w:framePr w:hSpace="181" w:wrap="notBeside" w:vAnchor="text" w:hAnchor="text" w:x="-3401" w:y="1"/>
      <w:spacing w:before="60" w:after="0" w:line="240" w:lineRule="auto"/>
    </w:pPr>
    <w:rPr>
      <w:rFonts w:ascii="Frutiger 45 Light" w:hAnsi="Frutiger 45 Light"/>
      <w:b/>
      <w:color w:val="auto"/>
    </w:rPr>
  </w:style>
  <w:style w:type="paragraph" w:customStyle="1" w:styleId="DocCopyright">
    <w:name w:val="DocCopyright"/>
    <w:basedOn w:val="Normal"/>
    <w:pPr>
      <w:framePr w:hSpace="181" w:wrap="notBeside" w:vAnchor="text" w:hAnchor="text" w:x="-3401" w:y="1"/>
      <w:spacing w:after="60" w:line="240" w:lineRule="auto"/>
    </w:pPr>
    <w:rPr>
      <w:rFonts w:ascii="Frutiger 45 Light" w:hAnsi="Frutiger 45 Light"/>
      <w:color w:val="auto"/>
      <w:sz w:val="18"/>
    </w:rPr>
  </w:style>
  <w:style w:type="paragraph" w:customStyle="1" w:styleId="DocReference">
    <w:name w:val="DocReference"/>
    <w:basedOn w:val="Normal"/>
    <w:pPr>
      <w:keepNext/>
      <w:keepLines/>
      <w:framePr w:hSpace="181" w:wrap="notBeside" w:vAnchor="text" w:hAnchor="text" w:x="-3401" w:y="1"/>
      <w:spacing w:after="60" w:line="240" w:lineRule="auto"/>
    </w:pPr>
    <w:rPr>
      <w:rFonts w:ascii="Frutiger 45 Light" w:hAnsi="Frutiger 45 Light"/>
      <w:color w:val="auto"/>
    </w:rPr>
  </w:style>
  <w:style w:type="paragraph" w:customStyle="1" w:styleId="DocTitle">
    <w:name w:val="DocTitle"/>
    <w:basedOn w:val="Normal"/>
    <w:pPr>
      <w:keepLines/>
      <w:framePr w:hSpace="181" w:wrap="notBeside" w:vAnchor="text" w:hAnchor="text" w:x="-3401" w:y="1"/>
      <w:spacing w:before="360" w:after="480" w:line="240" w:lineRule="auto"/>
    </w:pPr>
    <w:rPr>
      <w:rFonts w:ascii="UBSHeadline" w:hAnsi="UBSHeadline"/>
      <w:b/>
      <w:color w:val="auto"/>
      <w:kern w:val="72"/>
      <w:sz w:val="84"/>
    </w:rPr>
  </w:style>
  <w:style w:type="paragraph" w:customStyle="1" w:styleId="DocVersion">
    <w:name w:val="DocVersion"/>
    <w:basedOn w:val="Normal"/>
    <w:pPr>
      <w:framePr w:hSpace="181" w:wrap="notBeside" w:vAnchor="text" w:hAnchor="text" w:x="-3401" w:y="1"/>
      <w:spacing w:before="60" w:after="0" w:line="240" w:lineRule="auto"/>
    </w:pPr>
    <w:rPr>
      <w:rFonts w:ascii="Frutiger 45 Light" w:hAnsi="Frutiger 45 Light"/>
      <w:color w:val="auto"/>
    </w:rPr>
  </w:style>
  <w:style w:type="paragraph" w:customStyle="1" w:styleId="FooterEven">
    <w:name w:val="Footer Even"/>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FooterOdd">
    <w:name w:val="Footer Odd"/>
    <w:basedOn w:val="Footer"/>
    <w:pPr>
      <w:keepLines/>
      <w:framePr w:w="0" w:wrap="auto" w:vAnchor="margin" w:hAnchor="text" w:yAlign="inline"/>
      <w:pBdr>
        <w:top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Even">
    <w:name w:val="Header Even"/>
    <w:basedOn w:val="Header"/>
    <w:pPr>
      <w:keepLines/>
      <w:framePr w:w="0" w:wrap="auto" w:vAnchor="margin" w:hAnchor="text" w:yAlign="inline"/>
      <w:pBdr>
        <w:bottom w:val="dotted" w:sz="4" w:space="1" w:color="auto"/>
      </w:pBdr>
      <w:tabs>
        <w:tab w:val="clear" w:pos="11160"/>
        <w:tab w:val="right" w:pos="6804"/>
      </w:tabs>
      <w:spacing w:line="240" w:lineRule="auto"/>
      <w:ind w:left="-2268"/>
    </w:pPr>
    <w:rPr>
      <w:rFonts w:ascii="Frutiger 45 Light" w:hAnsi="Frutiger 45 Light"/>
      <w:smallCaps w:val="0"/>
      <w:color w:val="auto"/>
      <w:spacing w:val="0"/>
      <w:sz w:val="18"/>
    </w:rPr>
  </w:style>
  <w:style w:type="paragraph" w:customStyle="1" w:styleId="HeaderOdd">
    <w:name w:val="Header Odd"/>
    <w:basedOn w:val="Header"/>
    <w:pPr>
      <w:framePr w:w="0" w:wrap="auto" w:vAnchor="margin" w:hAnchor="text" w:yAlign="inline"/>
      <w:pBdr>
        <w:bottom w:val="dotted" w:sz="4" w:space="1" w:color="auto"/>
      </w:pBdr>
      <w:tabs>
        <w:tab w:val="clear" w:pos="11160"/>
        <w:tab w:val="right" w:pos="6804"/>
      </w:tabs>
      <w:spacing w:line="240" w:lineRule="auto"/>
      <w:ind w:left="-2268"/>
      <w:jc w:val="right"/>
    </w:pPr>
    <w:rPr>
      <w:rFonts w:ascii="Frutiger 45 Light" w:hAnsi="Frutiger 45 Light"/>
      <w:smallCaps w:val="0"/>
      <w:color w:val="auto"/>
      <w:spacing w:val="0"/>
      <w:sz w:val="18"/>
    </w:rPr>
  </w:style>
  <w:style w:type="paragraph" w:styleId="ListNumber2">
    <w:name w:val="List Number 2"/>
    <w:aliases w:val="List Roman"/>
    <w:basedOn w:val="ListNumber"/>
    <w:next w:val="ListContinue"/>
    <w:pPr>
      <w:tabs>
        <w:tab w:val="left" w:pos="425"/>
      </w:tabs>
    </w:pPr>
  </w:style>
  <w:style w:type="paragraph" w:styleId="ListNumber">
    <w:name w:val="List Number"/>
    <w:basedOn w:val="Normal"/>
    <w:next w:val="ListContinue"/>
    <w:pPr>
      <w:spacing w:after="120" w:line="240" w:lineRule="auto"/>
      <w:ind w:left="425" w:hanging="425"/>
    </w:pPr>
    <w:rPr>
      <w:rFonts w:ascii="Frutiger 45 Light" w:hAnsi="Frutiger 45 Light"/>
      <w:color w:val="auto"/>
    </w:rPr>
  </w:style>
  <w:style w:type="paragraph" w:styleId="ListContinue">
    <w:name w:val="List Continue"/>
    <w:basedOn w:val="Normal"/>
    <w:pPr>
      <w:spacing w:after="120" w:line="240" w:lineRule="auto"/>
      <w:ind w:left="425"/>
    </w:pPr>
    <w:rPr>
      <w:rFonts w:ascii="Frutiger 45 Light" w:hAnsi="Frutiger 45 Light"/>
      <w:color w:val="auto"/>
    </w:rPr>
  </w:style>
  <w:style w:type="paragraph" w:styleId="ListNumber3">
    <w:name w:val="List Number 3"/>
    <w:aliases w:val="List Alphabetic"/>
    <w:basedOn w:val="ListNumber"/>
    <w:next w:val="ListContinue"/>
    <w:pPr>
      <w:ind w:left="426"/>
    </w:pPr>
  </w:style>
  <w:style w:type="paragraph" w:customStyle="1" w:styleId="Note0">
    <w:name w:val="Note"/>
    <w:basedOn w:val="Normal"/>
    <w:next w:val="Normal"/>
    <w:pPr>
      <w:pBdr>
        <w:top w:val="single" w:sz="12" w:space="12" w:color="FFFFFF"/>
        <w:left w:val="single" w:sz="6" w:space="12" w:color="FFFFFF"/>
        <w:bottom w:val="single" w:sz="6" w:space="12" w:color="FFFFFF"/>
        <w:right w:val="single" w:sz="6" w:space="12" w:color="FFFFFF"/>
      </w:pBdr>
      <w:shd w:val="pct10" w:color="auto" w:fill="auto"/>
      <w:spacing w:before="60" w:after="180" w:line="220" w:lineRule="atLeast"/>
      <w:ind w:left="227" w:right="227"/>
    </w:pPr>
    <w:rPr>
      <w:rFonts w:ascii="Frutiger 45 Light" w:hAnsi="Frutiger 45 Light"/>
      <w:color w:val="auto"/>
      <w:sz w:val="18"/>
    </w:rPr>
  </w:style>
  <w:style w:type="paragraph" w:customStyle="1" w:styleId="PartLabel">
    <w:name w:val="Part Label"/>
    <w:basedOn w:val="Normal"/>
    <w:next w:val="Normal"/>
    <w:pPr>
      <w:keepLines/>
      <w:shd w:val="pct10" w:color="auto" w:fill="FFFFFF"/>
      <w:spacing w:before="240" w:after="0" w:line="440" w:lineRule="atLeast"/>
      <w:ind w:right="5103"/>
      <w:jc w:val="center"/>
    </w:pPr>
    <w:rPr>
      <w:rFonts w:ascii="Frutiger 45 Light" w:hAnsi="Frutiger 45 Light"/>
      <w:b/>
      <w:color w:val="auto"/>
      <w:spacing w:val="4"/>
      <w:position w:val="4"/>
      <w:sz w:val="28"/>
    </w:rPr>
  </w:style>
  <w:style w:type="paragraph" w:customStyle="1" w:styleId="Synopsis">
    <w:name w:val="Synopsis"/>
    <w:basedOn w:val="Normal"/>
    <w:pPr>
      <w:framePr w:hSpace="181" w:wrap="notBeside" w:vAnchor="text" w:hAnchor="text" w:x="-3401" w:y="1"/>
      <w:spacing w:before="240" w:after="60" w:line="240" w:lineRule="auto"/>
    </w:pPr>
    <w:rPr>
      <w:rFonts w:ascii="Frutiger 45 Light" w:hAnsi="Frutiger 45 Light"/>
      <w:color w:val="auto"/>
      <w:sz w:val="32"/>
    </w:rPr>
  </w:style>
  <w:style w:type="paragraph" w:customStyle="1" w:styleId="TableListBullet">
    <w:name w:val="Table List Bullet"/>
    <w:basedOn w:val="ListBullet"/>
    <w:next w:val="TableListContinue"/>
    <w:pPr>
      <w:spacing w:before="60" w:after="60"/>
      <w:ind w:left="284" w:hanging="284"/>
    </w:pPr>
    <w:rPr>
      <w:sz w:val="18"/>
    </w:rPr>
  </w:style>
  <w:style w:type="paragraph" w:styleId="ListBullet">
    <w:name w:val="List Bullet"/>
    <w:basedOn w:val="Normal"/>
    <w:next w:val="ListContinue"/>
    <w:autoRedefine/>
    <w:pPr>
      <w:spacing w:after="120" w:line="240" w:lineRule="auto"/>
      <w:ind w:left="425" w:hanging="425"/>
    </w:pPr>
    <w:rPr>
      <w:rFonts w:ascii="Frutiger 45 Light" w:hAnsi="Frutiger 45 Light"/>
      <w:color w:val="auto"/>
    </w:rPr>
  </w:style>
  <w:style w:type="paragraph" w:customStyle="1" w:styleId="TableListContinue">
    <w:name w:val="Table List Continue"/>
    <w:basedOn w:val="ListContinue"/>
    <w:pPr>
      <w:spacing w:before="60" w:after="60"/>
      <w:ind w:left="284"/>
    </w:pPr>
    <w:rPr>
      <w:sz w:val="18"/>
    </w:rPr>
  </w:style>
  <w:style w:type="paragraph" w:customStyle="1" w:styleId="TableListBullet2">
    <w:name w:val="Table List Bullet 2"/>
    <w:basedOn w:val="ListBullet2"/>
    <w:next w:val="TableListContinue2"/>
    <w:pPr>
      <w:spacing w:before="60" w:after="60"/>
      <w:ind w:left="568" w:hanging="284"/>
    </w:pPr>
    <w:rPr>
      <w:sz w:val="18"/>
    </w:rPr>
  </w:style>
  <w:style w:type="paragraph" w:styleId="ListBullet2">
    <w:name w:val="List Bullet 2"/>
    <w:basedOn w:val="ListBullet"/>
    <w:next w:val="ListContinue2"/>
    <w:autoRedefine/>
    <w:pPr>
      <w:ind w:left="851"/>
    </w:pPr>
  </w:style>
  <w:style w:type="paragraph" w:styleId="ListContinue2">
    <w:name w:val="List Continue 2"/>
    <w:basedOn w:val="ListContinue"/>
    <w:pPr>
      <w:ind w:left="851"/>
    </w:pPr>
  </w:style>
  <w:style w:type="paragraph" w:customStyle="1" w:styleId="TableListContinue2">
    <w:name w:val="Table List Continue 2"/>
    <w:basedOn w:val="ListContinue2"/>
    <w:pPr>
      <w:spacing w:before="60" w:after="60"/>
      <w:ind w:left="567"/>
    </w:pPr>
    <w:rPr>
      <w:sz w:val="18"/>
    </w:rPr>
  </w:style>
  <w:style w:type="paragraph" w:customStyle="1" w:styleId="TableListBullet3">
    <w:name w:val="Table List Bullet 3"/>
    <w:basedOn w:val="ListBullet3"/>
    <w:next w:val="TableListContinue3"/>
    <w:pPr>
      <w:spacing w:before="60" w:after="60"/>
      <w:ind w:left="851" w:hanging="284"/>
    </w:pPr>
    <w:rPr>
      <w:sz w:val="18"/>
    </w:rPr>
  </w:style>
  <w:style w:type="paragraph" w:styleId="ListBullet3">
    <w:name w:val="List Bullet 3"/>
    <w:basedOn w:val="ListBullet"/>
    <w:next w:val="ListContinue3"/>
    <w:autoRedefine/>
    <w:pPr>
      <w:ind w:left="1276"/>
    </w:pPr>
  </w:style>
  <w:style w:type="paragraph" w:styleId="ListContinue3">
    <w:name w:val="List Continue 3"/>
    <w:basedOn w:val="ListContinue"/>
    <w:pPr>
      <w:ind w:left="1276"/>
    </w:pPr>
  </w:style>
  <w:style w:type="paragraph" w:customStyle="1" w:styleId="TableListContinue3">
    <w:name w:val="Table List Continue 3"/>
    <w:basedOn w:val="ListContinue3"/>
    <w:pPr>
      <w:spacing w:before="60" w:after="60"/>
      <w:ind w:left="851"/>
    </w:pPr>
    <w:rPr>
      <w:sz w:val="18"/>
    </w:rPr>
  </w:style>
  <w:style w:type="paragraph" w:customStyle="1" w:styleId="TableListNumber">
    <w:name w:val="Table List Number"/>
    <w:basedOn w:val="ListNumber"/>
    <w:next w:val="TableListContinue"/>
    <w:pPr>
      <w:spacing w:before="60" w:after="60"/>
      <w:ind w:left="284" w:hanging="284"/>
    </w:pPr>
    <w:rPr>
      <w:sz w:val="18"/>
    </w:rPr>
  </w:style>
  <w:style w:type="paragraph" w:customStyle="1" w:styleId="TableListNumber2">
    <w:name w:val="Table List Number 2"/>
    <w:basedOn w:val="ListNumber2"/>
    <w:next w:val="TableListContinue"/>
    <w:pPr>
      <w:spacing w:before="60" w:after="60"/>
      <w:ind w:left="284" w:hanging="284"/>
    </w:pPr>
    <w:rPr>
      <w:sz w:val="18"/>
    </w:rPr>
  </w:style>
  <w:style w:type="paragraph" w:customStyle="1" w:styleId="TableListNumber3">
    <w:name w:val="Table List Number 3"/>
    <w:basedOn w:val="ListNumber3"/>
    <w:next w:val="TableListContinue"/>
    <w:pPr>
      <w:spacing w:before="60" w:after="60"/>
      <w:ind w:left="284" w:hanging="284"/>
    </w:pPr>
    <w:rPr>
      <w:sz w:val="18"/>
    </w:rPr>
  </w:style>
  <w:style w:type="paragraph" w:customStyle="1" w:styleId="TableNormal1">
    <w:name w:val="Table Normal1"/>
    <w:basedOn w:val="Normal"/>
    <w:pPr>
      <w:spacing w:before="60" w:after="60" w:line="240" w:lineRule="auto"/>
    </w:pPr>
    <w:rPr>
      <w:rFonts w:ascii="Frutiger 45 Light" w:hAnsi="Frutiger 45 Light"/>
      <w:snapToGrid w:val="0"/>
      <w:color w:val="auto"/>
      <w:sz w:val="18"/>
    </w:rPr>
  </w:style>
  <w:style w:type="paragraph" w:customStyle="1" w:styleId="Code0">
    <w:name w:val="Code"/>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s>
      <w:spacing w:after="0" w:line="240" w:lineRule="atLeast"/>
    </w:pPr>
    <w:rPr>
      <w:rFonts w:ascii="Courier" w:hAnsi="Courier"/>
      <w:color w:val="auto"/>
      <w:sz w:val="22"/>
    </w:rPr>
  </w:style>
  <w:style w:type="character" w:customStyle="1" w:styleId="Warning">
    <w:name w:val="Warning"/>
    <w:rPr>
      <w:rFonts w:ascii="Arial" w:hAnsi="Arial"/>
      <w:b/>
      <w:i/>
      <w:color w:val="FF0000"/>
      <w:sz w:val="20"/>
    </w:rPr>
  </w:style>
  <w:style w:type="paragraph" w:customStyle="1" w:styleId="Tabellenormal">
    <w:name w:val="Tabelle normal"/>
    <w:basedOn w:val="TableNormal1"/>
    <w:pPr>
      <w:ind w:left="284"/>
    </w:pPr>
    <w:rPr>
      <w:sz w:val="20"/>
    </w:rPr>
  </w:style>
  <w:style w:type="paragraph" w:customStyle="1" w:styleId="sampletext">
    <w:name w:val="sample text"/>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pPr>
    <w:rPr>
      <w:lang w:val="en-US"/>
    </w:rPr>
  </w:style>
  <w:style w:type="paragraph" w:customStyle="1" w:styleId="SAMPLE">
    <w:name w:val="SAMPLE"/>
    <w:basedOn w:val="samplecode"/>
    <w:pPr>
      <w:tabs>
        <w:tab w:val="left" w:pos="-1701"/>
        <w:tab w:val="left" w:pos="-1134"/>
        <w:tab w:val="left" w:pos="-567"/>
        <w:tab w:val="left" w:pos="0"/>
        <w:tab w:val="left" w:pos="567"/>
        <w:tab w:val="left" w:pos="1134"/>
        <w:tab w:val="left" w:pos="1701"/>
        <w:tab w:val="left" w:pos="2268"/>
        <w:tab w:val="left" w:pos="2835"/>
        <w:tab w:val="left" w:pos="3402"/>
        <w:tab w:val="left" w:pos="3969"/>
        <w:tab w:val="left" w:pos="4536"/>
        <w:tab w:val="left" w:pos="5670"/>
      </w:tabs>
      <w:ind w:left="-2268"/>
    </w:pPr>
    <w:rPr>
      <w:lang w:val="en-US"/>
    </w:rPr>
  </w:style>
  <w:style w:type="paragraph" w:customStyle="1" w:styleId="samlecodesmall">
    <w:name w:val="samle code small"/>
    <w:basedOn w:val="Heading1"/>
    <w:pPr>
      <w:numPr>
        <w:numId w:val="2"/>
      </w:numPr>
    </w:pPr>
  </w:style>
  <w:style w:type="paragraph" w:customStyle="1" w:styleId="samplecodeleft">
    <w:name w:val="sample code left"/>
    <w:basedOn w:val="samplecode"/>
    <w:autoRedefine/>
    <w:rsid w:val="00EA3C25"/>
    <w:pPr>
      <w:keepLines w:val="0"/>
      <w:widowControl w:val="0"/>
      <w:shd w:val="pct10" w:color="auto" w:fill="auto"/>
      <w:ind w:left="-1440"/>
    </w:pPr>
    <w:rPr>
      <w:color w:val="auto"/>
    </w:rPr>
  </w:style>
  <w:style w:type="paragraph" w:customStyle="1" w:styleId="samplecodesmall">
    <w:name w:val="sample code small"/>
    <w:basedOn w:val="samplecodeleft"/>
    <w:autoRedefine/>
    <w:rsid w:val="00F54238"/>
    <w:rPr>
      <w:sz w:val="13"/>
    </w:rPr>
  </w:style>
  <w:style w:type="paragraph" w:customStyle="1" w:styleId="b">
    <w:name w:val="b"/>
    <w:basedOn w:val="Heading1"/>
    <w:pPr>
      <w:numPr>
        <w:numId w:val="1"/>
      </w:numPr>
    </w:pPr>
  </w:style>
  <w:style w:type="paragraph" w:styleId="IndexHeading">
    <w:name w:val="index heading"/>
    <w:basedOn w:val="Normal"/>
    <w:next w:val="Index1"/>
    <w:semiHidden/>
    <w:pPr>
      <w:spacing w:before="60" w:after="120" w:line="240" w:lineRule="auto"/>
    </w:pPr>
    <w:rPr>
      <w:rFonts w:ascii="Frutiger 45 Light" w:hAnsi="Frutiger 45 Light"/>
      <w:color w:val="auto"/>
    </w:rPr>
  </w:style>
  <w:style w:type="paragraph" w:styleId="Index1">
    <w:name w:val="index 1"/>
    <w:basedOn w:val="Normal"/>
    <w:next w:val="Normal"/>
    <w:autoRedefine/>
    <w:semiHidden/>
    <w:pPr>
      <w:tabs>
        <w:tab w:val="right" w:leader="dot" w:pos="3032"/>
      </w:tabs>
      <w:spacing w:before="60" w:after="120" w:line="240" w:lineRule="auto"/>
      <w:ind w:left="200" w:hanging="200"/>
    </w:pPr>
    <w:rPr>
      <w:rFonts w:ascii="Frutiger 45 Light" w:hAnsi="Frutiger 45 Light"/>
      <w:color w:val="auto"/>
      <w:sz w:val="18"/>
    </w:rPr>
  </w:style>
  <w:style w:type="paragraph" w:customStyle="1" w:styleId="Quote1">
    <w:name w:val="Quote1"/>
    <w:basedOn w:val="Normal"/>
    <w:pPr>
      <w:shd w:val="pct10" w:color="auto" w:fill="auto"/>
      <w:spacing w:after="0"/>
    </w:pPr>
    <w:rPr>
      <w:lang w:val="en-US"/>
    </w:rPr>
  </w:style>
  <w:style w:type="paragraph" w:customStyle="1" w:styleId="headign1">
    <w:name w:val="headign 1"/>
    <w:basedOn w:val="Normal"/>
  </w:style>
  <w:style w:type="paragraph" w:customStyle="1" w:styleId="TOCBase">
    <w:name w:val="TOC Base"/>
    <w:basedOn w:val="TOC2"/>
    <w:pPr>
      <w:ind w:left="200"/>
    </w:pPr>
    <w:rPr>
      <w:smallCaps/>
      <w:noProof w:val="0"/>
    </w:rPr>
  </w:style>
  <w:style w:type="paragraph" w:customStyle="1" w:styleId="quotation">
    <w:name w:val="quotation"/>
    <w:basedOn w:val="Normal"/>
    <w:pPr>
      <w:shd w:val="pct15" w:color="auto" w:fill="FFFFFF"/>
      <w:spacing w:after="480"/>
      <w:jc w:val="center"/>
    </w:pPr>
    <w:rPr>
      <w:i/>
      <w:sz w:val="22"/>
    </w:rPr>
  </w:style>
  <w:style w:type="character" w:customStyle="1" w:styleId="Typewriter">
    <w:name w:val="Typewriter"/>
    <w:rPr>
      <w:rFonts w:ascii="Courier New" w:hAnsi="Courier New"/>
      <w:sz w:val="20"/>
    </w:rPr>
  </w:style>
  <w:style w:type="table" w:styleId="TableGrid8">
    <w:name w:val="Table Grid 8"/>
    <w:basedOn w:val="TableNormal"/>
    <w:rsid w:val="00135F98"/>
    <w:pPr>
      <w:spacing w:after="24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eading">
    <w:name w:val="heading"/>
    <w:basedOn w:val="Normal"/>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pPr>
    <w:rPr>
      <w:rFonts w:ascii="Courier New" w:eastAsia="Courier New" w:hAnsi="Courier New" w:cs="Courier New"/>
      <w:color w:val="auto"/>
      <w:sz w:val="22"/>
      <w:szCs w:val="22"/>
    </w:rPr>
  </w:style>
  <w:style w:type="paragraph" w:customStyle="1" w:styleId="nomal">
    <w:name w:val="nomal"/>
    <w:basedOn w:val="Heading1"/>
  </w:style>
  <w:style w:type="character" w:styleId="CommentReference">
    <w:name w:val="annotation reference"/>
    <w:semiHidden/>
    <w:rPr>
      <w:sz w:val="16"/>
    </w:rPr>
  </w:style>
  <w:style w:type="paragraph" w:styleId="CommentText">
    <w:name w:val="annotation text"/>
    <w:basedOn w:val="Normal"/>
    <w:semiHidden/>
    <w:pPr>
      <w:spacing w:after="120" w:line="240" w:lineRule="auto"/>
    </w:pPr>
    <w:rPr>
      <w:color w:val="auto"/>
      <w:lang w:val="en-US"/>
    </w:rPr>
  </w:style>
  <w:style w:type="paragraph" w:customStyle="1" w:styleId="BodyTextFirst">
    <w:name w:val="Body Text First"/>
    <w:next w:val="BodyText"/>
    <w:pPr>
      <w:spacing w:before="120" w:after="120"/>
    </w:pPr>
    <w:rPr>
      <w:rFonts w:ascii="Times" w:hAnsi="Times"/>
      <w:sz w:val="24"/>
      <w:lang w:val="en-US" w:eastAsia="en-US"/>
    </w:rPr>
  </w:style>
  <w:style w:type="paragraph" w:customStyle="1" w:styleId="Style1">
    <w:name w:val="Style1"/>
    <w:basedOn w:val="samplecode"/>
    <w:pPr>
      <w:ind w:left="0"/>
    </w:pPr>
  </w:style>
  <w:style w:type="paragraph" w:customStyle="1" w:styleId="heading34">
    <w:name w:val="heading 34"/>
    <w:basedOn w:val="Normal"/>
  </w:style>
  <w:style w:type="character" w:styleId="HTMLCode">
    <w:name w:val="HTML Code"/>
    <w:rPr>
      <w:rFonts w:ascii="Courier New" w:eastAsia="Courier New" w:hAnsi="Courier New" w:cs="Courier New"/>
      <w:sz w:val="20"/>
      <w:szCs w:val="20"/>
    </w:rPr>
  </w:style>
  <w:style w:type="paragraph" w:customStyle="1" w:styleId="tb">
    <w:name w:val="tb"/>
    <w:basedOn w:val="Normal"/>
    <w:pPr>
      <w:spacing w:before="100" w:beforeAutospacing="1" w:after="100" w:afterAutospacing="1" w:line="240" w:lineRule="auto"/>
    </w:pPr>
    <w:rPr>
      <w:color w:val="auto"/>
      <w:sz w:val="24"/>
      <w:szCs w:val="24"/>
    </w:rPr>
  </w:style>
  <w:style w:type="character" w:customStyle="1" w:styleId="pslongeditbox1">
    <w:name w:val="pslongeditbox1"/>
    <w:rPr>
      <w:rFonts w:ascii="Arial" w:hAnsi="Arial" w:cs="Arial" w:hint="default"/>
      <w:b w:val="0"/>
      <w:bCs w:val="0"/>
      <w:i w:val="0"/>
      <w:iCs w:val="0"/>
      <w:color w:val="000000"/>
      <w:sz w:val="18"/>
      <w:szCs w:val="18"/>
    </w:rPr>
  </w:style>
  <w:style w:type="paragraph" w:customStyle="1" w:styleId="EXECDBMSSTATSGATHERTABLESTATS-">
    <w:name w:val="EXEC DBMS_STATS.GATHER_TABLE_STATS(-"/>
    <w:basedOn w:val="Normal"/>
    <w:rPr>
      <w:rFonts w:ascii="Courier New" w:hAnsi="Courier New" w:cs="Courier New"/>
      <w:color w:val="0000FF"/>
    </w:rPr>
  </w:style>
  <w:style w:type="paragraph" w:customStyle="1" w:styleId="samplecodecell">
    <w:name w:val="sample code cell"/>
    <w:basedOn w:val="samplecode"/>
    <w:pPr>
      <w:keepNext/>
      <w:shd w:val="clear" w:color="auto" w:fill="auto"/>
      <w:ind w:left="0"/>
    </w:pPr>
  </w:style>
  <w:style w:type="character" w:customStyle="1" w:styleId="pseditboxdisponly1">
    <w:name w:val="pseditbox_disponly1"/>
    <w:rPr>
      <w:rFonts w:ascii="Arial" w:hAnsi="Arial" w:cs="Arial" w:hint="default"/>
      <w:b w:val="0"/>
      <w:bCs w:val="0"/>
      <w:i w:val="0"/>
      <w:iCs w:val="0"/>
      <w:color w:val="000000"/>
      <w:sz w:val="18"/>
      <w:szCs w:val="18"/>
      <w:bdr w:val="none" w:sz="0" w:space="0" w:color="auto" w:frame="1"/>
    </w:rPr>
  </w:style>
  <w:style w:type="table" w:styleId="TableList3">
    <w:name w:val="Table List 3"/>
    <w:basedOn w:val="TableNormal"/>
    <w:rsid w:val="00135F98"/>
    <w:pPr>
      <w:spacing w:after="24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rmal">
    <w:name w:val="nrmal"/>
    <w:basedOn w:val="samplecodeleft"/>
    <w:rsid w:val="0073063F"/>
  </w:style>
  <w:style w:type="paragraph" w:customStyle="1" w:styleId="Heading6NoToc">
    <w:name w:val="Heading 6 No Toc"/>
    <w:basedOn w:val="Heading6"/>
    <w:rsid w:val="00671A65"/>
  </w:style>
  <w:style w:type="paragraph" w:styleId="BalloonText">
    <w:name w:val="Balloon Text"/>
    <w:basedOn w:val="Normal"/>
    <w:link w:val="BalloonTextChar"/>
    <w:rsid w:val="006E362F"/>
    <w:pPr>
      <w:spacing w:after="0" w:line="240" w:lineRule="auto"/>
    </w:pPr>
    <w:rPr>
      <w:rFonts w:ascii="Tahoma" w:hAnsi="Tahoma" w:cs="Tahoma"/>
      <w:sz w:val="16"/>
      <w:szCs w:val="16"/>
    </w:rPr>
  </w:style>
  <w:style w:type="paragraph" w:customStyle="1" w:styleId="Style2">
    <w:name w:val="Style2"/>
    <w:basedOn w:val="Normal"/>
    <w:rsid w:val="00DB55F2"/>
  </w:style>
  <w:style w:type="paragraph" w:customStyle="1" w:styleId="Style3">
    <w:name w:val="Style3"/>
    <w:basedOn w:val="Normal"/>
    <w:rsid w:val="00DB55F2"/>
  </w:style>
  <w:style w:type="character" w:customStyle="1" w:styleId="BalloonTextChar">
    <w:name w:val="Balloon Text Char"/>
    <w:link w:val="BalloonText"/>
    <w:rsid w:val="006E362F"/>
    <w:rPr>
      <w:rFonts w:ascii="Tahoma" w:hAnsi="Tahoma" w:cs="Tahoma"/>
      <w:color w:val="000000"/>
      <w:sz w:val="16"/>
      <w:szCs w:val="16"/>
      <w:lang w:eastAsia="en-US"/>
    </w:rPr>
  </w:style>
  <w:style w:type="table" w:styleId="TableGrid">
    <w:name w:val="Table Grid"/>
    <w:basedOn w:val="TableNormal"/>
    <w:rsid w:val="00107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rsid w:val="008A642D"/>
    <w:pPr>
      <w:spacing w:after="24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2">
    <w:name w:val="Table Columns 2"/>
    <w:basedOn w:val="TableNormal"/>
    <w:rsid w:val="008A642D"/>
    <w:pPr>
      <w:spacing w:after="24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3">
    <w:name w:val="Table Colorful 3"/>
    <w:basedOn w:val="TableNormal"/>
    <w:rsid w:val="008A642D"/>
    <w:pPr>
      <w:spacing w:after="24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A642D"/>
    <w:pPr>
      <w:spacing w:after="24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2">
    <w:name w:val="Table Colorful 2"/>
    <w:basedOn w:val="TableNormal"/>
    <w:rsid w:val="008A642D"/>
    <w:pPr>
      <w:spacing w:after="24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8A642D"/>
    <w:pPr>
      <w:spacing w:after="24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A642D"/>
    <w:pPr>
      <w:spacing w:after="24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
    <w:name w:val="Colorful Shading"/>
    <w:basedOn w:val="TableNormal"/>
    <w:uiPriority w:val="71"/>
    <w:rsid w:val="008A642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Grid-Accent5">
    <w:name w:val="Colorful Grid Accent 5"/>
    <w:basedOn w:val="TableNormal"/>
    <w:uiPriority w:val="73"/>
    <w:rsid w:val="008A642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Grid3-Accent5">
    <w:name w:val="Medium Grid 3 Accent 5"/>
    <w:basedOn w:val="TableNormal"/>
    <w:uiPriority w:val="69"/>
    <w:rsid w:val="008A642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3Deffects1">
    <w:name w:val="Table 3D effects 1"/>
    <w:basedOn w:val="TableNormal"/>
    <w:rsid w:val="00A11A7D"/>
    <w:pPr>
      <w:spacing w:after="24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11A7D"/>
    <w:pPr>
      <w:spacing w:after="24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Grid2">
    <w:name w:val="Medium Grid 2"/>
    <w:basedOn w:val="TableNormal"/>
    <w:uiPriority w:val="68"/>
    <w:rsid w:val="00105E5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1-Accent2">
    <w:name w:val="Medium Grid 1 Accent 2"/>
    <w:basedOn w:val="TableNormal"/>
    <w:uiPriority w:val="67"/>
    <w:rsid w:val="00105E5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ColorfulGrid">
    <w:name w:val="Colorful Grid"/>
    <w:basedOn w:val="TableNormal"/>
    <w:uiPriority w:val="73"/>
    <w:rsid w:val="00AD0E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Accent5">
    <w:name w:val="Medium List 2 Accent 5"/>
    <w:basedOn w:val="TableNormal"/>
    <w:uiPriority w:val="66"/>
    <w:rsid w:val="00AD0E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D0E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D0E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heading0">
    <w:name w:val="heading 0"/>
    <w:basedOn w:val="Normal"/>
    <w:qFormat/>
    <w:rsid w:val="000C47F7"/>
  </w:style>
  <w:style w:type="paragraph" w:styleId="ListParagraph">
    <w:name w:val="List Paragraph"/>
    <w:basedOn w:val="Normal"/>
    <w:uiPriority w:val="34"/>
    <w:qFormat/>
    <w:rsid w:val="004F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68490">
      <w:bodyDiv w:val="1"/>
      <w:marLeft w:val="0"/>
      <w:marRight w:val="0"/>
      <w:marTop w:val="0"/>
      <w:marBottom w:val="0"/>
      <w:divBdr>
        <w:top w:val="none" w:sz="0" w:space="0" w:color="auto"/>
        <w:left w:val="none" w:sz="0" w:space="0" w:color="auto"/>
        <w:bottom w:val="none" w:sz="0" w:space="0" w:color="auto"/>
        <w:right w:val="none" w:sz="0" w:space="0" w:color="auto"/>
      </w:divBdr>
    </w:div>
    <w:div w:id="313723103">
      <w:bodyDiv w:val="1"/>
      <w:marLeft w:val="0"/>
      <w:marRight w:val="0"/>
      <w:marTop w:val="0"/>
      <w:marBottom w:val="0"/>
      <w:divBdr>
        <w:top w:val="none" w:sz="0" w:space="0" w:color="auto"/>
        <w:left w:val="none" w:sz="0" w:space="0" w:color="auto"/>
        <w:bottom w:val="none" w:sz="0" w:space="0" w:color="auto"/>
        <w:right w:val="none" w:sz="0" w:space="0" w:color="auto"/>
      </w:divBdr>
    </w:div>
    <w:div w:id="1046757682">
      <w:bodyDiv w:val="1"/>
      <w:marLeft w:val="0"/>
      <w:marRight w:val="0"/>
      <w:marTop w:val="0"/>
      <w:marBottom w:val="0"/>
      <w:divBdr>
        <w:top w:val="none" w:sz="0" w:space="0" w:color="auto"/>
        <w:left w:val="none" w:sz="0" w:space="0" w:color="auto"/>
        <w:bottom w:val="none" w:sz="0" w:space="0" w:color="auto"/>
        <w:right w:val="none" w:sz="0" w:space="0" w:color="auto"/>
      </w:divBdr>
    </w:div>
    <w:div w:id="16551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oracle.com/epmos/faces/DocContentDisplay?id=1322888.1" TargetMode="External"/><Relationship Id="rId18" Type="http://schemas.openxmlformats.org/officeDocument/2006/relationships/hyperlink" Target="https://github.com/davidkurtz/gfcpsstats/blob/master/ddlora-gfcpsstats11.sq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davidkurtz/psscripts/blob/master/deltempstats.sql" TargetMode="External"/><Relationship Id="rId7" Type="http://schemas.openxmlformats.org/officeDocument/2006/relationships/footnotes" Target="footnotes.xml"/><Relationship Id="rId12" Type="http://schemas.openxmlformats.org/officeDocument/2006/relationships/hyperlink" Target="https://github.com/davidkurtz/gfcpsstats/blob/master/ddlora-gfcpsstats11-simple.sql" TargetMode="External"/><Relationship Id="rId17" Type="http://schemas.openxmlformats.org/officeDocument/2006/relationships/hyperlink" Target="https://github.com/davidkurtz/gfcpsstats/blob/master/gfcpsstats11_metadata.sq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avidkurtz/gfcpsstats/blob/master/ddlora-gfcpsstats11-simple.sql" TargetMode="External"/><Relationship Id="rId20" Type="http://schemas.openxmlformats.org/officeDocument/2006/relationships/hyperlink" Target="https://github.com/davidkurtz/psscripts/blob/master/locktemprecstats.sq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faster.co.uk/p/managing-cost-based-optimizer_14.html"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davidkurtz/gfcpsstats/blob/master/gfcpsstats11.sq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david.kurtz@go-fastert.co.uk" TargetMode="External"/><Relationship Id="rId19" Type="http://schemas.openxmlformats.org/officeDocument/2006/relationships/hyperlink" Target="https://github.com/davidkurtz/psscripts" TargetMode="External"/><Relationship Id="rId4" Type="http://schemas.microsoft.com/office/2007/relationships/stylesWithEffects" Target="stylesWithEffects.xml"/><Relationship Id="rId9" Type="http://schemas.openxmlformats.org/officeDocument/2006/relationships/hyperlink" Target="http://www.go-faster.co.uk/gfc_pspart.manual.pdf" TargetMode="External"/><Relationship Id="rId14" Type="http://schemas.openxmlformats.org/officeDocument/2006/relationships/hyperlink" Target="https://github.com/davidkurtz/gfcpsstats" TargetMode="External"/><Relationship Id="rId22" Type="http://schemas.openxmlformats.org/officeDocument/2006/relationships/hyperlink" Target="http://www.go-faster.co.uk/scripts.htm"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95\Templates\PeopleSoft%20Templates\Site%20Visit%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72A1D-627B-4461-B576-6DD9754D9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Site Visit Report.dot</Template>
  <TotalTime>1494</TotalTime>
  <Pages>17</Pages>
  <Words>4588</Words>
  <Characters>26157</Characters>
  <Application>Microsoft Office Word</Application>
  <DocSecurity>0</DocSecurity>
  <Lines>217</Lines>
  <Paragraphs>61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Technical Note</vt:lpstr>
      <vt:lpstr>Technical Note</vt:lpstr>
      <vt:lpstr>    Managing Optimizer Statistics for PeopleSoft on Oracle</vt:lpstr>
      <vt:lpstr>        Contents</vt:lpstr>
      <vt:lpstr>        Introduction</vt:lpstr>
      <vt:lpstr>        Managing Statistics on PeopleSoft on Oracle with GFCPSSTATS package</vt:lpstr>
      <vt:lpstr>Appendix </vt:lpstr>
      <vt:lpstr>        Implementation</vt:lpstr>
      <vt:lpstr>        Meta-Data</vt:lpstr>
      <vt:lpstr>        Packaged Procedure GFCPSSTATS11</vt:lpstr>
      <vt:lpstr>        Triggers</vt:lpstr>
    </vt:vector>
  </TitlesOfParts>
  <Company>Go-Faster Consultancy Ltd.</Company>
  <LinksUpToDate>false</LinksUpToDate>
  <CharactersWithSpaces>30684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Note</dc:title>
  <dc:subject>Managing Optimizer Statistics for PeopleSoft on Oracle</dc:subject>
  <dc:creator>David Kurtz</dc:creator>
  <cp:lastModifiedBy>David Kurtz</cp:lastModifiedBy>
  <cp:revision>83</cp:revision>
  <cp:lastPrinted>2021-07-12T16:16:00Z</cp:lastPrinted>
  <dcterms:created xsi:type="dcterms:W3CDTF">2012-12-05T00:48:00Z</dcterms:created>
  <dcterms:modified xsi:type="dcterms:W3CDTF">2021-07-12T16:20:00Z</dcterms:modified>
</cp:coreProperties>
</file>